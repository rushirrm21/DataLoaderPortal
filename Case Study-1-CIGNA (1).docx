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49A9" w14:textId="77777777" w:rsidR="00952032" w:rsidRDefault="00952032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3D16D2F0" w14:textId="5E0DE399" w:rsidR="0012622A" w:rsidRDefault="008445B9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  <w:r>
        <w:rPr>
          <w:noProof/>
        </w:rPr>
        <w:drawing>
          <wp:anchor distT="0" distB="0" distL="114300" distR="114300" simplePos="0" relativeHeight="251660304" behindDoc="0" locked="0" layoutInCell="1" allowOverlap="1" wp14:anchorId="172ED31F" wp14:editId="7A65F984">
            <wp:simplePos x="0" y="0"/>
            <wp:positionH relativeFrom="margin">
              <wp:posOffset>0</wp:posOffset>
            </wp:positionH>
            <wp:positionV relativeFrom="paragraph">
              <wp:posOffset>640080</wp:posOffset>
            </wp:positionV>
            <wp:extent cx="752475" cy="5844540"/>
            <wp:effectExtent l="0" t="0" r="0" b="3810"/>
            <wp:wrapSquare wrapText="bothSides"/>
            <wp:docPr id="7286819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F30849" w14:textId="77777777" w:rsidR="00B62F9D" w:rsidRDefault="00B62F9D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</w:p>
    <w:p w14:paraId="7D8DA179" w14:textId="77777777" w:rsidR="00B62F9D" w:rsidRDefault="00B62F9D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</w:p>
    <w:p w14:paraId="376BBCBC" w14:textId="1291C70B" w:rsidR="0012622A" w:rsidRPr="0096503E" w:rsidRDefault="00952032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  <w:r w:rsidRPr="0096503E">
        <w:rPr>
          <w:rFonts w:eastAsia="Calibri" w:cs="Arial"/>
          <w:color w:val="00B0F0"/>
          <w:sz w:val="44"/>
          <w:szCs w:val="44"/>
        </w:rPr>
        <w:t>Cognizant Academy</w:t>
      </w:r>
    </w:p>
    <w:p w14:paraId="44D3BD52" w14:textId="77777777" w:rsidR="00BC44A7" w:rsidRDefault="00BC44A7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608DA267" w14:textId="24CC4DDA" w:rsidR="0012622A" w:rsidRDefault="0096503E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  <w:r>
        <w:rPr>
          <w:rFonts w:eastAsia="Calibri" w:cs="Arial"/>
          <w:color w:val="00B0F0"/>
          <w:sz w:val="56"/>
          <w:szCs w:val="72"/>
        </w:rPr>
        <w:t>Data Loader Portal</w:t>
      </w:r>
    </w:p>
    <w:p w14:paraId="60E31A8A" w14:textId="5B76880C" w:rsidR="00B62F9D" w:rsidRDefault="00B62F9D" w:rsidP="00B62F9D">
      <w:pPr>
        <w:spacing w:after="0" w:line="240" w:lineRule="auto"/>
        <w:jc w:val="center"/>
        <w:rPr>
          <w:rFonts w:cs="Arial"/>
          <w:b/>
          <w:bCs/>
          <w:color w:val="EFA800"/>
          <w:sz w:val="44"/>
          <w:szCs w:val="44"/>
        </w:rPr>
      </w:pPr>
    </w:p>
    <w:p w14:paraId="037DFF5F" w14:textId="77777777" w:rsidR="00B62F9D" w:rsidRPr="0096503E" w:rsidRDefault="00B62F9D" w:rsidP="0096503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  <w:r w:rsidRPr="0096503E">
        <w:rPr>
          <w:rFonts w:eastAsia="Calibri" w:cs="Arial"/>
          <w:color w:val="00B0F0"/>
          <w:sz w:val="44"/>
          <w:szCs w:val="44"/>
        </w:rPr>
        <w:t>Case Study Specification</w:t>
      </w:r>
    </w:p>
    <w:p w14:paraId="66062718" w14:textId="77777777" w:rsidR="00B62F9D" w:rsidRDefault="00B62F9D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68BBC1B6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47237F35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5947D60B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64F4B24A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3BADE9BD" w14:textId="77777777" w:rsidR="0012622A" w:rsidRDefault="0012622A" w:rsidP="00942E3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14:paraId="529FF7C0" w14:textId="29F282EC" w:rsidR="00942E39" w:rsidRPr="00037509" w:rsidRDefault="00B62F9D" w:rsidP="00B62F9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Calibri" w:cs="Arial"/>
          <w:color w:val="00B0F0"/>
          <w:sz w:val="56"/>
          <w:szCs w:val="72"/>
        </w:rPr>
      </w:pPr>
      <w:r>
        <w:rPr>
          <w:rFonts w:eastAsia="Calibri" w:cs="Arial"/>
          <w:color w:val="00B0F0"/>
          <w:sz w:val="56"/>
          <w:szCs w:val="72"/>
        </w:rPr>
        <w:lastRenderedPageBreak/>
        <w:t xml:space="preserve">              </w:t>
      </w:r>
      <w:r w:rsidR="00413381">
        <w:rPr>
          <w:rFonts w:eastAsia="Calibri" w:cs="Arial"/>
          <w:color w:val="00B0F0"/>
          <w:sz w:val="56"/>
          <w:szCs w:val="72"/>
        </w:rPr>
        <w:t>Data</w:t>
      </w:r>
      <w:r w:rsidR="00825F8F">
        <w:rPr>
          <w:rFonts w:eastAsia="Calibri" w:cs="Arial"/>
          <w:color w:val="00B0F0"/>
          <w:sz w:val="56"/>
          <w:szCs w:val="72"/>
        </w:rPr>
        <w:t xml:space="preserve"> </w:t>
      </w:r>
      <w:r w:rsidR="00413381">
        <w:rPr>
          <w:rFonts w:eastAsia="Calibri" w:cs="Arial"/>
          <w:color w:val="00B0F0"/>
          <w:sz w:val="56"/>
          <w:szCs w:val="72"/>
        </w:rPr>
        <w:t>Loader</w:t>
      </w:r>
      <w:r w:rsidR="00A76BF3">
        <w:rPr>
          <w:rFonts w:eastAsia="Calibri" w:cs="Arial"/>
          <w:color w:val="00B0F0"/>
          <w:sz w:val="56"/>
          <w:szCs w:val="72"/>
        </w:rPr>
        <w:t xml:space="preserve"> P</w:t>
      </w:r>
      <w:r w:rsidR="00B00F6F">
        <w:rPr>
          <w:rFonts w:eastAsia="Calibri" w:cs="Arial"/>
          <w:color w:val="00B0F0"/>
          <w:sz w:val="56"/>
          <w:szCs w:val="72"/>
        </w:rPr>
        <w:t>o</w:t>
      </w:r>
      <w:r w:rsidR="00A76BF3">
        <w:rPr>
          <w:rFonts w:eastAsia="Calibri" w:cs="Arial"/>
          <w:color w:val="00B0F0"/>
          <w:sz w:val="56"/>
          <w:szCs w:val="72"/>
        </w:rPr>
        <w:t>rtal</w:t>
      </w:r>
    </w:p>
    <w:p w14:paraId="12E88AA1" w14:textId="158FA3B9" w:rsidR="00D86D4B" w:rsidRPr="00A9727E" w:rsidRDefault="00D86D4B" w:rsidP="00D86D4B">
      <w:pPr>
        <w:rPr>
          <w:rFonts w:cs="Arial"/>
        </w:rPr>
      </w:pPr>
    </w:p>
    <w:p w14:paraId="42889C31" w14:textId="77777777" w:rsidR="00B07D87" w:rsidRPr="00A9727E" w:rsidRDefault="00B07D87" w:rsidP="00D86D4B">
      <w:pPr>
        <w:rPr>
          <w:rFonts w:cs="Arial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  <w:id w:val="16416070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3E2E1C" w14:textId="7FF68F82" w:rsidR="00051B27" w:rsidRDefault="00051B27">
          <w:pPr>
            <w:pStyle w:val="TOCHeading"/>
          </w:pPr>
          <w:r>
            <w:t>Contents</w:t>
          </w:r>
        </w:p>
        <w:p w14:paraId="326D439F" w14:textId="0A7F8A4F" w:rsidR="000D2A05" w:rsidRDefault="00051B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50924" w:history="1">
            <w:r w:rsidR="000D2A05" w:rsidRPr="00FC0D60">
              <w:rPr>
                <w:rStyle w:val="Hyperlink"/>
                <w:rFonts w:eastAsiaTheme="majorEastAsia" w:cs="Arial"/>
                <w:noProof/>
              </w:rPr>
              <w:t>1</w:t>
            </w:r>
            <w:r w:rsidR="000D2A0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 w:cs="Arial"/>
                <w:noProof/>
              </w:rPr>
              <w:t>Problem statement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_Toc112750924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4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24C7F129" w14:textId="7F970B29" w:rsidR="000D2A05" w:rsidRDefault="00C60D4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2750925" w:history="1">
            <w:r w:rsidR="000D2A05" w:rsidRPr="00FC0D60">
              <w:rPr>
                <w:rStyle w:val="Hyperlink"/>
                <w:noProof/>
              </w:rPr>
              <w:t>2</w:t>
            </w:r>
            <w:r w:rsidR="000D2A0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Architecture Diagram for the Problem Statement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_Toc112750925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4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257B6B2E" w14:textId="3B1D5A6B" w:rsidR="000D2A05" w:rsidRDefault="00C60D4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2750926" w:history="1">
            <w:r w:rsidR="000D2A05" w:rsidRPr="00FC0D60">
              <w:rPr>
                <w:rStyle w:val="Hyperlink"/>
                <w:rFonts w:eastAsiaTheme="majorEastAsia" w:cs="Arial"/>
                <w:noProof/>
              </w:rPr>
              <w:t>3</w:t>
            </w:r>
            <w:r w:rsidR="000D2A0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 w:cs="Arial"/>
                <w:noProof/>
              </w:rPr>
              <w:t>Use case details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_Toc112750926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6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0ACB852A" w14:textId="2BA76EDC" w:rsidR="000D2A05" w:rsidRDefault="00C60D4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2750927" w:history="1">
            <w:r w:rsidR="000D2A05" w:rsidRPr="00FC0D60">
              <w:rPr>
                <w:rStyle w:val="Hyperlink"/>
                <w:rFonts w:eastAsiaTheme="majorEastAsia" w:cs="Arial"/>
                <w:noProof/>
              </w:rPr>
              <w:t>4</w:t>
            </w:r>
            <w:r w:rsidR="000D2A0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 w:cs="Arial"/>
                <w:noProof/>
              </w:rPr>
              <w:t>Functional/Non-Functional Requirement of the Problem Statement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_Toc112750927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7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3CC055FE" w14:textId="28138390" w:rsidR="000D2A05" w:rsidRDefault="00C60D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112750928" w:history="1">
            <w:r w:rsidR="000D2A05" w:rsidRPr="00FC0D60">
              <w:rPr>
                <w:rStyle w:val="Hyperlink"/>
                <w:rFonts w:eastAsiaTheme="majorEastAsia"/>
              </w:rPr>
              <w:t>4.1</w:t>
            </w:r>
            <w:r w:rsidR="000D2A0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/>
              </w:rPr>
              <w:t>Login</w:t>
            </w:r>
            <w:r w:rsidR="000D2A05">
              <w:rPr>
                <w:webHidden/>
              </w:rPr>
              <w:tab/>
            </w:r>
            <w:r w:rsidR="000D2A05">
              <w:rPr>
                <w:webHidden/>
              </w:rPr>
              <w:fldChar w:fldCharType="begin"/>
            </w:r>
            <w:r w:rsidR="000D2A05">
              <w:rPr>
                <w:webHidden/>
              </w:rPr>
              <w:instrText xml:space="preserve"> PAGEREF _Toc112750928 \h </w:instrText>
            </w:r>
            <w:r w:rsidR="000D2A05">
              <w:rPr>
                <w:webHidden/>
              </w:rPr>
            </w:r>
            <w:r w:rsidR="000D2A05">
              <w:rPr>
                <w:webHidden/>
              </w:rPr>
              <w:fldChar w:fldCharType="separate"/>
            </w:r>
            <w:r w:rsidR="000D2A05">
              <w:rPr>
                <w:webHidden/>
              </w:rPr>
              <w:t>7</w:t>
            </w:r>
            <w:r w:rsidR="000D2A05">
              <w:rPr>
                <w:webHidden/>
              </w:rPr>
              <w:fldChar w:fldCharType="end"/>
            </w:r>
          </w:hyperlink>
        </w:p>
        <w:p w14:paraId="39AFB62C" w14:textId="702058EE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29" w:history="1">
            <w:r w:rsidR="000D2A05" w:rsidRPr="00FC0D60">
              <w:rPr>
                <w:rStyle w:val="Hyperlink"/>
                <w:noProof/>
                <w:lang w:val="en-GB"/>
              </w:rPr>
              <w:t>4.1.1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  <w:lang w:val="en-GB"/>
              </w:rPr>
              <w:t>Acceptance Criteria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_Toc112750929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8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24EC7D51" w14:textId="5A455F87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30" w:history="1">
            <w:r w:rsidR="000D2A05" w:rsidRPr="00FC0D60">
              <w:rPr>
                <w:rStyle w:val="Hyperlink"/>
                <w:noProof/>
              </w:rPr>
              <w:t>4.1.2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UI-Screen View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_Toc112750930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8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1F906345" w14:textId="580950E4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31" w:history="1">
            <w:r w:rsidR="000D2A05" w:rsidRPr="00FC0D60">
              <w:rPr>
                <w:rStyle w:val="Hyperlink"/>
                <w:noProof/>
              </w:rPr>
              <w:t>4.1.3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REST End Points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_Toc112750931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8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013D158D" w14:textId="537E2C9B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32" w:history="1">
            <w:r w:rsidR="000D2A05" w:rsidRPr="00FC0D60">
              <w:rPr>
                <w:rStyle w:val="Hyperlink"/>
                <w:noProof/>
              </w:rPr>
              <w:t>4.1.4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Entity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_Toc112750932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8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1F7080A4" w14:textId="2C6021B4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33" w:history="1">
            <w:r w:rsidR="000D2A05" w:rsidRPr="00FC0D60">
              <w:rPr>
                <w:rStyle w:val="Hyperlink"/>
                <w:noProof/>
              </w:rPr>
              <w:t>4.1.5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Login Table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_Toc112750933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9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3A03D2D2" w14:textId="28D39DDA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34" w:history="1">
            <w:r w:rsidR="000D2A05" w:rsidRPr="00FC0D60">
              <w:rPr>
                <w:rStyle w:val="Hyperlink"/>
                <w:noProof/>
              </w:rPr>
              <w:t>4.1.6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Non-Functional Requirement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_Toc112750934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9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3FBB8CF5" w14:textId="55ECA43F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35" w:history="1">
            <w:r w:rsidR="000D2A05" w:rsidRPr="00FC0D60">
              <w:rPr>
                <w:rStyle w:val="Hyperlink"/>
                <w:noProof/>
                <w:lang w:val="en-GB"/>
              </w:rPr>
              <w:t>4.1.7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  <w:lang w:val="en-GB"/>
              </w:rPr>
              <w:t>Business Validations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_Toc112750935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9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191B59E4" w14:textId="3172A6EF" w:rsidR="000D2A05" w:rsidRDefault="00C60D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112750936" w:history="1">
            <w:r w:rsidR="000D2A05" w:rsidRPr="00FC0D60">
              <w:rPr>
                <w:rStyle w:val="Hyperlink"/>
                <w:rFonts w:eastAsiaTheme="majorEastAsia"/>
              </w:rPr>
              <w:t>4.2</w:t>
            </w:r>
            <w:r w:rsidR="000D2A0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</w:rPr>
              <w:t>Patient Induction</w:t>
            </w:r>
            <w:r w:rsidR="000D2A05">
              <w:rPr>
                <w:webHidden/>
              </w:rPr>
              <w:tab/>
            </w:r>
            <w:r w:rsidR="000D2A05">
              <w:rPr>
                <w:webHidden/>
              </w:rPr>
              <w:fldChar w:fldCharType="begin"/>
            </w:r>
            <w:r w:rsidR="000D2A05">
              <w:rPr>
                <w:webHidden/>
              </w:rPr>
              <w:instrText xml:space="preserve"> PAGEREF _Toc112750936 \h </w:instrText>
            </w:r>
            <w:r w:rsidR="000D2A05">
              <w:rPr>
                <w:webHidden/>
              </w:rPr>
            </w:r>
            <w:r w:rsidR="000D2A05">
              <w:rPr>
                <w:webHidden/>
              </w:rPr>
              <w:fldChar w:fldCharType="separate"/>
            </w:r>
            <w:r w:rsidR="000D2A05">
              <w:rPr>
                <w:webHidden/>
              </w:rPr>
              <w:t>10</w:t>
            </w:r>
            <w:r w:rsidR="000D2A05">
              <w:rPr>
                <w:webHidden/>
              </w:rPr>
              <w:fldChar w:fldCharType="end"/>
            </w:r>
          </w:hyperlink>
        </w:p>
        <w:p w14:paraId="49542CDC" w14:textId="67084592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37" w:history="1">
            <w:r w:rsidR="000D2A05" w:rsidRPr="00FC0D60">
              <w:rPr>
                <w:rStyle w:val="Hyperlink"/>
                <w:noProof/>
                <w:lang w:val="en-GB"/>
              </w:rPr>
              <w:t>4.2.1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  <w:lang w:val="en-GB"/>
              </w:rPr>
              <w:t>Acceptance criteria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_Toc112750937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10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3D49D421" w14:textId="4D8FBB0B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38" w:history="1">
            <w:r w:rsidR="000D2A05" w:rsidRPr="00FC0D60">
              <w:rPr>
                <w:rStyle w:val="Hyperlink"/>
                <w:noProof/>
              </w:rPr>
              <w:t>4.2.2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UI-Screen View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_Toc112750938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10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545BD885" w14:textId="4AAA6408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39" w:history="1">
            <w:r w:rsidR="000D2A05" w:rsidRPr="00FC0D60">
              <w:rPr>
                <w:rStyle w:val="Hyperlink"/>
                <w:noProof/>
              </w:rPr>
              <w:t>4.2.3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REST End Points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_Toc112750939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10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628E3AAF" w14:textId="2FA2E690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40" w:history="1">
            <w:r w:rsidR="000D2A05" w:rsidRPr="00FC0D60">
              <w:rPr>
                <w:rStyle w:val="Hyperlink"/>
                <w:noProof/>
              </w:rPr>
              <w:t>4.2.4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Entity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_Toc112750940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11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056E39A6" w14:textId="6DAEDB31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41" w:history="1">
            <w:r w:rsidR="000D2A05" w:rsidRPr="00FC0D60">
              <w:rPr>
                <w:rStyle w:val="Hyperlink"/>
                <w:rFonts w:eastAsiaTheme="majorEastAsia"/>
                <w:noProof/>
                <w:lang w:val="en-GB"/>
              </w:rPr>
              <w:t>4.2.5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/>
                <w:noProof/>
                <w:lang w:val="en-GB"/>
              </w:rPr>
              <w:t>Patient Details Table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_Toc112750941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11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70A64242" w14:textId="15EFA534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42" w:history="1">
            <w:r w:rsidR="000D2A05" w:rsidRPr="00FC0D60">
              <w:rPr>
                <w:rStyle w:val="Hyperlink"/>
                <w:rFonts w:eastAsiaTheme="majorEastAsia"/>
                <w:noProof/>
              </w:rPr>
              <w:t>4.2.6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/>
                <w:noProof/>
              </w:rPr>
              <w:t>Detailed Requirement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_Toc112750942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12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3548DD95" w14:textId="1B3F9FFF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43" w:history="1">
            <w:r w:rsidR="000D2A05" w:rsidRPr="00FC0D60">
              <w:rPr>
                <w:rStyle w:val="Hyperlink"/>
                <w:noProof/>
              </w:rPr>
              <w:t>4.2.7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Non-Functional Requirements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_Toc112750943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12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47695D7E" w14:textId="7610B97F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44" w:history="1">
            <w:r w:rsidR="000D2A05" w:rsidRPr="00FC0D60">
              <w:rPr>
                <w:rStyle w:val="Hyperlink"/>
                <w:rFonts w:cs="Arial"/>
                <w:noProof/>
                <w:lang w:val="en-GB"/>
              </w:rPr>
              <w:t>4.2.8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  <w:lang w:val="en-GB"/>
              </w:rPr>
              <w:t>Business Validations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_Toc112750944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12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303485BD" w14:textId="236364D0" w:rsidR="000D2A05" w:rsidRDefault="00C60D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112750945" w:history="1">
            <w:r w:rsidR="000D2A05" w:rsidRPr="00FC0D60">
              <w:rPr>
                <w:rStyle w:val="Hyperlink"/>
              </w:rPr>
              <w:t>4.3</w:t>
            </w:r>
            <w:r w:rsidR="000D2A0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</w:rPr>
              <w:t>Patient Update</w:t>
            </w:r>
            <w:r w:rsidR="000D2A05">
              <w:rPr>
                <w:webHidden/>
              </w:rPr>
              <w:tab/>
            </w:r>
            <w:r w:rsidR="000D2A05">
              <w:rPr>
                <w:webHidden/>
              </w:rPr>
              <w:fldChar w:fldCharType="begin"/>
            </w:r>
            <w:r w:rsidR="000D2A05">
              <w:rPr>
                <w:webHidden/>
              </w:rPr>
              <w:instrText xml:space="preserve"> PAGEREF _Toc112750945 \h </w:instrText>
            </w:r>
            <w:r w:rsidR="000D2A05">
              <w:rPr>
                <w:webHidden/>
              </w:rPr>
            </w:r>
            <w:r w:rsidR="000D2A05">
              <w:rPr>
                <w:webHidden/>
              </w:rPr>
              <w:fldChar w:fldCharType="separate"/>
            </w:r>
            <w:r w:rsidR="000D2A05">
              <w:rPr>
                <w:webHidden/>
              </w:rPr>
              <w:t>13</w:t>
            </w:r>
            <w:r w:rsidR="000D2A05">
              <w:rPr>
                <w:webHidden/>
              </w:rPr>
              <w:fldChar w:fldCharType="end"/>
            </w:r>
          </w:hyperlink>
        </w:p>
        <w:p w14:paraId="69FB6AC4" w14:textId="411F28FD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46" w:history="1">
            <w:r w:rsidR="000D2A05" w:rsidRPr="00FC0D60">
              <w:rPr>
                <w:rStyle w:val="Hyperlink"/>
                <w:noProof/>
                <w:lang w:val="en-GB"/>
              </w:rPr>
              <w:t>4.3.1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  <w:lang w:val="en-GB"/>
              </w:rPr>
              <w:t>Acceptance criteria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_Toc112750946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14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6D3BC980" w14:textId="53EBE7DB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47" w:history="1">
            <w:r w:rsidR="000D2A05" w:rsidRPr="00FC0D60">
              <w:rPr>
                <w:rStyle w:val="Hyperlink"/>
                <w:noProof/>
              </w:rPr>
              <w:t>4.3.2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UI-Screen View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_Toc112750947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14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29AE2DB6" w14:textId="3B6997E0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48" w:history="1">
            <w:r w:rsidR="000D2A05" w:rsidRPr="00FC0D60">
              <w:rPr>
                <w:rStyle w:val="Hyperlink"/>
                <w:noProof/>
              </w:rPr>
              <w:t>4.3.3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REST End Points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_Toc112750948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15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1A1C5C7C" w14:textId="6ED51C16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49" w:history="1">
            <w:r w:rsidR="000D2A05" w:rsidRPr="00FC0D60">
              <w:rPr>
                <w:rStyle w:val="Hyperlink"/>
                <w:noProof/>
              </w:rPr>
              <w:t>4.3.4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Entity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_Toc112750949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15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4D14D1D2" w14:textId="457730D1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50" w:history="1">
            <w:r w:rsidR="000D2A05" w:rsidRPr="00FC0D60">
              <w:rPr>
                <w:rStyle w:val="Hyperlink"/>
                <w:noProof/>
              </w:rPr>
              <w:t>4.3.5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/>
                <w:noProof/>
              </w:rPr>
              <w:t xml:space="preserve">Detailed </w:t>
            </w:r>
            <w:r w:rsidR="000D2A05" w:rsidRPr="00FC0D60">
              <w:rPr>
                <w:rStyle w:val="Hyperlink"/>
                <w:noProof/>
              </w:rPr>
              <w:t>Requirement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_Toc112750950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16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32C237C9" w14:textId="61A9A4B2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51" w:history="1">
            <w:r w:rsidR="000D2A05" w:rsidRPr="00FC0D60">
              <w:rPr>
                <w:rStyle w:val="Hyperlink"/>
                <w:noProof/>
              </w:rPr>
              <w:t>4.3.6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Non-Functional Requirements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_Toc112750951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16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5FE2F355" w14:textId="759CD244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52" w:history="1">
            <w:r w:rsidR="000D2A05" w:rsidRPr="00FC0D60">
              <w:rPr>
                <w:rStyle w:val="Hyperlink"/>
                <w:noProof/>
              </w:rPr>
              <w:t>4.3.7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  <w:lang w:val="en-GB"/>
              </w:rPr>
              <w:t>Business Validations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_Toc112750952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16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209DF180" w14:textId="343421B0" w:rsidR="000D2A05" w:rsidRDefault="00C60D4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N" w:eastAsia="en-IN"/>
            </w:rPr>
          </w:pPr>
          <w:hyperlink w:anchor="_Toc112750953" w:history="1">
            <w:r w:rsidR="000D2A05" w:rsidRPr="00FC0D60">
              <w:rPr>
                <w:rStyle w:val="Hyperlink"/>
              </w:rPr>
              <w:t>4.4</w:t>
            </w:r>
            <w:r w:rsidR="000D2A0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</w:rPr>
              <w:t>Process Patient Data</w:t>
            </w:r>
            <w:r w:rsidR="000D2A05">
              <w:rPr>
                <w:webHidden/>
              </w:rPr>
              <w:tab/>
            </w:r>
            <w:r w:rsidR="000D2A05">
              <w:rPr>
                <w:webHidden/>
              </w:rPr>
              <w:fldChar w:fldCharType="begin"/>
            </w:r>
            <w:r w:rsidR="000D2A05">
              <w:rPr>
                <w:webHidden/>
              </w:rPr>
              <w:instrText xml:space="preserve"> PAGEREF _Toc112750953 \h </w:instrText>
            </w:r>
            <w:r w:rsidR="000D2A05">
              <w:rPr>
                <w:webHidden/>
              </w:rPr>
            </w:r>
            <w:r w:rsidR="000D2A05">
              <w:rPr>
                <w:webHidden/>
              </w:rPr>
              <w:fldChar w:fldCharType="separate"/>
            </w:r>
            <w:r w:rsidR="000D2A05">
              <w:rPr>
                <w:webHidden/>
              </w:rPr>
              <w:t>17</w:t>
            </w:r>
            <w:r w:rsidR="000D2A05">
              <w:rPr>
                <w:webHidden/>
              </w:rPr>
              <w:fldChar w:fldCharType="end"/>
            </w:r>
          </w:hyperlink>
        </w:p>
        <w:p w14:paraId="66468B5F" w14:textId="4BA3F743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54" w:history="1">
            <w:r w:rsidR="000D2A05" w:rsidRPr="00FC0D60">
              <w:rPr>
                <w:rStyle w:val="Hyperlink"/>
                <w:noProof/>
                <w:lang w:val="en-GB"/>
              </w:rPr>
              <w:t>4.4.1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  <w:lang w:val="en-GB"/>
              </w:rPr>
              <w:t>Acceptance criteria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_Toc112750954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18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3B5DAD7A" w14:textId="437FC632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55" w:history="1">
            <w:r w:rsidR="000D2A05" w:rsidRPr="00FC0D60">
              <w:rPr>
                <w:rStyle w:val="Hyperlink"/>
                <w:noProof/>
                <w:lang w:val="en-GB"/>
              </w:rPr>
              <w:t>4.4.2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  <w:lang w:val="en-GB"/>
              </w:rPr>
              <w:t>UI-Screen View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_Toc112750955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18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13D505BA" w14:textId="5DB61B29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56" w:history="1">
            <w:r w:rsidR="000D2A05" w:rsidRPr="00FC0D60">
              <w:rPr>
                <w:rStyle w:val="Hyperlink"/>
                <w:noProof/>
              </w:rPr>
              <w:t>4.4.3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REST End Points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_Toc112750956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19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6E497354" w14:textId="67E202E7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57" w:history="1">
            <w:r w:rsidR="000D2A05" w:rsidRPr="00FC0D60">
              <w:rPr>
                <w:rStyle w:val="Hyperlink"/>
                <w:noProof/>
              </w:rPr>
              <w:t>4.4.4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Entity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_Toc112750957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19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12DA57A7" w14:textId="3124CC7D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58" w:history="1">
            <w:r w:rsidR="000D2A05" w:rsidRPr="00FC0D60">
              <w:rPr>
                <w:rStyle w:val="Hyperlink"/>
                <w:rFonts w:eastAsiaTheme="majorEastAsia"/>
                <w:noProof/>
              </w:rPr>
              <w:t>4.4.5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/>
                <w:noProof/>
              </w:rPr>
              <w:t>Detailed Requirement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_Toc112750958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20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5D615824" w14:textId="6659E896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59" w:history="1">
            <w:r w:rsidR="000D2A05" w:rsidRPr="00FC0D60">
              <w:rPr>
                <w:rStyle w:val="Hyperlink"/>
                <w:noProof/>
              </w:rPr>
              <w:t>4.4.6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</w:rPr>
              <w:t>Non-Functional Requirements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_Toc112750959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20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7A7F38F0" w14:textId="0218417D" w:rsidR="000D2A05" w:rsidRDefault="00C60D40">
          <w:pPr>
            <w:pStyle w:val="TOC3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12750960" w:history="1">
            <w:r w:rsidR="000D2A05" w:rsidRPr="00FC0D60">
              <w:rPr>
                <w:rStyle w:val="Hyperlink"/>
                <w:noProof/>
              </w:rPr>
              <w:t>4.4.7</w:t>
            </w:r>
            <w:r w:rsidR="000D2A0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noProof/>
                <w:lang w:val="en-GB"/>
              </w:rPr>
              <w:t>Business Validations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_Toc112750960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20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7DB8438C" w14:textId="115F80C9" w:rsidR="000D2A05" w:rsidRDefault="00C60D4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2750961" w:history="1">
            <w:r w:rsidR="000D2A05" w:rsidRPr="00FC0D60">
              <w:rPr>
                <w:rStyle w:val="Hyperlink"/>
                <w:rFonts w:eastAsiaTheme="majorEastAsia"/>
                <w:noProof/>
              </w:rPr>
              <w:t>5</w:t>
            </w:r>
            <w:r w:rsidR="000D2A0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/>
                <w:noProof/>
              </w:rPr>
              <w:t>Expected Deliverables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_Toc112750961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20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21045583" w14:textId="7DE05CAA" w:rsidR="000D2A05" w:rsidRDefault="00C60D4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2750962" w:history="1">
            <w:r w:rsidR="000D2A05" w:rsidRPr="00FC0D60">
              <w:rPr>
                <w:rStyle w:val="Hyperlink"/>
                <w:rFonts w:eastAsiaTheme="majorEastAsia" w:cs="Arial"/>
                <w:noProof/>
              </w:rPr>
              <w:t>6</w:t>
            </w:r>
            <w:r w:rsidR="000D2A0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 w:cs="Arial"/>
                <w:noProof/>
              </w:rPr>
              <w:t>Milestone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_Toc112750962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21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3E513B9C" w14:textId="172672E9" w:rsidR="000D2A05" w:rsidRDefault="00C60D4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2750963" w:history="1">
            <w:r w:rsidR="000D2A05" w:rsidRPr="00FC0D60">
              <w:rPr>
                <w:rStyle w:val="Hyperlink"/>
                <w:rFonts w:eastAsiaTheme="majorEastAsia" w:cs="Arial"/>
                <w:noProof/>
              </w:rPr>
              <w:t>7</w:t>
            </w:r>
            <w:r w:rsidR="000D2A0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 w:cs="Arial"/>
                <w:noProof/>
              </w:rPr>
              <w:t>Skills to develop the project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_Toc112750963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21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4D68B247" w14:textId="4700AA50" w:rsidR="000D2A05" w:rsidRDefault="00C60D4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2750964" w:history="1">
            <w:r w:rsidR="000D2A05" w:rsidRPr="00FC0D60">
              <w:rPr>
                <w:rStyle w:val="Hyperlink"/>
                <w:rFonts w:eastAsiaTheme="majorEastAsia"/>
                <w:noProof/>
              </w:rPr>
              <w:t>8</w:t>
            </w:r>
            <w:r w:rsidR="000D2A0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 w:cs="Arial"/>
                <w:noProof/>
              </w:rPr>
              <w:t>Implementation Notes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_Toc112750964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22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448C2921" w14:textId="14FAA65D" w:rsidR="000D2A05" w:rsidRDefault="00C60D4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IN" w:eastAsia="en-IN"/>
            </w:rPr>
          </w:pPr>
          <w:hyperlink w:anchor="_Toc112750965" w:history="1">
            <w:r w:rsidR="000D2A05" w:rsidRPr="00FC0D60">
              <w:rPr>
                <w:rStyle w:val="Hyperlink"/>
                <w:noProof/>
              </w:rPr>
              <w:t>9</w:t>
            </w:r>
            <w:r w:rsidR="000D2A0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IN" w:eastAsia="en-IN"/>
              </w:rPr>
              <w:tab/>
            </w:r>
            <w:r w:rsidR="000D2A05" w:rsidRPr="00FC0D60">
              <w:rPr>
                <w:rStyle w:val="Hyperlink"/>
                <w:rFonts w:eastAsiaTheme="majorEastAsia"/>
                <w:noProof/>
              </w:rPr>
              <w:t>Evaluation rubrics</w:t>
            </w:r>
            <w:r w:rsidR="000D2A05">
              <w:rPr>
                <w:noProof/>
                <w:webHidden/>
              </w:rPr>
              <w:tab/>
            </w:r>
            <w:r w:rsidR="000D2A05">
              <w:rPr>
                <w:noProof/>
                <w:webHidden/>
              </w:rPr>
              <w:fldChar w:fldCharType="begin"/>
            </w:r>
            <w:r w:rsidR="000D2A05">
              <w:rPr>
                <w:noProof/>
                <w:webHidden/>
              </w:rPr>
              <w:instrText xml:space="preserve"> PAGEREF _Toc112750965 \h </w:instrText>
            </w:r>
            <w:r w:rsidR="000D2A05">
              <w:rPr>
                <w:noProof/>
                <w:webHidden/>
              </w:rPr>
            </w:r>
            <w:r w:rsidR="000D2A05">
              <w:rPr>
                <w:noProof/>
                <w:webHidden/>
              </w:rPr>
              <w:fldChar w:fldCharType="separate"/>
            </w:r>
            <w:r w:rsidR="000D2A05">
              <w:rPr>
                <w:noProof/>
                <w:webHidden/>
              </w:rPr>
              <w:t>22</w:t>
            </w:r>
            <w:r w:rsidR="000D2A05">
              <w:rPr>
                <w:noProof/>
                <w:webHidden/>
              </w:rPr>
              <w:fldChar w:fldCharType="end"/>
            </w:r>
          </w:hyperlink>
        </w:p>
        <w:p w14:paraId="177BAAA3" w14:textId="5012C0F0" w:rsidR="00051B27" w:rsidRDefault="00051B27">
          <w:r>
            <w:rPr>
              <w:b/>
              <w:bCs/>
              <w:noProof/>
            </w:rPr>
            <w:fldChar w:fldCharType="end"/>
          </w:r>
        </w:p>
      </w:sdtContent>
    </w:sdt>
    <w:p w14:paraId="0211CD43" w14:textId="7FFC29D9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7DE77FA" w14:textId="7CAD6BE3" w:rsidR="00D86D4B" w:rsidRPr="00A9727E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2410DAE7" w14:textId="3915ADD0" w:rsidR="00D86D4B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FB9C47B" w14:textId="64B353D6" w:rsidR="003E5875" w:rsidRDefault="003E5875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4EA41893" w14:textId="084FA575" w:rsidR="003E5875" w:rsidRDefault="003E5875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728B3C1D" w14:textId="77777777" w:rsidR="003E5875" w:rsidRPr="00A9727E" w:rsidRDefault="003E5875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6C98E7AB" w14:textId="76D4F870" w:rsidR="00D86D4B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634BC7B6" w14:textId="3463E5F7" w:rsidR="00051B27" w:rsidRDefault="00051B27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777A08CC" w14:textId="77777777" w:rsidR="00051B27" w:rsidRDefault="00051B27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CA7D60D" w14:textId="185102C5" w:rsidR="001368EA" w:rsidRDefault="001368EA" w:rsidP="00FF2FD4">
      <w:pPr>
        <w:pStyle w:val="Heading1"/>
        <w:rPr>
          <w:rFonts w:eastAsiaTheme="majorEastAsia" w:cs="Arial"/>
        </w:rPr>
      </w:pPr>
      <w:bookmarkStart w:id="0" w:name="_Toc112750924"/>
      <w:r w:rsidRPr="00A9727E">
        <w:rPr>
          <w:rFonts w:eastAsiaTheme="majorEastAsia" w:cs="Arial"/>
        </w:rPr>
        <w:lastRenderedPageBreak/>
        <w:t>Problem statement</w:t>
      </w:r>
      <w:bookmarkEnd w:id="0"/>
    </w:p>
    <w:p w14:paraId="7C25FC28" w14:textId="1F192C8C" w:rsidR="00942E39" w:rsidRPr="00A754E6" w:rsidRDefault="00942E39" w:rsidP="0081061B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The purpose of the requirements document is to systematically capture requirements for the project and the system “</w:t>
      </w:r>
      <w:r w:rsidR="00EF6C39">
        <w:rPr>
          <w:rFonts w:cs="Arial"/>
          <w:b/>
          <w:sz w:val="22"/>
        </w:rPr>
        <w:t>Data Loader</w:t>
      </w:r>
      <w:r w:rsidR="004A6682" w:rsidRPr="00A754E6">
        <w:rPr>
          <w:rFonts w:cs="Arial"/>
          <w:b/>
          <w:sz w:val="22"/>
        </w:rPr>
        <w:t xml:space="preserve"> Portal</w:t>
      </w:r>
      <w:r w:rsidRPr="00A754E6">
        <w:rPr>
          <w:rFonts w:cs="Arial"/>
          <w:sz w:val="22"/>
        </w:rPr>
        <w:t xml:space="preserve">” to be developed. The application should be Cloud Native Architecture with </w:t>
      </w:r>
      <w:r w:rsidR="00E3495E" w:rsidRPr="00A754E6">
        <w:rPr>
          <w:rFonts w:cs="Arial"/>
          <w:sz w:val="22"/>
        </w:rPr>
        <w:t>Microservices</w:t>
      </w:r>
      <w:r w:rsidRPr="00A754E6">
        <w:rPr>
          <w:rFonts w:cs="Arial"/>
          <w:sz w:val="22"/>
        </w:rPr>
        <w:t>. Both functional and non-functional requirements are captured in this document. It also serves as the input for the project scoping.</w:t>
      </w:r>
    </w:p>
    <w:p w14:paraId="584789D5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About the System</w:t>
      </w:r>
    </w:p>
    <w:p w14:paraId="4B7FA198" w14:textId="73DF1D52" w:rsidR="00942E39" w:rsidRPr="00DC4141" w:rsidRDefault="00942E39" w:rsidP="00DC4141">
      <w:pPr>
        <w:pStyle w:val="Bodytext0"/>
        <w:ind w:left="0"/>
        <w:jc w:val="both"/>
        <w:rPr>
          <w:rFonts w:cs="Arial"/>
          <w:sz w:val="22"/>
        </w:rPr>
      </w:pPr>
      <w:bookmarkStart w:id="1" w:name="_Toc430616677"/>
      <w:bookmarkStart w:id="2" w:name="_Toc22634010"/>
      <w:r w:rsidRPr="00A754E6">
        <w:rPr>
          <w:rFonts w:cs="Arial"/>
          <w:sz w:val="22"/>
        </w:rPr>
        <w:t>The client would like to develop a</w:t>
      </w:r>
      <w:r w:rsidR="00C4029A">
        <w:rPr>
          <w:rFonts w:cs="Arial"/>
          <w:sz w:val="22"/>
        </w:rPr>
        <w:t xml:space="preserve"> </w:t>
      </w:r>
      <w:r w:rsidR="00EF6C39">
        <w:rPr>
          <w:rFonts w:cs="Arial"/>
          <w:sz w:val="22"/>
        </w:rPr>
        <w:t>Data Loader</w:t>
      </w:r>
      <w:r w:rsidR="004A6682" w:rsidRPr="00A754E6">
        <w:rPr>
          <w:rFonts w:cs="Arial"/>
          <w:sz w:val="22"/>
        </w:rPr>
        <w:t xml:space="preserve"> Portal</w:t>
      </w:r>
      <w:r w:rsidRPr="00A754E6">
        <w:rPr>
          <w:rFonts w:cs="Arial"/>
          <w:sz w:val="22"/>
        </w:rPr>
        <w:t xml:space="preserve"> application </w:t>
      </w:r>
      <w:r w:rsidR="004C0833" w:rsidRPr="00A754E6">
        <w:rPr>
          <w:rFonts w:cs="Arial"/>
          <w:sz w:val="22"/>
        </w:rPr>
        <w:t>to</w:t>
      </w:r>
      <w:r w:rsidRPr="00A754E6">
        <w:rPr>
          <w:rFonts w:cs="Arial"/>
          <w:sz w:val="22"/>
        </w:rPr>
        <w:t xml:space="preserve"> </w:t>
      </w:r>
      <w:r w:rsidR="0054483A">
        <w:rPr>
          <w:rFonts w:cs="Arial"/>
          <w:sz w:val="22"/>
        </w:rPr>
        <w:t>store and process</w:t>
      </w:r>
      <w:r w:rsidRPr="00A754E6">
        <w:rPr>
          <w:rFonts w:cs="Arial"/>
          <w:sz w:val="22"/>
        </w:rPr>
        <w:t xml:space="preserve"> the </w:t>
      </w:r>
      <w:r w:rsidR="0037120C">
        <w:rPr>
          <w:rFonts w:cs="Arial"/>
          <w:sz w:val="22"/>
        </w:rPr>
        <w:t>P</w:t>
      </w:r>
      <w:r w:rsidR="005F0ADA">
        <w:rPr>
          <w:rFonts w:cs="Arial"/>
          <w:sz w:val="22"/>
        </w:rPr>
        <w:t xml:space="preserve">atient and his </w:t>
      </w:r>
      <w:r w:rsidR="0037120C">
        <w:rPr>
          <w:rFonts w:cs="Arial"/>
          <w:sz w:val="22"/>
        </w:rPr>
        <w:t xml:space="preserve">Prescription </w:t>
      </w:r>
      <w:r w:rsidR="00FA365E">
        <w:rPr>
          <w:rFonts w:cs="Arial"/>
          <w:sz w:val="22"/>
        </w:rPr>
        <w:t xml:space="preserve">details </w:t>
      </w:r>
      <w:r w:rsidR="00EF7682">
        <w:rPr>
          <w:rFonts w:cs="Arial"/>
          <w:sz w:val="22"/>
        </w:rPr>
        <w:t>through</w:t>
      </w:r>
      <w:r w:rsidR="0037120C">
        <w:rPr>
          <w:rFonts w:cs="Arial"/>
          <w:sz w:val="22"/>
        </w:rPr>
        <w:t xml:space="preserve"> </w:t>
      </w:r>
      <w:r w:rsidR="00FA365E">
        <w:rPr>
          <w:rFonts w:cs="Arial"/>
          <w:sz w:val="22"/>
        </w:rPr>
        <w:t>Data Loader Portal</w:t>
      </w:r>
      <w:r w:rsidR="00D97A7A">
        <w:rPr>
          <w:rFonts w:cs="Arial"/>
          <w:sz w:val="22"/>
        </w:rPr>
        <w:t xml:space="preserve"> to Downstream </w:t>
      </w:r>
      <w:r w:rsidR="004C0833">
        <w:rPr>
          <w:rFonts w:cs="Arial"/>
          <w:sz w:val="22"/>
        </w:rPr>
        <w:t>Systems</w:t>
      </w:r>
      <w:r w:rsidR="00D97A7A">
        <w:rPr>
          <w:rFonts w:cs="Arial"/>
          <w:sz w:val="22"/>
        </w:rPr>
        <w:t>.</w:t>
      </w:r>
    </w:p>
    <w:bookmarkEnd w:id="1"/>
    <w:bookmarkEnd w:id="2"/>
    <w:p w14:paraId="40E7FF8C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Scope of the System</w:t>
      </w:r>
    </w:p>
    <w:p w14:paraId="1F43881C" w14:textId="77777777" w:rsidR="00942E39" w:rsidRPr="00A754E6" w:rsidRDefault="00942E39" w:rsidP="0081061B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The scope of the system is explained through its modules as follows</w:t>
      </w:r>
    </w:p>
    <w:p w14:paraId="7CC96360" w14:textId="7638A3ED" w:rsidR="00942E39" w:rsidRPr="00A754E6" w:rsidRDefault="00070648" w:rsidP="0081409D">
      <w:pPr>
        <w:pStyle w:val="Bodytext0"/>
        <w:numPr>
          <w:ilvl w:val="0"/>
          <w:numId w:val="15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>Patient</w:t>
      </w:r>
      <w:r w:rsidR="00942E39" w:rsidRPr="00A754E6">
        <w:rPr>
          <w:rFonts w:cs="Arial"/>
          <w:sz w:val="22"/>
        </w:rPr>
        <w:t xml:space="preserve"> </w:t>
      </w:r>
      <w:r>
        <w:rPr>
          <w:rFonts w:cs="Arial"/>
          <w:sz w:val="22"/>
        </w:rPr>
        <w:t>Induction</w:t>
      </w:r>
      <w:r w:rsidR="00942E39" w:rsidRPr="00A754E6">
        <w:rPr>
          <w:rFonts w:cs="Arial"/>
          <w:sz w:val="22"/>
        </w:rPr>
        <w:t xml:space="preserve"> – used by </w:t>
      </w:r>
      <w:r w:rsidR="00CD369C">
        <w:rPr>
          <w:rFonts w:cs="Arial"/>
          <w:sz w:val="22"/>
        </w:rPr>
        <w:t>admin</w:t>
      </w:r>
      <w:r w:rsidR="00942E39" w:rsidRPr="00A754E6">
        <w:rPr>
          <w:rFonts w:cs="Arial"/>
          <w:sz w:val="22"/>
        </w:rPr>
        <w:t xml:space="preserve"> to register the details of </w:t>
      </w:r>
      <w:r w:rsidR="00537E98">
        <w:rPr>
          <w:rFonts w:cs="Arial"/>
          <w:sz w:val="22"/>
        </w:rPr>
        <w:t>patient</w:t>
      </w:r>
      <w:r w:rsidR="00942E39" w:rsidRPr="00A754E6">
        <w:rPr>
          <w:rFonts w:cs="Arial"/>
          <w:sz w:val="22"/>
        </w:rPr>
        <w:t xml:space="preserve"> into the system. The system stores the details of the </w:t>
      </w:r>
      <w:r w:rsidR="00524829">
        <w:rPr>
          <w:rFonts w:cs="Arial"/>
          <w:sz w:val="22"/>
        </w:rPr>
        <w:t>Patient and his Prescription Details</w:t>
      </w:r>
      <w:r w:rsidR="00942E39" w:rsidRPr="00A754E6">
        <w:rPr>
          <w:rFonts w:cs="Arial"/>
          <w:sz w:val="22"/>
        </w:rPr>
        <w:t xml:space="preserve"> in the system </w:t>
      </w:r>
      <w:r w:rsidR="00EB7C18" w:rsidRPr="00A754E6">
        <w:rPr>
          <w:rFonts w:cs="Arial"/>
          <w:sz w:val="22"/>
        </w:rPr>
        <w:t>and able to edit it.</w:t>
      </w:r>
      <w:r w:rsidR="003B6102">
        <w:rPr>
          <w:rFonts w:cs="Arial"/>
          <w:sz w:val="22"/>
        </w:rPr>
        <w:t xml:space="preserve"> The Patient and his prescription details </w:t>
      </w:r>
      <w:r w:rsidR="000252DC">
        <w:rPr>
          <w:rFonts w:cs="Arial"/>
          <w:sz w:val="22"/>
        </w:rPr>
        <w:t xml:space="preserve">available in the excel sheet. </w:t>
      </w:r>
    </w:p>
    <w:p w14:paraId="1EF66B54" w14:textId="756B42C0" w:rsidR="00EB7C18" w:rsidRPr="00A754E6" w:rsidRDefault="004C6D57" w:rsidP="0081409D">
      <w:pPr>
        <w:pStyle w:val="Bodytext0"/>
        <w:numPr>
          <w:ilvl w:val="0"/>
          <w:numId w:val="15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>Process Data</w:t>
      </w:r>
      <w:r w:rsidR="00EB7C18" w:rsidRPr="00A754E6">
        <w:rPr>
          <w:rFonts w:cs="Arial"/>
          <w:sz w:val="22"/>
        </w:rPr>
        <w:t xml:space="preserve"> – The user should be able to </w:t>
      </w:r>
      <w:r w:rsidR="00046EC6">
        <w:rPr>
          <w:rFonts w:cs="Arial"/>
          <w:sz w:val="22"/>
        </w:rPr>
        <w:t>send Patient Information to Downstream system</w:t>
      </w:r>
      <w:r w:rsidR="00324ACD">
        <w:rPr>
          <w:rFonts w:cs="Arial"/>
          <w:sz w:val="22"/>
        </w:rPr>
        <w:t>.</w:t>
      </w:r>
      <w:r w:rsidR="00DA7CE6">
        <w:rPr>
          <w:rFonts w:cs="Arial"/>
          <w:sz w:val="22"/>
        </w:rPr>
        <w:t xml:space="preserve"> (Just Change the Status to Processed from Inducted)</w:t>
      </w:r>
    </w:p>
    <w:p w14:paraId="79262A7C" w14:textId="1E109C18" w:rsidR="001368EA" w:rsidRPr="00A9727E" w:rsidRDefault="00D86D4B" w:rsidP="00FF2FD4">
      <w:pPr>
        <w:pStyle w:val="Heading1"/>
      </w:pPr>
      <w:bookmarkStart w:id="3" w:name="_Toc112750925"/>
      <w:r w:rsidRPr="00A9727E">
        <w:t>Architecture Diagram</w:t>
      </w:r>
      <w:r w:rsidR="007D5D0F">
        <w:t xml:space="preserve"> for the Problem Statement</w:t>
      </w:r>
      <w:bookmarkEnd w:id="3"/>
    </w:p>
    <w:p w14:paraId="60FC30C3" w14:textId="59DCA700" w:rsidR="00DF62F8" w:rsidRDefault="00B15F7A" w:rsidP="00DF62F8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Use case</w:t>
      </w:r>
      <w:r w:rsidR="00DF62F8" w:rsidRPr="00B82F3A">
        <w:rPr>
          <w:rFonts w:cs="Arial"/>
          <w:b/>
        </w:rPr>
        <w:t xml:space="preserve"> Diagram</w:t>
      </w:r>
    </w:p>
    <w:p w14:paraId="00FF819F" w14:textId="048B397F" w:rsidR="00B15F7A" w:rsidRDefault="00B15F7A" w:rsidP="00DF62F8">
      <w:pPr>
        <w:pStyle w:val="Bodytext0"/>
        <w:ind w:left="0"/>
        <w:rPr>
          <w:rFonts w:cs="Arial"/>
          <w:b/>
        </w:rPr>
      </w:pPr>
    </w:p>
    <w:p w14:paraId="6C2981B2" w14:textId="6ADA35A3" w:rsidR="00B15F7A" w:rsidRDefault="00537E98" w:rsidP="00DF62F8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Patient Induction</w:t>
      </w:r>
    </w:p>
    <w:p w14:paraId="6984EC89" w14:textId="1F7FA3A8" w:rsidR="000312BA" w:rsidRPr="00B82F3A" w:rsidRDefault="00305C63" w:rsidP="00DF62F8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76AC31" wp14:editId="2F449BF6">
                <wp:simplePos x="0" y="0"/>
                <wp:positionH relativeFrom="column">
                  <wp:posOffset>171450</wp:posOffset>
                </wp:positionH>
                <wp:positionV relativeFrom="paragraph">
                  <wp:posOffset>117475</wp:posOffset>
                </wp:positionV>
                <wp:extent cx="928370" cy="508000"/>
                <wp:effectExtent l="0" t="0" r="241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FDA1" w14:textId="65F88476" w:rsidR="006409D9" w:rsidRDefault="00A76ED8" w:rsidP="006409D9">
                            <w:pPr>
                              <w:jc w:val="center"/>
                            </w:pPr>
                            <w:r>
                              <w:t>Read From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AC31" id="Rectangle 7" o:spid="_x0000_s1026" style="position:absolute;margin-left:13.5pt;margin-top:9.25pt;width:73.1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" fillcolor="white [3201]" strokecolor="#f79646 [3209]" strokeweight="2pt">
                <v:textbox>
                  <w:txbxContent>
                    <w:p w14:paraId="4F46FDA1" w14:textId="65F88476" w:rsidR="006409D9" w:rsidRDefault="00A76ED8" w:rsidP="006409D9">
                      <w:pPr>
                        <w:jc w:val="center"/>
                      </w:pPr>
                      <w:r>
                        <w:t>Read From File</w:t>
                      </w:r>
                    </w:p>
                  </w:txbxContent>
                </v:textbox>
              </v:rect>
            </w:pict>
          </mc:Fallback>
        </mc:AlternateContent>
      </w:r>
      <w:r w:rsidR="00B15F7A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D7821A" wp14:editId="45E98B3E">
                <wp:simplePos x="0" y="0"/>
                <wp:positionH relativeFrom="column">
                  <wp:posOffset>1644650</wp:posOffset>
                </wp:positionH>
                <wp:positionV relativeFrom="paragraph">
                  <wp:posOffset>123825</wp:posOffset>
                </wp:positionV>
                <wp:extent cx="1409700" cy="530225"/>
                <wp:effectExtent l="0" t="0" r="1905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ADE90" w14:textId="45E29F62" w:rsidR="00B15F7A" w:rsidRDefault="00537E98" w:rsidP="00B15F7A">
                            <w:pPr>
                              <w:jc w:val="center"/>
                            </w:pPr>
                            <w:r>
                              <w:t>Patient &amp; Prescription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7821A" id="Rectangle 8" o:spid="_x0000_s1027" style="position:absolute;margin-left:129.5pt;margin-top:9.75pt;width:111pt;height:41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" fillcolor="white [3201]" strokecolor="#f79646 [3209]" strokeweight="2pt">
                <v:textbox>
                  <w:txbxContent>
                    <w:p w14:paraId="21FADE90" w14:textId="45E29F62" w:rsidR="00B15F7A" w:rsidRDefault="00537E98" w:rsidP="00B15F7A">
                      <w:pPr>
                        <w:jc w:val="center"/>
                      </w:pPr>
                      <w:r>
                        <w:t>Patient &amp; Prescription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8C556B2" w14:textId="7C41C33F" w:rsidR="003772E8" w:rsidRDefault="00B15F7A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1EC5102" wp14:editId="061A4A3B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type w14:anchorId="7377A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6.4pt;margin-top:4.2pt;width:41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EN0wEAAP8DAAAOAAAAZHJzL2Uyb0RvYy54bWysU9uO0zAQfUfiHyy/06RFrNi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" strokecolor="#4579b8 [3044]">
                <v:stroke endarrow="block"/>
              </v:shape>
            </w:pict>
          </mc:Fallback>
        </mc:AlternateContent>
      </w:r>
    </w:p>
    <w:p w14:paraId="5680C79B" w14:textId="3BA93D96" w:rsidR="00DF62F8" w:rsidRDefault="00DF62F8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66AC7EC1" w14:textId="5D06D80E" w:rsidR="00DF62F8" w:rsidRDefault="00B15F7A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A9B7197" wp14:editId="735DAB22">
                <wp:simplePos x="0" y="0"/>
                <wp:positionH relativeFrom="column">
                  <wp:posOffset>2327910</wp:posOffset>
                </wp:positionH>
                <wp:positionV relativeFrom="paragraph">
                  <wp:posOffset>26670</wp:posOffset>
                </wp:positionV>
                <wp:extent cx="7034" cy="401368"/>
                <wp:effectExtent l="76200" t="0" r="6921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01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type w14:anchorId="027336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3.3pt;margin-top:2.1pt;width:.55pt;height:31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" strokecolor="#4579b8 [3044]">
                <v:stroke endarrow="block"/>
              </v:shape>
            </w:pict>
          </mc:Fallback>
        </mc:AlternateContent>
      </w:r>
    </w:p>
    <w:p w14:paraId="266F9189" w14:textId="212F0A1E" w:rsidR="00DF62F8" w:rsidRDefault="00DF62F8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24A3E71C" w14:textId="1569CAD4" w:rsidR="00DF62F8" w:rsidRDefault="00B15F7A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96E163" wp14:editId="3514D679">
                <wp:simplePos x="0" y="0"/>
                <wp:positionH relativeFrom="column">
                  <wp:posOffset>1778000</wp:posOffset>
                </wp:positionH>
                <wp:positionV relativeFrom="paragraph">
                  <wp:posOffset>71755</wp:posOffset>
                </wp:positionV>
                <wp:extent cx="1153550" cy="801859"/>
                <wp:effectExtent l="0" t="0" r="27940" b="1778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23402" w14:textId="4FDE3111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6E16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40pt;margin-top:5.65pt;width:90.85pt;height:63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" fillcolor="white [3201]" strokecolor="#f79646 [3209]" strokeweight="2pt">
                <v:textbox>
                  <w:txbxContent>
                    <w:p w14:paraId="12A23402" w14:textId="4FDE3111" w:rsidR="00B15F7A" w:rsidRDefault="00B15F7A" w:rsidP="00B15F7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</w:p>
    <w:p w14:paraId="12A494EB" w14:textId="77777777" w:rsidR="00DF62F8" w:rsidRDefault="00DF62F8" w:rsidP="00390C32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27B06E3F" w14:textId="2979D692" w:rsidR="009379A7" w:rsidRDefault="009379A7" w:rsidP="00DF62F8">
      <w:pPr>
        <w:pStyle w:val="Bodytext0"/>
        <w:ind w:left="0"/>
        <w:rPr>
          <w:rFonts w:cs="Arial"/>
          <w:b/>
        </w:rPr>
      </w:pPr>
    </w:p>
    <w:p w14:paraId="01707811" w14:textId="2F5A3687" w:rsidR="00B15F7A" w:rsidRDefault="00B15F7A" w:rsidP="00B15F7A">
      <w:pPr>
        <w:rPr>
          <w:rFonts w:eastAsiaTheme="majorEastAsia"/>
        </w:rPr>
      </w:pPr>
    </w:p>
    <w:p w14:paraId="32EA9EA7" w14:textId="76C55B6D" w:rsidR="008E763E" w:rsidRDefault="008E763E">
      <w:pPr>
        <w:widowControl/>
        <w:spacing w:before="0" w:after="0" w:line="240" w:lineRule="auto"/>
        <w:ind w:right="0"/>
        <w:rPr>
          <w:rFonts w:eastAsiaTheme="majorEastAsia"/>
        </w:rPr>
      </w:pPr>
    </w:p>
    <w:p w14:paraId="3FF6BCB5" w14:textId="77777777" w:rsidR="00B15F7A" w:rsidRDefault="00B15F7A" w:rsidP="00B15F7A">
      <w:pPr>
        <w:rPr>
          <w:rFonts w:eastAsiaTheme="majorEastAsia"/>
        </w:rPr>
      </w:pPr>
    </w:p>
    <w:p w14:paraId="7AA2FE05" w14:textId="2097D3A2" w:rsidR="00B15F7A" w:rsidRDefault="00113AE1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>Process</w:t>
      </w:r>
      <w:r w:rsidR="00B15F7A">
        <w:rPr>
          <w:rFonts w:cs="Arial"/>
          <w:b/>
        </w:rPr>
        <w:t xml:space="preserve"> </w:t>
      </w:r>
      <w:r>
        <w:rPr>
          <w:rFonts w:cs="Arial"/>
          <w:b/>
        </w:rPr>
        <w:t>Data</w:t>
      </w:r>
    </w:p>
    <w:p w14:paraId="59F7FD8D" w14:textId="61D3DC3A" w:rsidR="00B15F7A" w:rsidRPr="00B82F3A" w:rsidRDefault="00904F46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7B489CB" wp14:editId="2B725CFF">
                <wp:simplePos x="0" y="0"/>
                <wp:positionH relativeFrom="column">
                  <wp:posOffset>3308350</wp:posOffset>
                </wp:positionH>
                <wp:positionV relativeFrom="paragraph">
                  <wp:posOffset>53340</wp:posOffset>
                </wp:positionV>
                <wp:extent cx="1097280" cy="59055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0952D" w14:textId="7DFB3307" w:rsidR="00904F46" w:rsidRDefault="00904F46" w:rsidP="00904F46">
                            <w:pPr>
                              <w:jc w:val="center"/>
                            </w:pPr>
                            <w:r>
                              <w:t xml:space="preserve">Send to Downstream system </w:t>
                            </w:r>
                            <w:r w:rsidR="00FE573C">
                              <w:t xml:space="preserve">               </w:t>
                            </w:r>
                            <w:r w:rsidRPr="00904F46">
                              <w:rPr>
                                <w:noProof/>
                              </w:rPr>
                              <w:drawing>
                                <wp:inline distT="0" distB="0" distL="0" distR="0" wp14:anchorId="543D6084" wp14:editId="51AC80BE">
                                  <wp:extent cx="603250" cy="165100"/>
                                  <wp:effectExtent l="0" t="0" r="0" b="635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89CB" id="Rectangle 25" o:spid="_x0000_s1029" style="position:absolute;margin-left:260.5pt;margin-top:4.2pt;width:86.4pt;height:46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" fillcolor="white [3201]" strokecolor="#f79646 [3209]" strokeweight="2pt">
                <v:textbox>
                  <w:txbxContent>
                    <w:p w14:paraId="33C0952D" w14:textId="7DFB3307" w:rsidR="00904F46" w:rsidRDefault="00904F46" w:rsidP="00904F46">
                      <w:pPr>
                        <w:jc w:val="center"/>
                      </w:pPr>
                      <w:r>
                        <w:t xml:space="preserve">Send to Downstream system </w:t>
                      </w:r>
                      <w:r w:rsidR="00FE573C">
                        <w:t xml:space="preserve">               </w:t>
                      </w:r>
                      <w:r w:rsidRPr="00904F46">
                        <w:rPr>
                          <w:noProof/>
                        </w:rPr>
                        <w:drawing>
                          <wp:inline distT="0" distB="0" distL="0" distR="0" wp14:anchorId="543D6084" wp14:editId="51AC80BE">
                            <wp:extent cx="603250" cy="165100"/>
                            <wp:effectExtent l="0" t="0" r="0" b="635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D2B07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7EE144" wp14:editId="267FA927">
                <wp:simplePos x="0" y="0"/>
                <wp:positionH relativeFrom="column">
                  <wp:posOffset>1645920</wp:posOffset>
                </wp:positionH>
                <wp:positionV relativeFrom="paragraph">
                  <wp:posOffset>147955</wp:posOffset>
                </wp:positionV>
                <wp:extent cx="1097280" cy="428625"/>
                <wp:effectExtent l="0" t="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EFD3" w14:textId="77506933" w:rsidR="00B15F7A" w:rsidRDefault="00904F46" w:rsidP="00B15F7A">
                            <w:pPr>
                              <w:jc w:val="center"/>
                            </w:pPr>
                            <w:r>
                              <w:t>Process Patient Data</w:t>
                            </w:r>
                            <w:r w:rsidR="00B15F7A">
                              <w:t xml:space="preserve"> </w:t>
                            </w:r>
                            <w:r w:rsidRPr="00904F46">
                              <w:rPr>
                                <w:noProof/>
                              </w:rPr>
                              <w:drawing>
                                <wp:inline distT="0" distB="0" distL="0" distR="0" wp14:anchorId="5BD3CFD3" wp14:editId="4B7F8CFB">
                                  <wp:extent cx="603250" cy="165100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EE144" id="Rectangle 12" o:spid="_x0000_s1030" style="position:absolute;margin-left:129.6pt;margin-top:11.65pt;width:86.4pt;height:33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" fillcolor="white [3201]" strokecolor="#f79646 [3209]" strokeweight="2pt">
                <v:textbox>
                  <w:txbxContent>
                    <w:p w14:paraId="009DEFD3" w14:textId="77506933" w:rsidR="00B15F7A" w:rsidRDefault="00904F46" w:rsidP="00B15F7A">
                      <w:pPr>
                        <w:jc w:val="center"/>
                      </w:pPr>
                      <w:r>
                        <w:t>Process Patient Data</w:t>
                      </w:r>
                      <w:r w:rsidR="00B15F7A">
                        <w:t xml:space="preserve"> </w:t>
                      </w:r>
                      <w:r w:rsidRPr="00904F46">
                        <w:rPr>
                          <w:noProof/>
                        </w:rPr>
                        <w:drawing>
                          <wp:inline distT="0" distB="0" distL="0" distR="0" wp14:anchorId="5BD3CFD3" wp14:editId="4B7F8CFB">
                            <wp:extent cx="603250" cy="165100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D2B07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DBB50" wp14:editId="08EFC7CD">
                <wp:simplePos x="0" y="0"/>
                <wp:positionH relativeFrom="margin">
                  <wp:posOffset>133350</wp:posOffset>
                </wp:positionH>
                <wp:positionV relativeFrom="paragraph">
                  <wp:posOffset>72390</wp:posOffset>
                </wp:positionV>
                <wp:extent cx="966470" cy="607060"/>
                <wp:effectExtent l="0" t="0" r="2413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01699" w14:textId="1B14E746" w:rsidR="00B15F7A" w:rsidRDefault="002D2B07" w:rsidP="00B15F7A">
                            <w:pPr>
                              <w:jc w:val="center"/>
                            </w:pPr>
                            <w:r>
                              <w:t xml:space="preserve">Fetch </w:t>
                            </w:r>
                            <w:r w:rsidR="006C4DBA">
                              <w:t>Inducted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BB50" id="Rectangle 13" o:spid="_x0000_s1031" style="position:absolute;margin-left:10.5pt;margin-top:5.7pt;width:76.1pt;height:47.8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" fillcolor="white [3201]" strokecolor="#f79646 [3209]" strokeweight="2pt">
                <v:textbox>
                  <w:txbxContent>
                    <w:p w14:paraId="74A01699" w14:textId="1B14E746" w:rsidR="00B15F7A" w:rsidRDefault="002D2B07" w:rsidP="00B15F7A">
                      <w:pPr>
                        <w:jc w:val="center"/>
                      </w:pPr>
                      <w:r>
                        <w:t xml:space="preserve">Fetch </w:t>
                      </w:r>
                      <w:r w:rsidR="006C4DBA">
                        <w:t>Inducted 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C6EE41" w14:textId="14E34891" w:rsidR="00B15F7A" w:rsidRDefault="00904F46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E63A476" wp14:editId="5CEC27B8">
                <wp:simplePos x="0" y="0"/>
                <wp:positionH relativeFrom="column">
                  <wp:posOffset>2762250</wp:posOffset>
                </wp:positionH>
                <wp:positionV relativeFrom="paragraph">
                  <wp:posOffset>31750</wp:posOffset>
                </wp:positionV>
                <wp:extent cx="520603" cy="0"/>
                <wp:effectExtent l="0" t="76200" r="133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3CDEA60C" id="Straight Arrow Connector 3" o:spid="_x0000_s1026" type="#_x0000_t32" style="position:absolute;margin-left:217.5pt;margin-top:2.5pt;width:41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B15F7A"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1EBAB96" wp14:editId="71D0AE7B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483F33D5" id="Straight Arrow Connector 14" o:spid="_x0000_s1026" type="#_x0000_t32" style="position:absolute;margin-left:86.4pt;margin-top:4.2pt;width:41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" strokecolor="#4579b8 [3044]">
                <v:stroke endarrow="block"/>
              </v:shape>
            </w:pict>
          </mc:Fallback>
        </mc:AlternateContent>
      </w:r>
    </w:p>
    <w:p w14:paraId="7FAEF9E4" w14:textId="3884D98D" w:rsidR="00B15F7A" w:rsidRDefault="002D2B07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49EEFE0" wp14:editId="43DDAC18">
                <wp:simplePos x="0" y="0"/>
                <wp:positionH relativeFrom="column">
                  <wp:posOffset>2194560</wp:posOffset>
                </wp:positionH>
                <wp:positionV relativeFrom="paragraph">
                  <wp:posOffset>111125</wp:posOffset>
                </wp:positionV>
                <wp:extent cx="6985" cy="401320"/>
                <wp:effectExtent l="76200" t="0" r="6921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59A95E39" id="Straight Arrow Connector 18" o:spid="_x0000_s1026" type="#_x0000_t32" style="position:absolute;margin-left:172.8pt;margin-top:8.75pt;width:.55pt;height:31.6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ijxQEAANcDAAAOAAAAZHJzL2Uyb0RvYy54bWysU8uO1DAQvCPxD5bvTDIDrJZ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</w:p>
    <w:p w14:paraId="76B5AE90" w14:textId="46D127B2" w:rsidR="00B15F7A" w:rsidRPr="00FE573C" w:rsidRDefault="00FE573C" w:rsidP="00B15F7A">
      <w:pPr>
        <w:pStyle w:val="ListParagraph"/>
        <w:ind w:left="0"/>
        <w:rPr>
          <w:rFonts w:ascii="Arial" w:eastAsiaTheme="minorHAnsi" w:hAnsi="Arial" w:cs="Arial"/>
          <w:b/>
          <w:bCs/>
          <w:i/>
          <w:iCs/>
          <w:color w:val="A6A6A6" w:themeColor="background1" w:themeShade="A6"/>
          <w:szCs w:val="20"/>
          <w:u w:val="single"/>
        </w:rPr>
      </w:pPr>
      <w:r>
        <w:rPr>
          <w:rFonts w:ascii="Arial" w:eastAsiaTheme="minorHAnsi" w:hAnsi="Arial" w:cs="Arial"/>
          <w:color w:val="A6A6A6" w:themeColor="background1" w:themeShade="A6"/>
          <w:szCs w:val="20"/>
        </w:rPr>
        <w:t xml:space="preserve">                                                                                        </w:t>
      </w:r>
      <w:r w:rsidRPr="00FE573C">
        <w:rPr>
          <w:rFonts w:ascii="Arial" w:eastAsiaTheme="minorHAnsi" w:hAnsi="Arial" w:cs="Arial"/>
          <w:b/>
          <w:bCs/>
          <w:i/>
          <w:iCs/>
          <w:color w:val="A6A6A6" w:themeColor="background1" w:themeShade="A6"/>
          <w:szCs w:val="20"/>
          <w:highlight w:val="yellow"/>
          <w:u w:val="single"/>
        </w:rPr>
        <w:t>Out Of Scope</w:t>
      </w:r>
    </w:p>
    <w:p w14:paraId="32F6CB91" w14:textId="12155332" w:rsidR="00B15F7A" w:rsidRDefault="002D2B07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99198D1" wp14:editId="269F6F28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1153160" cy="801370"/>
                <wp:effectExtent l="0" t="0" r="27940" b="1778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8013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FD67D" w14:textId="1EBC9DD9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98D1" id="Flowchart: Magnetic Disk 19" o:spid="_x0000_s1032" type="#_x0000_t132" style="position:absolute;margin-left:129pt;margin-top:12.3pt;width:90.8pt;height:63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" fillcolor="white [3201]" strokecolor="#f79646 [3209]" strokeweight="2pt">
                <v:textbox>
                  <w:txbxContent>
                    <w:p w14:paraId="77BFD67D" w14:textId="1EBC9DD9" w:rsidR="00B15F7A" w:rsidRDefault="00B15F7A" w:rsidP="00B15F7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="00FE573C">
        <w:rPr>
          <w:rFonts w:ascii="Arial" w:eastAsiaTheme="minorHAnsi" w:hAnsi="Arial" w:cs="Arial"/>
          <w:color w:val="A6A6A6" w:themeColor="background1" w:themeShade="A6"/>
          <w:szCs w:val="20"/>
        </w:rPr>
        <w:t xml:space="preserve">                                                                                        </w:t>
      </w:r>
    </w:p>
    <w:p w14:paraId="40EC39E4" w14:textId="14C5816A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4175ACDB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5A751CE8" w14:textId="77777777" w:rsidR="00B15F7A" w:rsidRDefault="00B15F7A" w:rsidP="00B15F7A">
      <w:pPr>
        <w:pStyle w:val="Bodytext0"/>
        <w:ind w:left="0"/>
        <w:rPr>
          <w:rFonts w:cs="Arial"/>
          <w:b/>
        </w:rPr>
      </w:pPr>
    </w:p>
    <w:p w14:paraId="59E2D7D5" w14:textId="77777777" w:rsidR="00B15F7A" w:rsidRDefault="00B15F7A" w:rsidP="00B15F7A">
      <w:pPr>
        <w:rPr>
          <w:rFonts w:eastAsiaTheme="majorEastAsia"/>
        </w:rPr>
      </w:pPr>
    </w:p>
    <w:p w14:paraId="10E9C6D2" w14:textId="4500491A" w:rsidR="00B15F7A" w:rsidRDefault="00B15F7A" w:rsidP="00B15F7A">
      <w:pPr>
        <w:rPr>
          <w:rFonts w:eastAsiaTheme="majorEastAsia"/>
        </w:rPr>
      </w:pPr>
    </w:p>
    <w:p w14:paraId="370137EC" w14:textId="44CB2B88" w:rsidR="00B15F7A" w:rsidRDefault="00B15F7A" w:rsidP="00B15F7A">
      <w:pPr>
        <w:rPr>
          <w:rFonts w:eastAsiaTheme="majorEastAsia"/>
        </w:rPr>
      </w:pPr>
    </w:p>
    <w:p w14:paraId="3E8BD481" w14:textId="77B55CCC" w:rsidR="00B15F7A" w:rsidRDefault="00B15F7A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 xml:space="preserve">Update </w:t>
      </w:r>
      <w:r w:rsidR="0068299F">
        <w:rPr>
          <w:rFonts w:cs="Arial"/>
          <w:b/>
        </w:rPr>
        <w:t>Patient</w:t>
      </w:r>
      <w:r>
        <w:rPr>
          <w:rFonts w:cs="Arial"/>
          <w:b/>
        </w:rPr>
        <w:t xml:space="preserve"> details</w:t>
      </w:r>
    </w:p>
    <w:p w14:paraId="15643A20" w14:textId="77777777" w:rsidR="00B15F7A" w:rsidRPr="00B82F3A" w:rsidRDefault="00B15F7A" w:rsidP="00B15F7A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557659D" wp14:editId="3F7825E8">
                <wp:simplePos x="0" y="0"/>
                <wp:positionH relativeFrom="column">
                  <wp:posOffset>1589649</wp:posOffset>
                </wp:positionH>
                <wp:positionV relativeFrom="paragraph">
                  <wp:posOffset>32727</wp:posOffset>
                </wp:positionV>
                <wp:extent cx="1392311" cy="618539"/>
                <wp:effectExtent l="0" t="0" r="1778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11" cy="61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7069B" w14:textId="19A738BE" w:rsidR="00B15F7A" w:rsidRDefault="00B15F7A" w:rsidP="00B15F7A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 w:rsidR="0068299F">
                              <w:t>only Patient</w:t>
                            </w:r>
                            <w:r w:rsidR="00E3495E">
                              <w:t xml:space="preserve"> details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7659D" id="Rectangle 20" o:spid="_x0000_s1033" style="position:absolute;margin-left:125.15pt;margin-top:2.6pt;width:109.65pt;height:48.7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" fillcolor="white [3201]" strokecolor="#f79646 [3209]" strokeweight="2pt">
                <v:textbox>
                  <w:txbxContent>
                    <w:p w14:paraId="27B7069B" w14:textId="19A738BE" w:rsidR="00B15F7A" w:rsidRDefault="00B15F7A" w:rsidP="00B15F7A">
                      <w:pPr>
                        <w:jc w:val="center"/>
                      </w:pPr>
                      <w:r>
                        <w:t xml:space="preserve">Update </w:t>
                      </w:r>
                      <w:r w:rsidR="0068299F">
                        <w:t>only Patient</w:t>
                      </w:r>
                      <w:r w:rsidR="00E3495E">
                        <w:t xml:space="preserve"> details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E985E46" wp14:editId="266575C7">
                <wp:simplePos x="0" y="0"/>
                <wp:positionH relativeFrom="column">
                  <wp:posOffset>168813</wp:posOffset>
                </wp:positionH>
                <wp:positionV relativeFrom="paragraph">
                  <wp:posOffset>119087</wp:posOffset>
                </wp:positionV>
                <wp:extent cx="928468" cy="562708"/>
                <wp:effectExtent l="0" t="0" r="2413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8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BB76" w14:textId="77777777" w:rsidR="0068299F" w:rsidRDefault="0068299F" w:rsidP="0068299F">
                            <w:pPr>
                              <w:jc w:val="center"/>
                            </w:pPr>
                            <w:r>
                              <w:t>Fetch Inducted Patient</w:t>
                            </w:r>
                          </w:p>
                          <w:p w14:paraId="1A028095" w14:textId="0C1C8C01" w:rsidR="00B15F7A" w:rsidRDefault="00B15F7A" w:rsidP="00B15F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5E46" id="Rectangle 21" o:spid="_x0000_s1034" style="position:absolute;margin-left:13.3pt;margin-top:9.4pt;width:73.1pt;height:44.3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" fillcolor="white [3201]" strokecolor="#f79646 [3209]" strokeweight="2pt">
                <v:textbox>
                  <w:txbxContent>
                    <w:p w14:paraId="3E33BB76" w14:textId="77777777" w:rsidR="0068299F" w:rsidRDefault="0068299F" w:rsidP="0068299F">
                      <w:pPr>
                        <w:jc w:val="center"/>
                      </w:pPr>
                      <w:r>
                        <w:t>Fetch Inducted Patient</w:t>
                      </w:r>
                    </w:p>
                    <w:p w14:paraId="1A028095" w14:textId="0C1C8C01" w:rsidR="00B15F7A" w:rsidRDefault="00B15F7A" w:rsidP="00B15F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168842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D641EAC" wp14:editId="24F97BFC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18CE98BD" id="Straight Arrow Connector 22" o:spid="_x0000_s1026" type="#_x0000_t32" style="position:absolute;margin-left:86.4pt;margin-top:4.2pt;width:41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Pl1AEAAAEEAAAOAAAAZHJzL2Uyb0RvYy54bWysU9uO0zAQfUfiHyy/06RF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876336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099DDD3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21641AD" wp14:editId="25F39436">
                <wp:simplePos x="0" y="0"/>
                <wp:positionH relativeFrom="column">
                  <wp:posOffset>2285756</wp:posOffset>
                </wp:positionH>
                <wp:positionV relativeFrom="paragraph">
                  <wp:posOffset>5324</wp:posOffset>
                </wp:positionV>
                <wp:extent cx="7034" cy="401368"/>
                <wp:effectExtent l="76200" t="0" r="69215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01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oel="http://schemas.microsoft.com/office/2019/extlst">
            <w:pict>
              <v:shape w14:anchorId="38488E66" id="Straight Arrow Connector 23" o:spid="_x0000_s1026" type="#_x0000_t32" style="position:absolute;margin-left:180pt;margin-top:.4pt;width:.55pt;height:31.6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083B692F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6A3EF561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  <w:r>
        <w:rPr>
          <w:rFonts w:ascii="Arial" w:eastAsiaTheme="minorHAnsi" w:hAnsi="Arial" w:cs="Arial"/>
          <w:noProof/>
          <w:color w:val="A6A6A6" w:themeColor="background1" w:themeShade="A6"/>
          <w:szCs w:val="2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343773D" wp14:editId="4C7955D1">
                <wp:simplePos x="0" y="0"/>
                <wp:positionH relativeFrom="column">
                  <wp:posOffset>1694571</wp:posOffset>
                </wp:positionH>
                <wp:positionV relativeFrom="paragraph">
                  <wp:posOffset>71755</wp:posOffset>
                </wp:positionV>
                <wp:extent cx="1153550" cy="801859"/>
                <wp:effectExtent l="0" t="0" r="27940" b="1778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FB179" w14:textId="2977201D" w:rsidR="00B15F7A" w:rsidRDefault="00B15F7A" w:rsidP="00B15F7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773D" id="Flowchart: Magnetic Disk 24" o:spid="_x0000_s1035" type="#_x0000_t132" style="position:absolute;margin-left:133.45pt;margin-top:5.65pt;width:90.85pt;height:63.1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" fillcolor="white [3201]" strokecolor="#f79646 [3209]" strokeweight="2pt">
                <v:textbox>
                  <w:txbxContent>
                    <w:p w14:paraId="719FB179" w14:textId="2977201D" w:rsidR="00B15F7A" w:rsidRDefault="00B15F7A" w:rsidP="00B15F7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</w:p>
    <w:p w14:paraId="0C588B1E" w14:textId="77777777" w:rsidR="00B15F7A" w:rsidRDefault="00B15F7A" w:rsidP="00B15F7A">
      <w:pPr>
        <w:pStyle w:val="ListParagraph"/>
        <w:ind w:left="0"/>
        <w:rPr>
          <w:rFonts w:ascii="Arial" w:eastAsiaTheme="minorHAnsi" w:hAnsi="Arial" w:cs="Arial"/>
          <w:color w:val="A6A6A6" w:themeColor="background1" w:themeShade="A6"/>
          <w:szCs w:val="20"/>
        </w:rPr>
      </w:pPr>
    </w:p>
    <w:p w14:paraId="3BDDC18F" w14:textId="77777777" w:rsidR="00B15F7A" w:rsidRDefault="00B15F7A" w:rsidP="00B15F7A">
      <w:pPr>
        <w:pStyle w:val="Bodytext0"/>
        <w:ind w:left="0"/>
        <w:rPr>
          <w:rFonts w:cs="Arial"/>
          <w:b/>
        </w:rPr>
      </w:pPr>
    </w:p>
    <w:p w14:paraId="56989A75" w14:textId="303776DE" w:rsidR="00B15F7A" w:rsidRDefault="00B15F7A" w:rsidP="00B15F7A">
      <w:pPr>
        <w:rPr>
          <w:rFonts w:eastAsiaTheme="majorEastAsia"/>
        </w:rPr>
      </w:pPr>
    </w:p>
    <w:p w14:paraId="179344C6" w14:textId="77777777" w:rsidR="00FD006A" w:rsidRDefault="00FD006A" w:rsidP="00FD006A">
      <w:pPr>
        <w:rPr>
          <w:rFonts w:eastAsiaTheme="majorEastAsia"/>
        </w:rPr>
      </w:pPr>
    </w:p>
    <w:p w14:paraId="07C22504" w14:textId="77777777" w:rsidR="00FD006A" w:rsidRDefault="00FD006A" w:rsidP="00FD006A">
      <w:pPr>
        <w:rPr>
          <w:rFonts w:eastAsiaTheme="majorEastAsia"/>
        </w:rPr>
      </w:pPr>
    </w:p>
    <w:p w14:paraId="5AD7E422" w14:textId="5ADC3BA0" w:rsidR="00B15F7A" w:rsidRDefault="00B15F7A" w:rsidP="00B15F7A">
      <w:pPr>
        <w:rPr>
          <w:rFonts w:eastAsiaTheme="majorEastAsia"/>
        </w:rPr>
      </w:pPr>
    </w:p>
    <w:p w14:paraId="4DE861C2" w14:textId="612145C2" w:rsidR="008B3F89" w:rsidRDefault="008B3F89" w:rsidP="00B15F7A">
      <w:pPr>
        <w:rPr>
          <w:rFonts w:eastAsiaTheme="majorEastAsia"/>
        </w:rPr>
      </w:pPr>
    </w:p>
    <w:p w14:paraId="547E2002" w14:textId="2434DF2B" w:rsidR="008B3F89" w:rsidRDefault="008B3F89" w:rsidP="00B15F7A">
      <w:pPr>
        <w:rPr>
          <w:rFonts w:eastAsiaTheme="majorEastAsia"/>
        </w:rPr>
      </w:pPr>
    </w:p>
    <w:p w14:paraId="1B622A16" w14:textId="1FF54554" w:rsidR="00D5038B" w:rsidRDefault="00D5038B" w:rsidP="00B15F7A">
      <w:pPr>
        <w:rPr>
          <w:rFonts w:eastAsiaTheme="majorEastAsia"/>
        </w:rPr>
      </w:pPr>
    </w:p>
    <w:p w14:paraId="1F71739C" w14:textId="77777777" w:rsidR="00D5038B" w:rsidRDefault="00D5038B" w:rsidP="00B15F7A">
      <w:pPr>
        <w:rPr>
          <w:rFonts w:eastAsiaTheme="majorEastAsia"/>
        </w:rPr>
      </w:pPr>
    </w:p>
    <w:p w14:paraId="368DC1D9" w14:textId="7752840F" w:rsidR="008B3F89" w:rsidRDefault="008B3F89" w:rsidP="00B15F7A">
      <w:pPr>
        <w:rPr>
          <w:rFonts w:eastAsiaTheme="majorEastAsia"/>
        </w:rPr>
      </w:pPr>
    </w:p>
    <w:p w14:paraId="33A138AC" w14:textId="77777777" w:rsidR="008B3F89" w:rsidRDefault="008B3F89" w:rsidP="00B15F7A">
      <w:pPr>
        <w:rPr>
          <w:rFonts w:eastAsiaTheme="majorEastAsia"/>
        </w:rPr>
      </w:pPr>
    </w:p>
    <w:p w14:paraId="7DEFB824" w14:textId="00F68B35" w:rsidR="00B15F7A" w:rsidRPr="00B15F7A" w:rsidRDefault="00B15F7A" w:rsidP="00B15F7A">
      <w:pPr>
        <w:pStyle w:val="Heading1"/>
        <w:rPr>
          <w:rFonts w:eastAsiaTheme="majorEastAsia" w:cs="Arial"/>
        </w:rPr>
      </w:pPr>
      <w:bookmarkStart w:id="4" w:name="_Toc112750926"/>
      <w:r w:rsidRPr="00B15F7A">
        <w:rPr>
          <w:rFonts w:eastAsiaTheme="majorEastAsia" w:cs="Arial"/>
        </w:rPr>
        <w:lastRenderedPageBreak/>
        <w:t>Use case details</w:t>
      </w:r>
      <w:bookmarkEnd w:id="4"/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075"/>
        <w:gridCol w:w="1980"/>
        <w:gridCol w:w="7110"/>
      </w:tblGrid>
      <w:tr w:rsidR="009379A7" w:rsidRPr="003E03FD" w14:paraId="60BB9BDA" w14:textId="77777777" w:rsidTr="00B756E0">
        <w:trPr>
          <w:trHeight w:val="440"/>
        </w:trPr>
        <w:tc>
          <w:tcPr>
            <w:tcW w:w="1075" w:type="dxa"/>
            <w:shd w:val="clear" w:color="auto" w:fill="002060"/>
            <w:vAlign w:val="center"/>
          </w:tcPr>
          <w:p w14:paraId="295F62AA" w14:textId="77777777" w:rsidR="009379A7" w:rsidRPr="003E03FD" w:rsidRDefault="009379A7" w:rsidP="00FA09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#</w:t>
            </w:r>
          </w:p>
        </w:tc>
        <w:tc>
          <w:tcPr>
            <w:tcW w:w="1980" w:type="dxa"/>
            <w:shd w:val="clear" w:color="auto" w:fill="002060"/>
            <w:vAlign w:val="center"/>
          </w:tcPr>
          <w:p w14:paraId="4B58DDF0" w14:textId="77777777" w:rsidR="009379A7" w:rsidRPr="003E03FD" w:rsidRDefault="009379A7" w:rsidP="00FA09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Name</w:t>
            </w:r>
          </w:p>
        </w:tc>
        <w:tc>
          <w:tcPr>
            <w:tcW w:w="7110" w:type="dxa"/>
            <w:shd w:val="clear" w:color="auto" w:fill="002060"/>
            <w:vAlign w:val="center"/>
          </w:tcPr>
          <w:p w14:paraId="2B471349" w14:textId="77777777" w:rsidR="009379A7" w:rsidRPr="003E03FD" w:rsidRDefault="009379A7" w:rsidP="00FA09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</w:t>
            </w:r>
          </w:p>
        </w:tc>
      </w:tr>
      <w:tr w:rsidR="009379A7" w:rsidRPr="003E03FD" w14:paraId="291AABE8" w14:textId="77777777" w:rsidTr="00B756E0">
        <w:tc>
          <w:tcPr>
            <w:tcW w:w="1075" w:type="dxa"/>
          </w:tcPr>
          <w:p w14:paraId="1856ED37" w14:textId="3A483E14" w:rsidR="009379A7" w:rsidRPr="007864F7" w:rsidRDefault="009379A7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 w:rsidR="00181462">
              <w:rPr>
                <w:rFonts w:cs="Arial"/>
                <w:sz w:val="22"/>
              </w:rPr>
              <w:t>1</w:t>
            </w:r>
          </w:p>
        </w:tc>
        <w:tc>
          <w:tcPr>
            <w:tcW w:w="1980" w:type="dxa"/>
          </w:tcPr>
          <w:p w14:paraId="59D7037D" w14:textId="4CD074E4" w:rsidR="009379A7" w:rsidRPr="007864F7" w:rsidRDefault="00181462" w:rsidP="00FA0977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Login</w:t>
            </w:r>
            <w:r w:rsidR="009379A7" w:rsidRPr="007864F7"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7110" w:type="dxa"/>
          </w:tcPr>
          <w:p w14:paraId="28ADA834" w14:textId="12135F36" w:rsidR="002A7BA9" w:rsidRPr="002A7BA9" w:rsidRDefault="00AA4D17" w:rsidP="00A76BF3">
            <w:pPr>
              <w:spacing w:before="0" w:after="0" w:line="240" w:lineRule="auto"/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</w:t>
            </w:r>
            <w:r w:rsidR="00181462">
              <w:rPr>
                <w:rFonts w:cs="Arial"/>
                <w:sz w:val="22"/>
              </w:rPr>
              <w:t>Admin User needs to provide username and password.</w:t>
            </w:r>
          </w:p>
        </w:tc>
      </w:tr>
      <w:tr w:rsidR="009379A7" w:rsidRPr="003E03FD" w14:paraId="1E970F0D" w14:textId="77777777" w:rsidTr="00B756E0">
        <w:tc>
          <w:tcPr>
            <w:tcW w:w="1075" w:type="dxa"/>
          </w:tcPr>
          <w:p w14:paraId="7F41B506" w14:textId="0F6D72E4" w:rsidR="009379A7" w:rsidRPr="007864F7" w:rsidRDefault="009379A7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 w:rsidR="00181462">
              <w:rPr>
                <w:rFonts w:cs="Arial"/>
                <w:sz w:val="22"/>
              </w:rPr>
              <w:t>2</w:t>
            </w:r>
          </w:p>
        </w:tc>
        <w:tc>
          <w:tcPr>
            <w:tcW w:w="1980" w:type="dxa"/>
          </w:tcPr>
          <w:p w14:paraId="16CAADE7" w14:textId="67F4C7A5" w:rsidR="009379A7" w:rsidRPr="007864F7" w:rsidRDefault="00181462" w:rsidP="00FA0977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Patient Induction</w:t>
            </w:r>
          </w:p>
        </w:tc>
        <w:tc>
          <w:tcPr>
            <w:tcW w:w="7110" w:type="dxa"/>
          </w:tcPr>
          <w:p w14:paraId="6F368A40" w14:textId="77777777" w:rsidR="00181462" w:rsidRPr="007864F7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Admin User should induct the Patient information and store it in DB.</w:t>
            </w:r>
          </w:p>
          <w:p w14:paraId="1A62A812" w14:textId="77777777" w:rsidR="00181462" w:rsidRPr="007864F7" w:rsidRDefault="00181462" w:rsidP="00181462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>Acceptance criteria:</w:t>
            </w:r>
          </w:p>
          <w:p w14:paraId="55D686E4" w14:textId="4D7F1622" w:rsidR="00181462" w:rsidRPr="007864F7" w:rsidRDefault="00181462" w:rsidP="00181462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 xml:space="preserve">Patient and Prescription details should be fetched from Excel </w:t>
            </w:r>
            <w:r w:rsidR="008E6AC9">
              <w:rPr>
                <w:rFonts w:cs="Arial"/>
                <w:sz w:val="22"/>
                <w:lang w:val="en-GB"/>
              </w:rPr>
              <w:t>sheet,</w:t>
            </w:r>
            <w:r>
              <w:rPr>
                <w:rFonts w:cs="Arial"/>
                <w:sz w:val="22"/>
                <w:lang w:val="en-GB"/>
              </w:rPr>
              <w:t xml:space="preserve"> and </w:t>
            </w:r>
            <w:r w:rsidRPr="007864F7">
              <w:rPr>
                <w:rFonts w:cs="Arial"/>
                <w:sz w:val="22"/>
                <w:lang w:val="en-GB"/>
              </w:rPr>
              <w:t>it should be saved in the database</w:t>
            </w:r>
            <w:r>
              <w:rPr>
                <w:rFonts w:cs="Arial"/>
                <w:sz w:val="22"/>
                <w:lang w:val="en-GB"/>
              </w:rPr>
              <w:t xml:space="preserve"> and set the Status as Inducted.</w:t>
            </w:r>
          </w:p>
          <w:p w14:paraId="2201B631" w14:textId="77777777" w:rsidR="00181462" w:rsidRPr="007864F7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36B735B7" w14:textId="77777777" w:rsidR="00181462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  <w:lang w:val="en-GB"/>
              </w:rPr>
              <w:t xml:space="preserve">Capture the details like </w:t>
            </w:r>
            <w:r>
              <w:rPr>
                <w:rFonts w:cs="Arial"/>
                <w:sz w:val="22"/>
                <w:lang w:val="en-GB"/>
              </w:rPr>
              <w:t xml:space="preserve">Patient </w:t>
            </w:r>
            <w:r w:rsidRPr="007864F7">
              <w:rPr>
                <w:rFonts w:cs="Arial"/>
                <w:sz w:val="22"/>
                <w:lang w:val="en-GB"/>
              </w:rPr>
              <w:t xml:space="preserve">Name, </w:t>
            </w:r>
            <w:r w:rsidRPr="007864F7">
              <w:rPr>
                <w:rFonts w:cs="Arial"/>
                <w:sz w:val="22"/>
              </w:rPr>
              <w:t xml:space="preserve">Address, </w:t>
            </w:r>
            <w:r>
              <w:rPr>
                <w:rFonts w:cs="Arial"/>
                <w:sz w:val="22"/>
              </w:rPr>
              <w:t>DOB</w:t>
            </w:r>
            <w:r w:rsidRPr="007864F7">
              <w:rPr>
                <w:rFonts w:cs="Arial"/>
                <w:sz w:val="22"/>
              </w:rPr>
              <w:t xml:space="preserve">, Email Address, </w:t>
            </w:r>
            <w:r>
              <w:rPr>
                <w:rFonts w:cs="Arial"/>
                <w:sz w:val="22"/>
              </w:rPr>
              <w:t>Phone Numbers</w:t>
            </w:r>
            <w:r w:rsidRPr="007864F7">
              <w:rPr>
                <w:rFonts w:cs="Arial"/>
                <w:sz w:val="22"/>
              </w:rPr>
              <w:t xml:space="preserve">, </w:t>
            </w:r>
            <w:r>
              <w:rPr>
                <w:rFonts w:cs="Arial"/>
                <w:sz w:val="22"/>
              </w:rPr>
              <w:t>Drug Id, Drug Name</w:t>
            </w:r>
          </w:p>
          <w:p w14:paraId="2D948500" w14:textId="77777777" w:rsidR="00181462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</w:rPr>
            </w:pPr>
          </w:p>
          <w:p w14:paraId="787E412B" w14:textId="35BF0A79" w:rsidR="001D2726" w:rsidRPr="007864F7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</w:rPr>
              <w:t xml:space="preserve">Note- Excel sheet should be upload from UI (as a form submit the excel data should move to Db) </w:t>
            </w:r>
          </w:p>
        </w:tc>
      </w:tr>
      <w:tr w:rsidR="00C52D1D" w:rsidRPr="003E03FD" w14:paraId="03BD6C42" w14:textId="77777777" w:rsidTr="00C52D1D">
        <w:trPr>
          <w:trHeight w:val="260"/>
        </w:trPr>
        <w:tc>
          <w:tcPr>
            <w:tcW w:w="1075" w:type="dxa"/>
          </w:tcPr>
          <w:p w14:paraId="5428768C" w14:textId="0F3B164B" w:rsidR="00C52D1D" w:rsidRPr="007864F7" w:rsidRDefault="00C52D1D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 w:rsidR="00181462">
              <w:rPr>
                <w:rFonts w:cs="Arial"/>
                <w:sz w:val="22"/>
              </w:rPr>
              <w:t>3</w:t>
            </w:r>
          </w:p>
        </w:tc>
        <w:tc>
          <w:tcPr>
            <w:tcW w:w="1980" w:type="dxa"/>
          </w:tcPr>
          <w:p w14:paraId="2F58C342" w14:textId="33E1D3E3" w:rsidR="00C52D1D" w:rsidRPr="007864F7" w:rsidRDefault="00181462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 xml:space="preserve">Update the </w:t>
            </w:r>
            <w:r>
              <w:rPr>
                <w:rFonts w:cs="Arial"/>
                <w:sz w:val="22"/>
              </w:rPr>
              <w:t>Patient</w:t>
            </w:r>
            <w:r w:rsidRPr="007864F7">
              <w:rPr>
                <w:rFonts w:cs="Arial"/>
                <w:sz w:val="22"/>
              </w:rPr>
              <w:t xml:space="preserve"> details</w:t>
            </w:r>
          </w:p>
        </w:tc>
        <w:tc>
          <w:tcPr>
            <w:tcW w:w="7110" w:type="dxa"/>
          </w:tcPr>
          <w:p w14:paraId="681A2155" w14:textId="77777777" w:rsidR="00181462" w:rsidRPr="007864F7" w:rsidRDefault="00181462" w:rsidP="00181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>As a</w:t>
            </w:r>
            <w:r>
              <w:rPr>
                <w:rFonts w:cs="Arial"/>
                <w:sz w:val="22"/>
                <w:lang w:val="en-GB"/>
              </w:rPr>
              <w:t>n</w:t>
            </w:r>
            <w:r w:rsidRPr="007864F7">
              <w:rPr>
                <w:rFonts w:cs="Arial"/>
                <w:sz w:val="22"/>
                <w:lang w:val="en-GB"/>
              </w:rPr>
              <w:t xml:space="preserve"> </w:t>
            </w:r>
            <w:r>
              <w:rPr>
                <w:rFonts w:cs="Arial"/>
                <w:sz w:val="22"/>
                <w:lang w:val="en-GB"/>
              </w:rPr>
              <w:t>Admin User</w:t>
            </w:r>
            <w:r w:rsidRPr="007864F7">
              <w:rPr>
                <w:rFonts w:cs="Arial"/>
                <w:sz w:val="22"/>
                <w:lang w:val="en-GB"/>
              </w:rPr>
              <w:t xml:space="preserve">, I should be able to update </w:t>
            </w:r>
            <w:r>
              <w:rPr>
                <w:rFonts w:cs="Arial"/>
                <w:sz w:val="22"/>
                <w:lang w:val="en-GB"/>
              </w:rPr>
              <w:t>only the Patient Details not Drug Details</w:t>
            </w:r>
          </w:p>
          <w:p w14:paraId="7B47921D" w14:textId="0C63B4C2" w:rsidR="00C52D1D" w:rsidRPr="007864F7" w:rsidRDefault="00C52D1D" w:rsidP="00FA0977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</w:tc>
      </w:tr>
      <w:tr w:rsidR="00C52D1D" w:rsidRPr="003E03FD" w14:paraId="0F2B7480" w14:textId="77777777" w:rsidTr="00B756E0">
        <w:trPr>
          <w:trHeight w:val="260"/>
        </w:trPr>
        <w:tc>
          <w:tcPr>
            <w:tcW w:w="1075" w:type="dxa"/>
          </w:tcPr>
          <w:p w14:paraId="7AC5DD78" w14:textId="5B935C72" w:rsidR="00C52D1D" w:rsidRPr="007864F7" w:rsidRDefault="00C52D1D" w:rsidP="00FA0977">
            <w:pPr>
              <w:ind w:right="29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4</w:t>
            </w:r>
          </w:p>
        </w:tc>
        <w:tc>
          <w:tcPr>
            <w:tcW w:w="1980" w:type="dxa"/>
          </w:tcPr>
          <w:p w14:paraId="13CE3D29" w14:textId="6DA64406" w:rsidR="00C52D1D" w:rsidRDefault="00C52D1D" w:rsidP="00FA0977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Process Data</w:t>
            </w:r>
          </w:p>
        </w:tc>
        <w:tc>
          <w:tcPr>
            <w:tcW w:w="7110" w:type="dxa"/>
          </w:tcPr>
          <w:p w14:paraId="6A0CFBF9" w14:textId="05091D33" w:rsidR="00C52D1D" w:rsidRPr="007864F7" w:rsidRDefault="00181462" w:rsidP="00FA0977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 w:rsidRPr="007864F7">
              <w:rPr>
                <w:rFonts w:cs="Arial"/>
                <w:sz w:val="22"/>
                <w:lang w:val="en-GB"/>
              </w:rPr>
              <w:t>As a</w:t>
            </w:r>
            <w:r>
              <w:rPr>
                <w:rFonts w:cs="Arial"/>
                <w:sz w:val="22"/>
                <w:lang w:val="en-GB"/>
              </w:rPr>
              <w:t>n</w:t>
            </w:r>
            <w:r w:rsidRPr="007864F7">
              <w:rPr>
                <w:rFonts w:cs="Arial"/>
                <w:sz w:val="22"/>
                <w:lang w:val="en-GB"/>
              </w:rPr>
              <w:t xml:space="preserve"> </w:t>
            </w:r>
            <w:r>
              <w:rPr>
                <w:rFonts w:cs="Arial"/>
                <w:sz w:val="22"/>
                <w:lang w:val="en-GB"/>
              </w:rPr>
              <w:t>Admin User</w:t>
            </w:r>
            <w:r w:rsidRPr="007864F7">
              <w:rPr>
                <w:rFonts w:cs="Arial"/>
                <w:sz w:val="22"/>
                <w:lang w:val="en-GB"/>
              </w:rPr>
              <w:t>, I</w:t>
            </w:r>
            <w:r>
              <w:rPr>
                <w:rFonts w:cs="Arial"/>
                <w:sz w:val="22"/>
                <w:lang w:val="en-GB"/>
              </w:rPr>
              <w:t xml:space="preserve"> should send the Patient and Prescription details to downstream system and change the status to Processed</w:t>
            </w:r>
          </w:p>
        </w:tc>
      </w:tr>
    </w:tbl>
    <w:p w14:paraId="10DF6564" w14:textId="65415D21" w:rsidR="00D5038B" w:rsidRDefault="00D5038B" w:rsidP="00D5038B">
      <w:pPr>
        <w:pStyle w:val="Heading1"/>
        <w:numPr>
          <w:ilvl w:val="0"/>
          <w:numId w:val="0"/>
        </w:numPr>
        <w:ind w:left="432"/>
        <w:rPr>
          <w:rFonts w:eastAsiaTheme="majorEastAsia" w:cs="Arial"/>
        </w:rPr>
      </w:pPr>
    </w:p>
    <w:p w14:paraId="179EB6D9" w14:textId="3ED95FF9" w:rsidR="00D5038B" w:rsidRDefault="00D5038B" w:rsidP="00D5038B">
      <w:pPr>
        <w:rPr>
          <w:rFonts w:eastAsiaTheme="majorEastAsia"/>
        </w:rPr>
      </w:pPr>
    </w:p>
    <w:p w14:paraId="3443B5B0" w14:textId="249DFFCC" w:rsidR="00D5038B" w:rsidRDefault="00D5038B" w:rsidP="00D5038B">
      <w:pPr>
        <w:rPr>
          <w:rFonts w:eastAsiaTheme="majorEastAsia"/>
        </w:rPr>
      </w:pPr>
    </w:p>
    <w:p w14:paraId="5C6B0D4C" w14:textId="11EA14CC" w:rsidR="00D5038B" w:rsidRDefault="00D5038B" w:rsidP="00D5038B">
      <w:pPr>
        <w:rPr>
          <w:rFonts w:eastAsiaTheme="majorEastAsia"/>
        </w:rPr>
      </w:pPr>
    </w:p>
    <w:p w14:paraId="5C2C9712" w14:textId="35AC79E3" w:rsidR="00D5038B" w:rsidRDefault="00D5038B" w:rsidP="00D5038B">
      <w:pPr>
        <w:rPr>
          <w:rFonts w:eastAsiaTheme="majorEastAsia"/>
        </w:rPr>
      </w:pPr>
    </w:p>
    <w:p w14:paraId="34CCC5F8" w14:textId="2ED38007" w:rsidR="00D5038B" w:rsidRDefault="00D5038B" w:rsidP="00D5038B">
      <w:pPr>
        <w:rPr>
          <w:rFonts w:eastAsiaTheme="majorEastAsia"/>
        </w:rPr>
      </w:pPr>
    </w:p>
    <w:p w14:paraId="02E36A95" w14:textId="697C8807" w:rsidR="00D5038B" w:rsidRDefault="00D5038B" w:rsidP="00D5038B">
      <w:pPr>
        <w:rPr>
          <w:rFonts w:eastAsiaTheme="majorEastAsia"/>
        </w:rPr>
      </w:pPr>
    </w:p>
    <w:p w14:paraId="697B73B2" w14:textId="40126DDF" w:rsidR="00D5038B" w:rsidRDefault="00D5038B" w:rsidP="00D5038B">
      <w:pPr>
        <w:rPr>
          <w:rFonts w:eastAsiaTheme="majorEastAsia"/>
        </w:rPr>
      </w:pPr>
    </w:p>
    <w:p w14:paraId="1E0DE7AB" w14:textId="167D54EE" w:rsidR="00D5038B" w:rsidRDefault="00D5038B" w:rsidP="00D5038B">
      <w:pPr>
        <w:rPr>
          <w:rFonts w:eastAsiaTheme="majorEastAsia"/>
        </w:rPr>
      </w:pPr>
    </w:p>
    <w:p w14:paraId="612FDEB7" w14:textId="047FEB6D" w:rsidR="00D5038B" w:rsidRDefault="00D5038B" w:rsidP="00D5038B">
      <w:pPr>
        <w:rPr>
          <w:rFonts w:eastAsiaTheme="majorEastAsia"/>
        </w:rPr>
      </w:pPr>
    </w:p>
    <w:p w14:paraId="3A775903" w14:textId="77777777" w:rsidR="00D5038B" w:rsidRPr="00D5038B" w:rsidRDefault="00D5038B" w:rsidP="00D5038B">
      <w:pPr>
        <w:rPr>
          <w:rFonts w:eastAsiaTheme="majorEastAsia"/>
        </w:rPr>
      </w:pPr>
    </w:p>
    <w:p w14:paraId="2B7DE5EE" w14:textId="5E6CD976" w:rsidR="001B02B2" w:rsidRDefault="001B02B2" w:rsidP="00D86D4B">
      <w:pPr>
        <w:pStyle w:val="Heading1"/>
        <w:rPr>
          <w:rFonts w:eastAsiaTheme="majorEastAsia" w:cs="Arial"/>
        </w:rPr>
      </w:pPr>
      <w:bookmarkStart w:id="5" w:name="_Toc112750927"/>
      <w:r w:rsidRPr="001B02B2">
        <w:rPr>
          <w:rFonts w:eastAsiaTheme="majorEastAsia" w:cs="Arial"/>
        </w:rPr>
        <w:lastRenderedPageBreak/>
        <w:t>Functional/</w:t>
      </w:r>
      <w:r w:rsidR="009E3674" w:rsidRPr="001B02B2">
        <w:rPr>
          <w:rFonts w:eastAsiaTheme="majorEastAsia" w:cs="Arial"/>
        </w:rPr>
        <w:t>Non-Functional</w:t>
      </w:r>
      <w:r w:rsidRPr="001B02B2">
        <w:rPr>
          <w:rFonts w:eastAsiaTheme="majorEastAsia" w:cs="Arial"/>
        </w:rPr>
        <w:t xml:space="preserve"> Requirement of the Problem Statement</w:t>
      </w:r>
      <w:bookmarkEnd w:id="5"/>
    </w:p>
    <w:p w14:paraId="594C7542" w14:textId="4452D09D" w:rsidR="00F40FF7" w:rsidRPr="00F40FF7" w:rsidRDefault="00D16AC2" w:rsidP="00FF2FD4">
      <w:pPr>
        <w:pStyle w:val="Heading2"/>
        <w:rPr>
          <w:rFonts w:eastAsiaTheme="majorEastAsia"/>
        </w:rPr>
      </w:pPr>
      <w:bookmarkStart w:id="6" w:name="_Toc112750928"/>
      <w:r>
        <w:rPr>
          <w:rFonts w:eastAsiaTheme="majorEastAsia"/>
        </w:rPr>
        <w:t>Login</w:t>
      </w:r>
      <w:bookmarkEnd w:id="6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F40FF7" w:rsidRPr="006B116D" w14:paraId="424BD153" w14:textId="77777777" w:rsidTr="0018290C">
        <w:tc>
          <w:tcPr>
            <w:tcW w:w="2750" w:type="dxa"/>
            <w:shd w:val="clear" w:color="auto" w:fill="8DB3E2" w:themeFill="text2" w:themeFillTint="66"/>
          </w:tcPr>
          <w:p w14:paraId="65EE5038" w14:textId="0E1BE6B5" w:rsidR="00F40FF7" w:rsidRPr="0018290C" w:rsidRDefault="00F40FF7" w:rsidP="0018290C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US-01</w:t>
            </w:r>
          </w:p>
        </w:tc>
        <w:tc>
          <w:tcPr>
            <w:tcW w:w="6520" w:type="dxa"/>
            <w:shd w:val="clear" w:color="auto" w:fill="8DB3E2" w:themeFill="text2" w:themeFillTint="66"/>
          </w:tcPr>
          <w:p w14:paraId="02884F03" w14:textId="1DDF8C91" w:rsidR="00F40FF7" w:rsidRPr="00F40FF7" w:rsidRDefault="00F40FF7" w:rsidP="000F0460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  <w:sz w:val="24"/>
                <w:szCs w:val="24"/>
              </w:rPr>
            </w:pPr>
            <w:r w:rsidRPr="00F40FF7">
              <w:rPr>
                <w:rFonts w:ascii="Calibri" w:hAnsi="Calibri" w:cs="Calibri"/>
                <w:sz w:val="24"/>
                <w:szCs w:val="24"/>
              </w:rPr>
              <w:t>Login</w:t>
            </w:r>
          </w:p>
        </w:tc>
      </w:tr>
      <w:tr w:rsidR="00F40FF7" w:rsidRPr="004530FE" w14:paraId="52F462C6" w14:textId="77777777" w:rsidTr="000F0460">
        <w:tc>
          <w:tcPr>
            <w:tcW w:w="9270" w:type="dxa"/>
            <w:gridSpan w:val="2"/>
            <w:shd w:val="clear" w:color="auto" w:fill="auto"/>
          </w:tcPr>
          <w:p w14:paraId="6B8E9E48" w14:textId="0C153441" w:rsidR="00F40FF7" w:rsidRDefault="00F40FF7" w:rsidP="00062C06">
            <w:pPr>
              <w:pStyle w:val="Heading3"/>
              <w:rPr>
                <w:lang w:val="en-GB"/>
              </w:rPr>
            </w:pPr>
            <w:bookmarkStart w:id="7" w:name="_Toc112750929"/>
            <w:r w:rsidRPr="00F40FF7">
              <w:rPr>
                <w:lang w:val="en-GB"/>
              </w:rPr>
              <w:lastRenderedPageBreak/>
              <w:t>Acceptance Criteria</w:t>
            </w:r>
            <w:bookmarkEnd w:id="7"/>
          </w:p>
          <w:p w14:paraId="238072E9" w14:textId="1A5A59CF" w:rsidR="00F40FF7" w:rsidRPr="00F40FF7" w:rsidRDefault="00F40FF7" w:rsidP="00F40FF7">
            <w:pPr>
              <w:spacing w:line="276" w:lineRule="auto"/>
              <w:contextualSpacing/>
              <w:rPr>
                <w:rFonts w:cs="Calibri"/>
                <w:lang w:val="en-GB"/>
              </w:rPr>
            </w:pPr>
            <w:r w:rsidRPr="00F40FF7">
              <w:rPr>
                <w:rFonts w:cs="Calibri"/>
                <w:lang w:val="en-GB"/>
              </w:rPr>
              <w:t>Admin User needs to provide Username and Password</w:t>
            </w:r>
          </w:p>
          <w:p w14:paraId="70E66D1A" w14:textId="59BE1092" w:rsidR="00F40FF7" w:rsidRPr="00F40FF7" w:rsidRDefault="00F40FF7" w:rsidP="00F40FF7">
            <w:pPr>
              <w:spacing w:line="276" w:lineRule="auto"/>
              <w:contextualSpacing/>
              <w:rPr>
                <w:rFonts w:cs="Calibri"/>
                <w:b/>
                <w:bCs/>
                <w:lang w:val="en-GB"/>
              </w:rPr>
            </w:pPr>
          </w:p>
        </w:tc>
      </w:tr>
      <w:tr w:rsidR="00F40FF7" w:rsidRPr="00A269D5" w14:paraId="53888A7E" w14:textId="77777777" w:rsidTr="00280462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69A3DB74" w14:textId="24826666" w:rsidR="00F40FF7" w:rsidRDefault="00280462" w:rsidP="00062C06">
            <w:pPr>
              <w:pStyle w:val="Heading3"/>
            </w:pPr>
            <w:bookmarkStart w:id="8" w:name="_Toc112750930"/>
            <w:r>
              <w:t>UI-Screen View</w:t>
            </w:r>
            <w:bookmarkEnd w:id="8"/>
          </w:p>
          <w:p w14:paraId="739F1683" w14:textId="392FA0B1" w:rsidR="00280462" w:rsidRDefault="00280462" w:rsidP="00280462">
            <w:pPr>
              <w:widowControl/>
              <w:spacing w:before="0" w:after="0" w:line="276" w:lineRule="auto"/>
              <w:ind w:right="0"/>
              <w:rPr>
                <w:rFonts w:ascii="Calibri" w:hAnsi="Calibri" w:cs="Calibri"/>
                <w:b/>
                <w:sz w:val="24"/>
              </w:rPr>
            </w:pPr>
          </w:p>
          <w:p w14:paraId="73347EF0" w14:textId="26B71006" w:rsidR="00280462" w:rsidRDefault="00280462" w:rsidP="00280462">
            <w:pPr>
              <w:widowControl/>
              <w:spacing w:before="0" w:after="0" w:line="276" w:lineRule="auto"/>
              <w:ind w:right="0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                    </w:t>
            </w:r>
            <w:r>
              <w:rPr>
                <w:rFonts w:ascii="Calibri" w:hAnsi="Calibri" w:cs="Calibri"/>
                <w:b/>
                <w:noProof/>
                <w:sz w:val="24"/>
              </w:rPr>
              <w:drawing>
                <wp:inline distT="0" distB="0" distL="0" distR="0" wp14:anchorId="57EE7F02" wp14:editId="71CDD5D1">
                  <wp:extent cx="3651250" cy="2501900"/>
                  <wp:effectExtent l="0" t="0" r="6350" b="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25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7A382" w14:textId="5A7F887C" w:rsidR="00280462" w:rsidRPr="00A269D5" w:rsidRDefault="00280462" w:rsidP="00280462">
            <w:pPr>
              <w:widowControl/>
              <w:spacing w:before="0" w:after="0" w:line="276" w:lineRule="auto"/>
              <w:ind w:left="990" w:right="0"/>
              <w:rPr>
                <w:rFonts w:cs="Calibri"/>
                <w:szCs w:val="24"/>
              </w:rPr>
            </w:pPr>
          </w:p>
        </w:tc>
      </w:tr>
      <w:tr w:rsidR="00196A59" w:rsidRPr="00A269D5" w14:paraId="1AC304BC" w14:textId="77777777" w:rsidTr="00280462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52044E19" w14:textId="77777777" w:rsidR="003E0A40" w:rsidRDefault="003E0A40" w:rsidP="003E0A40">
            <w:pPr>
              <w:pStyle w:val="Heading3"/>
            </w:pPr>
            <w:bookmarkStart w:id="9" w:name="_Toc112750931"/>
            <w:r w:rsidRPr="00B30FBF">
              <w:t>REST End Points</w:t>
            </w:r>
            <w:bookmarkEnd w:id="9"/>
          </w:p>
          <w:p w14:paraId="0A3501F5" w14:textId="2BD898AC" w:rsidR="003E0A40" w:rsidRDefault="003E0A40" w:rsidP="003E0A40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POST </w:t>
            </w:r>
            <w:r w:rsidR="008E6AC9">
              <w:rPr>
                <w:rFonts w:cs="Calibri"/>
              </w:rPr>
              <w:t>- /</w:t>
            </w:r>
            <w:r>
              <w:rPr>
                <w:rFonts w:cs="Calibri"/>
              </w:rPr>
              <w:t xml:space="preserve">login </w:t>
            </w:r>
          </w:p>
          <w:p w14:paraId="2F65DB52" w14:textId="632FEBDD" w:rsidR="00553659" w:rsidRPr="00553659" w:rsidRDefault="00553659" w:rsidP="003E0A40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553659">
              <w:rPr>
                <w:rFonts w:cs="Calibri"/>
                <w:b/>
                <w:bCs/>
                <w:u w:val="single"/>
              </w:rPr>
              <w:t>Input</w:t>
            </w:r>
          </w:p>
          <w:p w14:paraId="2ACC6D52" w14:textId="7F8AA818" w:rsidR="00553659" w:rsidRDefault="00553659" w:rsidP="003E0A40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</w:p>
          <w:p w14:paraId="055FA199" w14:textId="6811CC47" w:rsidR="00553659" w:rsidRPr="00553659" w:rsidRDefault="00553659" w:rsidP="0055365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cs="Calibri"/>
              </w:rPr>
            </w:pPr>
            <w:r w:rsidRPr="00553659">
              <w:rPr>
                <w:rFonts w:cs="Calibri"/>
              </w:rPr>
              <w:t>Username</w:t>
            </w:r>
          </w:p>
          <w:p w14:paraId="7E2B480E" w14:textId="21AD5AD6" w:rsidR="00553659" w:rsidRPr="00553659" w:rsidRDefault="00553659" w:rsidP="0055365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cs="Calibri"/>
              </w:rPr>
            </w:pPr>
            <w:r w:rsidRPr="00553659">
              <w:rPr>
                <w:rFonts w:cs="Calibri"/>
              </w:rPr>
              <w:t>Password in encrypted format</w:t>
            </w:r>
          </w:p>
          <w:p w14:paraId="2E98C48F" w14:textId="4ABC09AF" w:rsidR="003E0A40" w:rsidRPr="00FE7C53" w:rsidRDefault="003E0A40" w:rsidP="003E0A40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FE7C53">
              <w:rPr>
                <w:rFonts w:cs="Calibri"/>
                <w:b/>
                <w:bCs/>
                <w:u w:val="single"/>
              </w:rPr>
              <w:t xml:space="preserve">Output </w:t>
            </w:r>
          </w:p>
          <w:p w14:paraId="35B97066" w14:textId="77777777" w:rsidR="003E0A40" w:rsidRPr="00FE7C53" w:rsidRDefault="003E0A40" w:rsidP="003E0A4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cs="Calibri"/>
              </w:rPr>
              <w:t>T</w:t>
            </w:r>
            <w:r w:rsidRPr="00FE7C53">
              <w:rPr>
                <w:rFonts w:eastAsiaTheme="majorEastAsia" w:cs="Arial"/>
              </w:rPr>
              <w:t>he service should response 200 ok along with success message.</w:t>
            </w:r>
          </w:p>
          <w:p w14:paraId="2619D9B7" w14:textId="77777777" w:rsidR="003E0A40" w:rsidRPr="00FE7C53" w:rsidRDefault="003E0A40" w:rsidP="003E0A4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400 for any business validation error.</w:t>
            </w:r>
          </w:p>
          <w:p w14:paraId="48C20118" w14:textId="77777777" w:rsidR="003E0A40" w:rsidRPr="00FE7C53" w:rsidRDefault="003E0A40" w:rsidP="003E0A4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500 for internal prog. error</w:t>
            </w:r>
          </w:p>
          <w:p w14:paraId="6F012A5C" w14:textId="77777777" w:rsidR="00196A59" w:rsidRDefault="00196A59" w:rsidP="003E0A40">
            <w:pPr>
              <w:pStyle w:val="Heading3"/>
              <w:numPr>
                <w:ilvl w:val="0"/>
                <w:numId w:val="0"/>
              </w:numPr>
              <w:ind w:left="720"/>
            </w:pPr>
          </w:p>
        </w:tc>
      </w:tr>
      <w:tr w:rsidR="00196A59" w:rsidRPr="00A269D5" w14:paraId="25E9F5A9" w14:textId="77777777" w:rsidTr="00280462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70B685E9" w14:textId="77777777" w:rsidR="00FE7C53" w:rsidRPr="004C55F4" w:rsidRDefault="00FE7C53" w:rsidP="00FE7C53">
            <w:pPr>
              <w:spacing w:after="0"/>
              <w:jc w:val="both"/>
              <w:rPr>
                <w:rFonts w:eastAsiaTheme="majorEastAsia" w:cs="Arial"/>
                <w:sz w:val="22"/>
              </w:rPr>
            </w:pPr>
          </w:p>
          <w:p w14:paraId="7A7C21CA" w14:textId="77777777" w:rsidR="003E0A40" w:rsidRDefault="003E0A40" w:rsidP="003E0A40">
            <w:pPr>
              <w:pStyle w:val="Heading3"/>
            </w:pPr>
            <w:bookmarkStart w:id="10" w:name="_Toc112750932"/>
            <w:r>
              <w:t>Entity</w:t>
            </w:r>
            <w:bookmarkEnd w:id="10"/>
          </w:p>
          <w:p w14:paraId="54E96671" w14:textId="2E7C52C4" w:rsidR="003E0A40" w:rsidRDefault="00080426" w:rsidP="003E0A40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Login</w:t>
            </w:r>
          </w:p>
          <w:p w14:paraId="190BE880" w14:textId="77777777" w:rsidR="003E0A40" w:rsidRDefault="003E0A40" w:rsidP="003E0A40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78E33C1B" w14:textId="25A8E6D8" w:rsidR="003E0A40" w:rsidRDefault="008E6AC9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Username</w:t>
            </w:r>
          </w:p>
          <w:p w14:paraId="4085CE32" w14:textId="0D7D1F2B" w:rsidR="003E0A40" w:rsidRDefault="003E0A40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B76789">
              <w:rPr>
                <w:rFonts w:cs="Calibri"/>
                <w:szCs w:val="24"/>
              </w:rPr>
              <w:t>&lt;</w:t>
            </w:r>
            <w:r w:rsidR="008E6AC9">
              <w:rPr>
                <w:rFonts w:cs="Calibri"/>
                <w:szCs w:val="24"/>
              </w:rPr>
              <w:t>username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68442DB4" w14:textId="5F9FE051" w:rsidR="003E0A40" w:rsidRDefault="003E0A40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Password</w:t>
            </w:r>
          </w:p>
          <w:p w14:paraId="1A9A2E8E" w14:textId="4E3506F4" w:rsidR="003E0A40" w:rsidRDefault="003E0A40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Variable name as &lt;password</w:t>
            </w:r>
            <w:r w:rsidRPr="003F0560">
              <w:rPr>
                <w:rFonts w:cs="Calibri"/>
                <w:szCs w:val="24"/>
              </w:rPr>
              <w:t>&gt;</w:t>
            </w:r>
          </w:p>
          <w:p w14:paraId="43A1814B" w14:textId="2DA09874" w:rsidR="00FE7C53" w:rsidRPr="00FE7C53" w:rsidRDefault="00FE7C53" w:rsidP="003E0A40"/>
        </w:tc>
      </w:tr>
      <w:tr w:rsidR="00280462" w:rsidRPr="00A269D5" w14:paraId="3C98C991" w14:textId="77777777" w:rsidTr="00280462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6AF80303" w14:textId="399F2727" w:rsidR="00280462" w:rsidRDefault="00280462" w:rsidP="00062C06">
            <w:pPr>
              <w:pStyle w:val="Heading3"/>
            </w:pPr>
            <w:bookmarkStart w:id="11" w:name="_Toc112750933"/>
            <w:r>
              <w:lastRenderedPageBreak/>
              <w:t>Login Table</w:t>
            </w:r>
            <w:bookmarkEnd w:id="11"/>
          </w:p>
          <w:p w14:paraId="6291366A" w14:textId="77777777" w:rsidR="00280462" w:rsidRDefault="00280462" w:rsidP="00280462">
            <w:pPr>
              <w:widowControl/>
              <w:spacing w:before="0" w:after="0" w:line="276" w:lineRule="auto"/>
              <w:ind w:right="0"/>
              <w:rPr>
                <w:rFonts w:ascii="Calibri" w:hAnsi="Calibri" w:cs="Calibri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22"/>
              <w:gridCol w:w="4522"/>
            </w:tblGrid>
            <w:tr w:rsidR="00280462" w14:paraId="1E0CDDEC" w14:textId="77777777" w:rsidTr="00FE7C53">
              <w:tc>
                <w:tcPr>
                  <w:tcW w:w="4522" w:type="dxa"/>
                  <w:shd w:val="clear" w:color="auto" w:fill="8DB3E2" w:themeFill="text2" w:themeFillTint="66"/>
                </w:tcPr>
                <w:p w14:paraId="32C7110C" w14:textId="3B79CA81" w:rsidR="00280462" w:rsidRDefault="008E6AC9" w:rsidP="00FE7C53">
                  <w:pPr>
                    <w:widowControl/>
                    <w:spacing w:before="0" w:after="0" w:line="276" w:lineRule="auto"/>
                    <w:ind w:right="0"/>
                    <w:jc w:val="center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Username</w:t>
                  </w:r>
                </w:p>
              </w:tc>
              <w:tc>
                <w:tcPr>
                  <w:tcW w:w="4522" w:type="dxa"/>
                  <w:shd w:val="clear" w:color="auto" w:fill="8DB3E2" w:themeFill="text2" w:themeFillTint="66"/>
                </w:tcPr>
                <w:p w14:paraId="19E5C03F" w14:textId="233088F4" w:rsidR="00280462" w:rsidRDefault="00280462" w:rsidP="00FE7C53">
                  <w:pPr>
                    <w:widowControl/>
                    <w:spacing w:before="0" w:after="0" w:line="276" w:lineRule="auto"/>
                    <w:ind w:right="0"/>
                    <w:jc w:val="center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Password</w:t>
                  </w:r>
                </w:p>
              </w:tc>
            </w:tr>
            <w:tr w:rsidR="00280462" w14:paraId="77DA680D" w14:textId="77777777" w:rsidTr="00280462">
              <w:tc>
                <w:tcPr>
                  <w:tcW w:w="4522" w:type="dxa"/>
                </w:tcPr>
                <w:p w14:paraId="6EAA6094" w14:textId="33C32A4E" w:rsidR="00280462" w:rsidRDefault="00C60D40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4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xxxxxx@gmail.com</w:t>
                    </w:r>
                  </w:hyperlink>
                </w:p>
              </w:tc>
              <w:tc>
                <w:tcPr>
                  <w:tcW w:w="4522" w:type="dxa"/>
                </w:tcPr>
                <w:p w14:paraId="1947F04D" w14:textId="6E57652C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Springboot</w:t>
                  </w:r>
                  <w:r w:rsidR="00280462">
                    <w:rPr>
                      <w:rFonts w:ascii="Calibri" w:hAnsi="Calibri" w:cs="Calibri"/>
                      <w:b/>
                      <w:sz w:val="24"/>
                    </w:rPr>
                    <w:t>@123</w:t>
                  </w:r>
                </w:p>
              </w:tc>
            </w:tr>
            <w:tr w:rsidR="00280462" w14:paraId="7F4B67FC" w14:textId="77777777" w:rsidTr="00280462">
              <w:tc>
                <w:tcPr>
                  <w:tcW w:w="4522" w:type="dxa"/>
                </w:tcPr>
                <w:p w14:paraId="10D6AFC4" w14:textId="53EB4CD0" w:rsidR="00280462" w:rsidRDefault="00C60D40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5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yyyyyy@gmail.com</w:t>
                    </w:r>
                  </w:hyperlink>
                </w:p>
              </w:tc>
              <w:tc>
                <w:tcPr>
                  <w:tcW w:w="4522" w:type="dxa"/>
                </w:tcPr>
                <w:p w14:paraId="17219B31" w14:textId="5F4B30B2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Gautham1</w:t>
                  </w:r>
                  <w:r w:rsidR="00280462">
                    <w:rPr>
                      <w:rFonts w:ascii="Calibri" w:hAnsi="Calibri" w:cs="Calibri"/>
                      <w:b/>
                      <w:sz w:val="24"/>
                    </w:rPr>
                    <w:t>@31</w:t>
                  </w:r>
                </w:p>
              </w:tc>
            </w:tr>
            <w:tr w:rsidR="00280462" w14:paraId="4942ABF7" w14:textId="77777777" w:rsidTr="00280462">
              <w:tc>
                <w:tcPr>
                  <w:tcW w:w="4522" w:type="dxa"/>
                </w:tcPr>
                <w:p w14:paraId="0AE12FCD" w14:textId="50289FCD" w:rsidR="00280462" w:rsidRDefault="00C60D40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6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rajesh@gmail.com</w:t>
                    </w:r>
                  </w:hyperlink>
                </w:p>
              </w:tc>
              <w:tc>
                <w:tcPr>
                  <w:tcW w:w="4522" w:type="dxa"/>
                </w:tcPr>
                <w:p w14:paraId="7BF38BAF" w14:textId="31A811E5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Rajesh111@111</w:t>
                  </w:r>
                </w:p>
              </w:tc>
            </w:tr>
            <w:tr w:rsidR="00280462" w14:paraId="50E1BCD0" w14:textId="77777777" w:rsidTr="00280462">
              <w:tc>
                <w:tcPr>
                  <w:tcW w:w="4522" w:type="dxa"/>
                </w:tcPr>
                <w:p w14:paraId="1DCBF215" w14:textId="027F1CAF" w:rsidR="00280462" w:rsidRDefault="00C60D40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7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farook@gmail.com</w:t>
                    </w:r>
                  </w:hyperlink>
                </w:p>
              </w:tc>
              <w:tc>
                <w:tcPr>
                  <w:tcW w:w="4522" w:type="dxa"/>
                </w:tcPr>
                <w:p w14:paraId="3412D0D1" w14:textId="2D68E5AD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Farookshaik@121</w:t>
                  </w:r>
                </w:p>
              </w:tc>
            </w:tr>
            <w:tr w:rsidR="00280462" w14:paraId="407D67A7" w14:textId="77777777" w:rsidTr="00280462">
              <w:tc>
                <w:tcPr>
                  <w:tcW w:w="4522" w:type="dxa"/>
                </w:tcPr>
                <w:p w14:paraId="0442890B" w14:textId="39C5750B" w:rsidR="00280462" w:rsidRDefault="00C60D40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hyperlink r:id="rId18" w:history="1">
                    <w:r w:rsidR="00FE7C53" w:rsidRPr="00B0458C">
                      <w:rPr>
                        <w:rStyle w:val="Hyperlink"/>
                        <w:rFonts w:ascii="Calibri" w:hAnsi="Calibri" w:cs="Calibri"/>
                        <w:b/>
                        <w:sz w:val="24"/>
                      </w:rPr>
                      <w:t>pavan@gmail.com</w:t>
                    </w:r>
                  </w:hyperlink>
                </w:p>
              </w:tc>
              <w:tc>
                <w:tcPr>
                  <w:tcW w:w="4522" w:type="dxa"/>
                </w:tcPr>
                <w:p w14:paraId="079028E4" w14:textId="232306CD" w:rsidR="00280462" w:rsidRDefault="00C46DAE" w:rsidP="00280462">
                  <w:pPr>
                    <w:widowControl/>
                    <w:spacing w:before="0" w:after="0" w:line="276" w:lineRule="auto"/>
                    <w:ind w:right="0"/>
                    <w:rPr>
                      <w:rFonts w:ascii="Calibri" w:hAnsi="Calibri" w:cs="Calibri"/>
                      <w:b/>
                      <w:sz w:val="24"/>
                    </w:rPr>
                  </w:pPr>
                  <w:r>
                    <w:rPr>
                      <w:rFonts w:ascii="Calibri" w:hAnsi="Calibri" w:cs="Calibri"/>
                      <w:b/>
                      <w:sz w:val="24"/>
                    </w:rPr>
                    <w:t>Pavanmuppala@543</w:t>
                  </w:r>
                </w:p>
              </w:tc>
            </w:tr>
          </w:tbl>
          <w:p w14:paraId="231D7832" w14:textId="17DF421D" w:rsidR="00280462" w:rsidRDefault="00280462" w:rsidP="00280462">
            <w:pPr>
              <w:widowControl/>
              <w:spacing w:before="0" w:after="0" w:line="276" w:lineRule="auto"/>
              <w:ind w:right="0"/>
              <w:rPr>
                <w:rFonts w:ascii="Calibri" w:hAnsi="Calibri" w:cs="Calibri"/>
                <w:b/>
                <w:sz w:val="24"/>
              </w:rPr>
            </w:pPr>
          </w:p>
        </w:tc>
      </w:tr>
      <w:tr w:rsidR="00280462" w:rsidRPr="00A269D5" w14:paraId="758B2B4D" w14:textId="77777777" w:rsidTr="000F0460">
        <w:trPr>
          <w:trHeight w:val="2460"/>
        </w:trPr>
        <w:tc>
          <w:tcPr>
            <w:tcW w:w="9270" w:type="dxa"/>
            <w:gridSpan w:val="2"/>
            <w:shd w:val="clear" w:color="auto" w:fill="auto"/>
          </w:tcPr>
          <w:p w14:paraId="77092CFE" w14:textId="66EFD202" w:rsidR="00280462" w:rsidRDefault="00280462" w:rsidP="00062C06">
            <w:pPr>
              <w:pStyle w:val="Heading3"/>
            </w:pPr>
            <w:bookmarkStart w:id="12" w:name="_Toc112750934"/>
            <w:r>
              <w:t>Non-Functional Requirement</w:t>
            </w:r>
            <w:bookmarkEnd w:id="12"/>
          </w:p>
          <w:p w14:paraId="3969F98D" w14:textId="4EA2157B" w:rsidR="00280462" w:rsidRPr="00BA24AA" w:rsidRDefault="00BA24AA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 xml:space="preserve">Authentication should be mandatory &amp; </w:t>
            </w:r>
            <w:r w:rsidR="00280462" w:rsidRPr="00BA24AA">
              <w:rPr>
                <w:rFonts w:cs="Arial"/>
                <w:lang w:val="en-GB"/>
              </w:rPr>
              <w:t xml:space="preserve">Admin User </w:t>
            </w:r>
            <w:r w:rsidRPr="00BA24AA">
              <w:rPr>
                <w:rFonts w:cs="Arial"/>
                <w:lang w:val="en-GB"/>
              </w:rPr>
              <w:t xml:space="preserve">alone </w:t>
            </w:r>
            <w:r w:rsidR="00280462" w:rsidRPr="00BA24AA">
              <w:rPr>
                <w:rFonts w:cs="Arial"/>
                <w:lang w:val="en-GB"/>
              </w:rPr>
              <w:t>will be able to login with username and password</w:t>
            </w:r>
            <w:r w:rsidRPr="00BA24AA">
              <w:rPr>
                <w:rFonts w:cs="Arial"/>
                <w:lang w:val="en-GB"/>
              </w:rPr>
              <w:t xml:space="preserve"> &amp; the role should be </w:t>
            </w:r>
            <w:r w:rsidR="00280462" w:rsidRPr="00BA24AA">
              <w:rPr>
                <w:rFonts w:cs="Arial"/>
                <w:lang w:val="en-GB"/>
              </w:rPr>
              <w:t>A</w:t>
            </w:r>
            <w:r w:rsidRPr="00BA24AA">
              <w:rPr>
                <w:rFonts w:cs="Arial"/>
                <w:lang w:val="en-GB"/>
              </w:rPr>
              <w:t>DMIN_USER</w:t>
            </w:r>
            <w:r w:rsidR="00280462" w:rsidRPr="00BA24AA">
              <w:rPr>
                <w:rFonts w:cs="Arial"/>
                <w:lang w:val="en-GB"/>
              </w:rPr>
              <w:t>.</w:t>
            </w:r>
          </w:p>
          <w:p w14:paraId="4019D0E0" w14:textId="3B1EF1B1" w:rsidR="00BA24AA" w:rsidRPr="00BA24AA" w:rsidRDefault="00BA24AA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Application should allow as much as external configuration rather than deploying for any small change.</w:t>
            </w:r>
          </w:p>
          <w:p w14:paraId="2D2ADD42" w14:textId="09791874" w:rsidR="00BA24AA" w:rsidRPr="00BA24AA" w:rsidRDefault="00BA24AA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Proper error message &amp; logging should be in-place.</w:t>
            </w:r>
          </w:p>
          <w:p w14:paraId="0CD51F21" w14:textId="77777777" w:rsidR="00BA24AA" w:rsidRDefault="00BA24AA" w:rsidP="00280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319772D6" w14:textId="77777777" w:rsidR="00280462" w:rsidRPr="00AC71DA" w:rsidRDefault="00280462" w:rsidP="0028046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1A1D42B4" w14:textId="4E7F5371" w:rsidR="00280462" w:rsidRPr="00110F85" w:rsidRDefault="00062C06" w:rsidP="00062C06">
            <w:pPr>
              <w:pStyle w:val="Heading3"/>
              <w:rPr>
                <w:lang w:val="en-GB"/>
              </w:rPr>
            </w:pPr>
            <w:bookmarkStart w:id="13" w:name="_Toc112750935"/>
            <w:r>
              <w:rPr>
                <w:lang w:val="en-GB"/>
              </w:rPr>
              <w:t xml:space="preserve">Business </w:t>
            </w:r>
            <w:r w:rsidR="00280462" w:rsidRPr="00110F85">
              <w:rPr>
                <w:lang w:val="en-GB"/>
              </w:rPr>
              <w:t>Validations</w:t>
            </w:r>
            <w:bookmarkEnd w:id="13"/>
          </w:p>
          <w:p w14:paraId="1B819D14" w14:textId="073D46B6" w:rsidR="00280462" w:rsidRPr="00BA24AA" w:rsidRDefault="00280462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All fields are mandatory.</w:t>
            </w:r>
          </w:p>
          <w:p w14:paraId="33745CFC" w14:textId="6DA21976" w:rsidR="00280462" w:rsidRPr="00BA24AA" w:rsidRDefault="00280462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Email id should be in valid email pattern, containing a single @.</w:t>
            </w:r>
          </w:p>
          <w:p w14:paraId="425E453A" w14:textId="76838619" w:rsidR="00280462" w:rsidRPr="00BA24AA" w:rsidRDefault="00280462" w:rsidP="00BA24A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Password contains at least 8 characters and at most 20 characters.</w:t>
            </w:r>
          </w:p>
          <w:p w14:paraId="359290E5" w14:textId="3EF09F95" w:rsidR="00280462" w:rsidRPr="00BA24AA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It</w:t>
            </w:r>
            <w:r w:rsidR="005007D4" w:rsidRPr="00BA24AA">
              <w:rPr>
                <w:rFonts w:cs="Arial"/>
                <w:lang w:val="en-GB"/>
              </w:rPr>
              <w:t xml:space="preserve"> </w:t>
            </w:r>
            <w:r w:rsidRPr="00BA24AA">
              <w:rPr>
                <w:rFonts w:cs="Arial"/>
                <w:lang w:val="en-GB"/>
              </w:rPr>
              <w:t>contains at least one digit.</w:t>
            </w:r>
          </w:p>
          <w:p w14:paraId="52CD7E54" w14:textId="77777777" w:rsidR="00280462" w:rsidRPr="00BA24AA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It contains at least one upper case alphabet.</w:t>
            </w:r>
          </w:p>
          <w:p w14:paraId="30742DE4" w14:textId="77777777" w:rsidR="00280462" w:rsidRPr="00BA24AA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It contains at least one lower case alphabet.</w:t>
            </w:r>
          </w:p>
          <w:p w14:paraId="74114157" w14:textId="66D019DA" w:rsidR="00280462" w:rsidRPr="00BA24AA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 xml:space="preserve">It contains at least one special character which </w:t>
            </w:r>
            <w:r w:rsidR="008E6AC9" w:rsidRPr="00BA24AA">
              <w:rPr>
                <w:rFonts w:cs="Arial"/>
                <w:lang w:val="en-GB"/>
              </w:rPr>
              <w:t>includes! @</w:t>
            </w:r>
            <w:r w:rsidRPr="00BA24AA">
              <w:rPr>
                <w:rFonts w:cs="Arial"/>
                <w:lang w:val="en-GB"/>
              </w:rPr>
              <w:t>#$%&amp;*()-+=^.</w:t>
            </w:r>
          </w:p>
          <w:p w14:paraId="5005473F" w14:textId="2AE653C2" w:rsidR="00280462" w:rsidRPr="00280462" w:rsidRDefault="00280462" w:rsidP="00553659">
            <w:pPr>
              <w:pStyle w:val="ListParagraph"/>
              <w:numPr>
                <w:ilvl w:val="1"/>
                <w:numId w:val="31"/>
              </w:numPr>
              <w:ind w:right="29"/>
              <w:rPr>
                <w:rFonts w:cs="Arial"/>
                <w:color w:val="273239"/>
                <w:spacing w:val="2"/>
                <w:sz w:val="26"/>
                <w:szCs w:val="26"/>
                <w:lang w:val="en-IN" w:eastAsia="en-IN"/>
              </w:rPr>
            </w:pPr>
            <w:r w:rsidRPr="00BA24AA">
              <w:rPr>
                <w:rFonts w:cs="Arial"/>
                <w:lang w:val="en-GB"/>
              </w:rPr>
              <w:t>It doesn’t contain any white space.</w:t>
            </w:r>
          </w:p>
        </w:tc>
      </w:tr>
    </w:tbl>
    <w:p w14:paraId="1D17D4CB" w14:textId="77777777" w:rsidR="00280462" w:rsidRDefault="00280462" w:rsidP="001521A6">
      <w:pPr>
        <w:rPr>
          <w:rFonts w:cs="Arial"/>
          <w:color w:val="4BACC6" w:themeColor="accent5"/>
          <w:sz w:val="24"/>
        </w:rPr>
      </w:pPr>
    </w:p>
    <w:p w14:paraId="23867DEB" w14:textId="77777777" w:rsidR="000861D2" w:rsidRDefault="000861D2" w:rsidP="001521A6">
      <w:pPr>
        <w:rPr>
          <w:rFonts w:cs="Arial"/>
          <w:b/>
          <w:bCs/>
          <w:sz w:val="24"/>
        </w:rPr>
      </w:pPr>
    </w:p>
    <w:p w14:paraId="1FD2E26E" w14:textId="5FA644FC" w:rsidR="001521A6" w:rsidRPr="00D16AC2" w:rsidRDefault="00D16AC2" w:rsidP="00FF2FD4">
      <w:pPr>
        <w:pStyle w:val="Heading2"/>
        <w:rPr>
          <w:rFonts w:eastAsiaTheme="majorEastAsia"/>
        </w:rPr>
      </w:pPr>
      <w:bookmarkStart w:id="14" w:name="_Toc112750936"/>
      <w:r w:rsidRPr="00D16AC2">
        <w:lastRenderedPageBreak/>
        <w:t>Patient Induction</w:t>
      </w:r>
      <w:bookmarkEnd w:id="14"/>
    </w:p>
    <w:tbl>
      <w:tblPr>
        <w:tblW w:w="9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428"/>
        <w:gridCol w:w="1052"/>
        <w:gridCol w:w="1340"/>
        <w:gridCol w:w="840"/>
        <w:gridCol w:w="1480"/>
        <w:gridCol w:w="1340"/>
        <w:gridCol w:w="760"/>
      </w:tblGrid>
      <w:tr w:rsidR="001B6CB2" w:rsidRPr="00932463" w14:paraId="29266CA4" w14:textId="77777777" w:rsidTr="00932463">
        <w:trPr>
          <w:trHeight w:val="630"/>
        </w:trPr>
        <w:tc>
          <w:tcPr>
            <w:tcW w:w="2748" w:type="dxa"/>
            <w:gridSpan w:val="2"/>
            <w:shd w:val="clear" w:color="auto" w:fill="8DB3E2" w:themeFill="text2" w:themeFillTint="66"/>
          </w:tcPr>
          <w:p w14:paraId="268EF02B" w14:textId="3ED99101" w:rsidR="001B6CB2" w:rsidRPr="00932463" w:rsidRDefault="00AF7A35" w:rsidP="00932463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280462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812" w:type="dxa"/>
            <w:gridSpan w:val="6"/>
            <w:shd w:val="clear" w:color="auto" w:fill="8DB3E2" w:themeFill="text2" w:themeFillTint="66"/>
          </w:tcPr>
          <w:p w14:paraId="54A06A9A" w14:textId="1FE283A8" w:rsidR="001B6CB2" w:rsidRPr="00932463" w:rsidRDefault="001B6CB2" w:rsidP="00932463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 w:rsidRPr="00932463">
              <w:rPr>
                <w:rFonts w:ascii="Calibri" w:hAnsi="Calibri"/>
                <w:sz w:val="24"/>
                <w:szCs w:val="24"/>
              </w:rPr>
              <w:t>Patient Induction</w:t>
            </w:r>
          </w:p>
        </w:tc>
      </w:tr>
      <w:tr w:rsidR="001B6CB2" w:rsidRPr="00822AAD" w14:paraId="5B84011F" w14:textId="77777777" w:rsidTr="00545B08">
        <w:trPr>
          <w:trHeight w:val="704"/>
        </w:trPr>
        <w:tc>
          <w:tcPr>
            <w:tcW w:w="9560" w:type="dxa"/>
            <w:gridSpan w:val="8"/>
            <w:shd w:val="clear" w:color="auto" w:fill="auto"/>
          </w:tcPr>
          <w:p w14:paraId="726EA882" w14:textId="3B9CA58F" w:rsidR="001B6CB2" w:rsidRPr="00AB58F3" w:rsidRDefault="001B6CB2" w:rsidP="00932463">
            <w:pPr>
              <w:pStyle w:val="Heading3"/>
              <w:rPr>
                <w:lang w:val="en-GB"/>
              </w:rPr>
            </w:pPr>
            <w:bookmarkStart w:id="15" w:name="_Toc112750937"/>
            <w:r w:rsidRPr="00AB58F3">
              <w:rPr>
                <w:lang w:val="en-GB"/>
              </w:rPr>
              <w:t>Acceptance criteria</w:t>
            </w:r>
            <w:bookmarkEnd w:id="15"/>
          </w:p>
          <w:p w14:paraId="1A43696E" w14:textId="4EA1B6BD" w:rsidR="001B6CB2" w:rsidRPr="007864F7" w:rsidRDefault="001B6CB2" w:rsidP="001B6CB2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 xml:space="preserve">Patient and Prescription details should be fetched from Excel </w:t>
            </w:r>
            <w:r w:rsidR="000A1E28">
              <w:rPr>
                <w:rFonts w:cs="Arial"/>
                <w:sz w:val="22"/>
                <w:lang w:val="en-GB"/>
              </w:rPr>
              <w:t>sheet,</w:t>
            </w:r>
            <w:r>
              <w:rPr>
                <w:rFonts w:cs="Arial"/>
                <w:sz w:val="22"/>
                <w:lang w:val="en-GB"/>
              </w:rPr>
              <w:t xml:space="preserve"> and </w:t>
            </w:r>
            <w:r w:rsidRPr="007864F7">
              <w:rPr>
                <w:rFonts w:cs="Arial"/>
                <w:sz w:val="22"/>
                <w:lang w:val="en-GB"/>
              </w:rPr>
              <w:t>it should be saved in the database</w:t>
            </w:r>
            <w:r>
              <w:rPr>
                <w:rFonts w:cs="Arial"/>
                <w:sz w:val="22"/>
                <w:lang w:val="en-GB"/>
              </w:rPr>
              <w:t xml:space="preserve"> and set the Status as Inducted.</w:t>
            </w:r>
          </w:p>
          <w:p w14:paraId="796CBC62" w14:textId="77777777" w:rsidR="001B6CB2" w:rsidRPr="004530FE" w:rsidRDefault="001B6CB2" w:rsidP="000A1E28">
            <w:pPr>
              <w:spacing w:before="0" w:after="0" w:line="240" w:lineRule="auto"/>
              <w:ind w:right="29"/>
              <w:rPr>
                <w:rFonts w:cs="Calibri"/>
                <w:lang w:val="en-GB"/>
              </w:rPr>
            </w:pPr>
          </w:p>
        </w:tc>
      </w:tr>
      <w:tr w:rsidR="00C33071" w:rsidRPr="00822AAD" w14:paraId="296FE554" w14:textId="77777777" w:rsidTr="004A41CC">
        <w:trPr>
          <w:trHeight w:val="2910"/>
        </w:trPr>
        <w:tc>
          <w:tcPr>
            <w:tcW w:w="9560" w:type="dxa"/>
            <w:gridSpan w:val="8"/>
            <w:shd w:val="clear" w:color="auto" w:fill="auto"/>
          </w:tcPr>
          <w:p w14:paraId="3410FBDB" w14:textId="77777777" w:rsidR="004A41CC" w:rsidRDefault="004A41CC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4E923458" w14:textId="490148EF" w:rsidR="00C33071" w:rsidRDefault="00C33071" w:rsidP="00932463">
            <w:pPr>
              <w:pStyle w:val="Heading3"/>
            </w:pPr>
            <w:bookmarkStart w:id="16" w:name="_Toc112750938"/>
            <w:r>
              <w:t>UI-Screen View</w:t>
            </w:r>
            <w:bookmarkEnd w:id="16"/>
          </w:p>
          <w:p w14:paraId="4105CEC4" w14:textId="77777777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438ECC8D" w14:textId="1F4B4CF0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</w:t>
            </w:r>
          </w:p>
          <w:p w14:paraId="27CA1D70" w14:textId="6DAD4DBD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             </w:t>
            </w:r>
            <w:r w:rsidR="00950FE2">
              <w:rPr>
                <w:rFonts w:cs="Calibri"/>
                <w:b/>
                <w:noProof/>
                <w:szCs w:val="24"/>
              </w:rPr>
              <w:drawing>
                <wp:inline distT="0" distB="0" distL="0" distR="0" wp14:anchorId="2C8C3F93" wp14:editId="2FD262E4">
                  <wp:extent cx="4413250" cy="2686050"/>
                  <wp:effectExtent l="0" t="0" r="6350" b="0"/>
                  <wp:docPr id="31" name="Picture 3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Graphical user interface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ABA0A" w14:textId="2DE8586B" w:rsidR="00C33071" w:rsidRP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                     </w:t>
            </w:r>
          </w:p>
        </w:tc>
      </w:tr>
      <w:tr w:rsidR="004A41CC" w:rsidRPr="00822AAD" w14:paraId="0B6444F2" w14:textId="77777777" w:rsidTr="00C33071">
        <w:trPr>
          <w:trHeight w:val="2910"/>
        </w:trPr>
        <w:tc>
          <w:tcPr>
            <w:tcW w:w="9560" w:type="dxa"/>
            <w:gridSpan w:val="8"/>
            <w:shd w:val="clear" w:color="auto" w:fill="auto"/>
          </w:tcPr>
          <w:p w14:paraId="1C86C744" w14:textId="77777777" w:rsidR="005F1CB2" w:rsidRDefault="005F1CB2" w:rsidP="004A41CC">
            <w:pPr>
              <w:spacing w:after="0" w:line="276" w:lineRule="auto"/>
              <w:rPr>
                <w:rFonts w:ascii="Calibri" w:hAnsi="Calibri" w:cs="Calibri"/>
                <w:b/>
                <w:szCs w:val="24"/>
              </w:rPr>
            </w:pPr>
          </w:p>
          <w:p w14:paraId="383346CC" w14:textId="77777777" w:rsidR="005F1CB2" w:rsidRDefault="005F1CB2" w:rsidP="004A41CC">
            <w:pPr>
              <w:spacing w:after="0" w:line="276" w:lineRule="auto"/>
              <w:rPr>
                <w:rFonts w:ascii="Calibri" w:hAnsi="Calibri" w:cs="Calibri"/>
                <w:b/>
                <w:szCs w:val="24"/>
              </w:rPr>
            </w:pPr>
          </w:p>
          <w:p w14:paraId="67DEE608" w14:textId="222FD3F5" w:rsidR="004A41CC" w:rsidRPr="00D35581" w:rsidRDefault="004A41CC" w:rsidP="00932463">
            <w:pPr>
              <w:pStyle w:val="Heading3"/>
            </w:pPr>
            <w:bookmarkStart w:id="17" w:name="_Toc112750939"/>
            <w:r w:rsidRPr="00B30FBF">
              <w:t>REST End Points</w:t>
            </w:r>
            <w:bookmarkEnd w:id="17"/>
          </w:p>
          <w:p w14:paraId="6D2BBA10" w14:textId="722C11B5" w:rsidR="004A41CC" w:rsidRPr="004C55F4" w:rsidRDefault="004A41CC" w:rsidP="004A41CC">
            <w:pPr>
              <w:spacing w:after="0"/>
              <w:jc w:val="both"/>
              <w:rPr>
                <w:rFonts w:eastAsiaTheme="majorEastAsia" w:cs="Arial"/>
                <w:sz w:val="22"/>
              </w:rPr>
            </w:pPr>
            <w:r>
              <w:rPr>
                <w:rFonts w:cs="Calibri"/>
              </w:rPr>
              <w:t>POST</w:t>
            </w:r>
            <w:r w:rsidR="00FE7C53">
              <w:rPr>
                <w:rFonts w:cs="Calibri"/>
              </w:rPr>
              <w:t xml:space="preserve"> -</w:t>
            </w:r>
            <w:r>
              <w:rPr>
                <w:rFonts w:cs="Calibri"/>
              </w:rPr>
              <w:t xml:space="preserve"> /</w:t>
            </w:r>
            <w:r w:rsidR="006F03D0">
              <w:rPr>
                <w:rFonts w:cs="Calibri"/>
              </w:rPr>
              <w:t>load</w:t>
            </w:r>
            <w:r w:rsidR="00D5038B">
              <w:rPr>
                <w:rFonts w:cs="Calibri"/>
              </w:rPr>
              <w:t>/p</w:t>
            </w:r>
            <w:r w:rsidR="006F03D0">
              <w:rPr>
                <w:rFonts w:cs="Calibri"/>
              </w:rPr>
              <w:t>atient</w:t>
            </w:r>
            <w:r w:rsidR="00D5038B">
              <w:rPr>
                <w:rFonts w:cs="Calibri"/>
              </w:rPr>
              <w:t>d</w:t>
            </w:r>
            <w:r w:rsidR="006F03D0">
              <w:rPr>
                <w:rFonts w:cs="Calibri"/>
              </w:rPr>
              <w:t>ata</w:t>
            </w:r>
          </w:p>
          <w:p w14:paraId="6ED6909D" w14:textId="77777777" w:rsidR="004A41CC" w:rsidRDefault="004A41CC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035F936C" w14:textId="77777777" w:rsidR="00FE7C53" w:rsidRPr="00FE7C53" w:rsidRDefault="00FE7C53" w:rsidP="00FE7C53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FE7C53">
              <w:rPr>
                <w:rFonts w:cs="Calibri"/>
                <w:b/>
                <w:bCs/>
                <w:u w:val="single"/>
              </w:rPr>
              <w:t xml:space="preserve">Output </w:t>
            </w:r>
          </w:p>
          <w:p w14:paraId="04A74DD6" w14:textId="77777777" w:rsidR="00FE7C53" w:rsidRPr="00FE7C53" w:rsidRDefault="00FE7C53" w:rsidP="00FE7C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cs="Calibri"/>
              </w:rPr>
              <w:t>T</w:t>
            </w:r>
            <w:r w:rsidRPr="00FE7C53">
              <w:rPr>
                <w:rFonts w:eastAsiaTheme="majorEastAsia" w:cs="Arial"/>
              </w:rPr>
              <w:t>he service should response 200 ok along with success message.</w:t>
            </w:r>
          </w:p>
          <w:p w14:paraId="2161B5AE" w14:textId="77777777" w:rsidR="00FE7C53" w:rsidRPr="00FE7C53" w:rsidRDefault="00FE7C53" w:rsidP="00FE7C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400 for any business validation error.</w:t>
            </w:r>
          </w:p>
          <w:p w14:paraId="3C838AC2" w14:textId="77777777" w:rsidR="00FE7C53" w:rsidRPr="00FE7C53" w:rsidRDefault="00FE7C53" w:rsidP="00FE7C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500 for internal prog. error</w:t>
            </w:r>
          </w:p>
          <w:p w14:paraId="2B0F7766" w14:textId="4C57B49E" w:rsidR="005F1CB2" w:rsidRPr="005F1CB2" w:rsidRDefault="005F1CB2" w:rsidP="005F1CB2">
            <w:pPr>
              <w:rPr>
                <w:rFonts w:cs="Calibri"/>
                <w:szCs w:val="24"/>
              </w:rPr>
            </w:pPr>
          </w:p>
        </w:tc>
      </w:tr>
      <w:tr w:rsidR="00C33071" w:rsidRPr="00822AAD" w14:paraId="00B1D95A" w14:textId="77777777" w:rsidTr="00E31023">
        <w:trPr>
          <w:trHeight w:val="1019"/>
        </w:trPr>
        <w:tc>
          <w:tcPr>
            <w:tcW w:w="9560" w:type="dxa"/>
            <w:gridSpan w:val="8"/>
            <w:shd w:val="clear" w:color="auto" w:fill="auto"/>
          </w:tcPr>
          <w:p w14:paraId="46D3E9C9" w14:textId="77777777" w:rsidR="00C33071" w:rsidRDefault="00C33071" w:rsidP="00932463">
            <w:pPr>
              <w:pStyle w:val="Heading3"/>
            </w:pPr>
            <w:bookmarkStart w:id="18" w:name="_Toc112750940"/>
            <w:r>
              <w:lastRenderedPageBreak/>
              <w:t>Entity</w:t>
            </w:r>
            <w:bookmarkEnd w:id="18"/>
          </w:p>
          <w:p w14:paraId="4ABCA3B4" w14:textId="77777777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41E10882" w14:textId="77777777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Details</w:t>
            </w:r>
          </w:p>
          <w:p w14:paraId="71102E14" w14:textId="77777777" w:rsidR="00C33071" w:rsidRDefault="00C33071" w:rsidP="00C3307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14C4A0B7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ID</w:t>
            </w:r>
          </w:p>
          <w:p w14:paraId="5656523D" w14:textId="010308BE" w:rsidR="00C33071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="00C33071">
              <w:rPr>
                <w:rFonts w:cs="Calibri"/>
                <w:szCs w:val="24"/>
              </w:rPr>
              <w:t>atient</w:t>
            </w:r>
            <w:r>
              <w:rPr>
                <w:rFonts w:cs="Calibri"/>
                <w:szCs w:val="24"/>
              </w:rPr>
              <w:t>Id</w:t>
            </w:r>
            <w:r w:rsidR="00C33071" w:rsidRPr="00B76789">
              <w:rPr>
                <w:rFonts w:cs="Calibri"/>
                <w:szCs w:val="24"/>
              </w:rPr>
              <w:t>&gt;</w:t>
            </w:r>
          </w:p>
          <w:p w14:paraId="489DCC1F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Name</w:t>
            </w:r>
          </w:p>
          <w:p w14:paraId="68AC928F" w14:textId="51331345" w:rsidR="00C33071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F056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patientName</w:t>
            </w:r>
            <w:r w:rsidR="00C33071" w:rsidRPr="003F0560">
              <w:rPr>
                <w:rFonts w:cs="Calibri"/>
                <w:szCs w:val="24"/>
              </w:rPr>
              <w:t>&gt;</w:t>
            </w:r>
          </w:p>
          <w:p w14:paraId="3F7F54DC" w14:textId="77777777" w:rsidR="00C33071" w:rsidRPr="00F6632C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Address</w:t>
            </w:r>
          </w:p>
          <w:p w14:paraId="12E75EC1" w14:textId="76BBF09B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="00C33071" w:rsidRPr="003E0A40">
              <w:rPr>
                <w:rFonts w:cs="Calibri"/>
                <w:szCs w:val="24"/>
              </w:rPr>
              <w:t>atient</w:t>
            </w:r>
            <w:r>
              <w:rPr>
                <w:rFonts w:cs="Calibri"/>
                <w:szCs w:val="24"/>
              </w:rPr>
              <w:t>Address</w:t>
            </w:r>
            <w:r w:rsidR="00C33071" w:rsidRPr="003E0A40">
              <w:rPr>
                <w:rFonts w:cs="Calibri"/>
                <w:szCs w:val="24"/>
              </w:rPr>
              <w:t>&gt;</w:t>
            </w:r>
          </w:p>
          <w:p w14:paraId="512ADBFE" w14:textId="77777777" w:rsidR="00C33071" w:rsidRPr="00F6632C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DOB</w:t>
            </w:r>
          </w:p>
          <w:p w14:paraId="74467CDB" w14:textId="73C65BF8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="00C33071" w:rsidRPr="003E0A40">
              <w:rPr>
                <w:rFonts w:cs="Calibri"/>
                <w:szCs w:val="24"/>
              </w:rPr>
              <w:t>atientDateofBirth&gt;</w:t>
            </w:r>
          </w:p>
          <w:p w14:paraId="4F30D8BD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Email Id</w:t>
            </w:r>
          </w:p>
          <w:p w14:paraId="1FF7BC2E" w14:textId="1580CF58" w:rsidR="00C33071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patientE</w:t>
            </w:r>
            <w:r w:rsidR="00C33071">
              <w:rPr>
                <w:rFonts w:cs="Calibri"/>
                <w:szCs w:val="24"/>
              </w:rPr>
              <w:t>mail</w:t>
            </w:r>
            <w:r w:rsidR="00C33071" w:rsidRPr="00B76789">
              <w:rPr>
                <w:rFonts w:cs="Calibri"/>
                <w:szCs w:val="24"/>
              </w:rPr>
              <w:t>&gt;</w:t>
            </w:r>
          </w:p>
          <w:p w14:paraId="7DFAEB4D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Phone Number</w:t>
            </w:r>
          </w:p>
          <w:p w14:paraId="1E21EAD3" w14:textId="36DC68B5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="00C33071" w:rsidRPr="003E0A40">
              <w:rPr>
                <w:rFonts w:cs="Calibri"/>
                <w:bCs/>
                <w:szCs w:val="24"/>
              </w:rPr>
              <w:t>atientContactNumber&gt;</w:t>
            </w:r>
          </w:p>
          <w:p w14:paraId="163A7241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Id</w:t>
            </w:r>
          </w:p>
          <w:p w14:paraId="5B3DD3AB" w14:textId="040DC391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="00C33071" w:rsidRPr="003E0A40">
              <w:rPr>
                <w:rFonts w:cs="Calibri"/>
                <w:bCs/>
                <w:szCs w:val="24"/>
              </w:rPr>
              <w:t>atient</w:t>
            </w:r>
            <w:r>
              <w:rPr>
                <w:rFonts w:cs="Calibri"/>
                <w:bCs/>
                <w:szCs w:val="24"/>
              </w:rPr>
              <w:t>D</w:t>
            </w:r>
            <w:r w:rsidR="00C33071" w:rsidRPr="003E0A40">
              <w:rPr>
                <w:rFonts w:cs="Calibri"/>
                <w:bCs/>
                <w:szCs w:val="24"/>
              </w:rPr>
              <w:t>rugId&gt;</w:t>
            </w:r>
          </w:p>
          <w:p w14:paraId="6DEE3FD4" w14:textId="77777777" w:rsidR="00C33071" w:rsidRDefault="00C33071" w:rsidP="003E0A4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Name</w:t>
            </w:r>
          </w:p>
          <w:p w14:paraId="681399C1" w14:textId="6ACD929E" w:rsidR="00C33071" w:rsidRPr="003E0A40" w:rsidRDefault="00CE1978" w:rsidP="003E0A4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="00C33071" w:rsidRPr="003E0A40">
              <w:rPr>
                <w:rFonts w:cs="Calibri"/>
                <w:b/>
                <w:szCs w:val="24"/>
              </w:rPr>
              <w:t>&lt;</w:t>
            </w:r>
            <w:r>
              <w:rPr>
                <w:rFonts w:cs="Calibri"/>
                <w:bCs/>
                <w:szCs w:val="24"/>
              </w:rPr>
              <w:t>p</w:t>
            </w:r>
            <w:r w:rsidR="00C33071" w:rsidRPr="003E0A40">
              <w:rPr>
                <w:rFonts w:cs="Calibri"/>
                <w:bCs/>
                <w:szCs w:val="24"/>
              </w:rPr>
              <w:t>atientDrugName&gt;</w:t>
            </w:r>
          </w:p>
          <w:p w14:paraId="03CD93F5" w14:textId="102D802B" w:rsidR="00C33071" w:rsidRPr="00E31023" w:rsidRDefault="00C33071" w:rsidP="00C33071">
            <w:pPr>
              <w:spacing w:after="0"/>
              <w:jc w:val="both"/>
              <w:rPr>
                <w:rFonts w:eastAsiaTheme="majorEastAsia" w:cs="Arial"/>
                <w:sz w:val="22"/>
              </w:rPr>
            </w:pPr>
          </w:p>
        </w:tc>
      </w:tr>
      <w:tr w:rsidR="00C33071" w:rsidRPr="00822AAD" w14:paraId="38A2BBF0" w14:textId="77777777" w:rsidTr="00FE3614">
        <w:trPr>
          <w:trHeight w:val="750"/>
        </w:trPr>
        <w:tc>
          <w:tcPr>
            <w:tcW w:w="9560" w:type="dxa"/>
            <w:gridSpan w:val="8"/>
            <w:shd w:val="clear" w:color="auto" w:fill="auto"/>
          </w:tcPr>
          <w:p w14:paraId="1BE64AC7" w14:textId="2C99A292" w:rsidR="00C33071" w:rsidRDefault="00B93EA0" w:rsidP="00932463">
            <w:pPr>
              <w:pStyle w:val="Heading3"/>
              <w:rPr>
                <w:rFonts w:eastAsiaTheme="majorEastAsia"/>
                <w:lang w:val="en-GB"/>
              </w:rPr>
            </w:pPr>
            <w:bookmarkStart w:id="19" w:name="_Toc112750941"/>
            <w:r>
              <w:rPr>
                <w:rFonts w:eastAsiaTheme="majorEastAsia"/>
                <w:lang w:val="en-GB"/>
              </w:rPr>
              <w:t>Patient Details Table</w:t>
            </w:r>
            <w:bookmarkEnd w:id="19"/>
          </w:p>
          <w:p w14:paraId="3A0A4FC3" w14:textId="75AECA65" w:rsidR="00C33071" w:rsidRPr="00014F1D" w:rsidRDefault="00C33071" w:rsidP="00C33071">
            <w:pPr>
              <w:spacing w:after="0" w:line="276" w:lineRule="auto"/>
              <w:rPr>
                <w:rFonts w:eastAsiaTheme="majorEastAsia" w:cs="Arial"/>
                <w:b/>
                <w:bCs/>
                <w:sz w:val="22"/>
                <w:lang w:val="en-GB"/>
              </w:rPr>
            </w:pPr>
          </w:p>
        </w:tc>
      </w:tr>
      <w:tr w:rsidR="00C33071" w:rsidRPr="00D92737" w14:paraId="7DA34E0B" w14:textId="77777777" w:rsidTr="00FE7C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49CEC3E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Patient Name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31FC77D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534CC65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5920B32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C4421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Phone Number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6A28971D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Drug 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23A322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Drug Name</w:t>
            </w:r>
          </w:p>
        </w:tc>
      </w:tr>
      <w:tr w:rsidR="00C33071" w:rsidRPr="00D92737" w14:paraId="367F4CF6" w14:textId="77777777" w:rsidTr="00E31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0590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Test Patient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0520A" w14:textId="6B9AF6F1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Building Name, </w:t>
            </w:r>
            <w:r w:rsidR="00D40102"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Street,</w:t>
            </w: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Place, District, State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EC54" w14:textId="7E34F469" w:rsidR="00C33071" w:rsidRPr="00D92737" w:rsidRDefault="00D6360F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09D0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4C5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numbers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DFB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xxxxx-xxxx-xx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C3E8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desc</w:t>
            </w:r>
          </w:p>
        </w:tc>
      </w:tr>
      <w:tr w:rsidR="00C33071" w:rsidRPr="00D92737" w14:paraId="354B7149" w14:textId="77777777" w:rsidTr="00E31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3D40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Test Patient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2AFD1" w14:textId="330059D0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Building Name, Street, Place, District, State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D087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MM-DD-YYYY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783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10DA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numbers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557B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xxxxx-xxxx-xx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4B2B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desc</w:t>
            </w:r>
          </w:p>
        </w:tc>
      </w:tr>
      <w:tr w:rsidR="00C33071" w:rsidRPr="00D92737" w14:paraId="7F05A058" w14:textId="77777777" w:rsidTr="00E31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CDFF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Test Patient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C6642" w14:textId="33FE93AE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Building Name, </w:t>
            </w:r>
            <w:r w:rsidR="00D40102"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Street,</w:t>
            </w: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Place, District, State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DBC7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MM-DD-YYYY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270C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FBAF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numbers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3A06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xxxxx-xxxx-xx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BCAB" w14:textId="77777777" w:rsidR="00C33071" w:rsidRPr="00D92737" w:rsidRDefault="00C33071" w:rsidP="00C33071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737">
              <w:rPr>
                <w:rFonts w:ascii="Calibri" w:hAnsi="Calibri" w:cs="Calibri"/>
                <w:color w:val="000000"/>
                <w:sz w:val="22"/>
                <w:szCs w:val="22"/>
              </w:rPr>
              <w:t>desc</w:t>
            </w:r>
          </w:p>
        </w:tc>
      </w:tr>
      <w:tr w:rsidR="00C33071" w:rsidRPr="00822AAD" w14:paraId="3C56214F" w14:textId="77777777" w:rsidTr="0076616E">
        <w:trPr>
          <w:trHeight w:val="3410"/>
        </w:trPr>
        <w:tc>
          <w:tcPr>
            <w:tcW w:w="9560" w:type="dxa"/>
            <w:gridSpan w:val="8"/>
            <w:shd w:val="clear" w:color="auto" w:fill="auto"/>
          </w:tcPr>
          <w:p w14:paraId="7CEC9FDD" w14:textId="66B8D596" w:rsidR="00D16AC2" w:rsidRDefault="00932463" w:rsidP="00932463">
            <w:pPr>
              <w:pStyle w:val="Heading3"/>
              <w:rPr>
                <w:rFonts w:eastAsiaTheme="majorEastAsia"/>
              </w:rPr>
            </w:pPr>
            <w:bookmarkStart w:id="20" w:name="_Toc112750942"/>
            <w:r>
              <w:rPr>
                <w:rFonts w:eastAsiaTheme="majorEastAsia"/>
              </w:rPr>
              <w:lastRenderedPageBreak/>
              <w:t xml:space="preserve">Detailed </w:t>
            </w:r>
            <w:r w:rsidR="00D16AC2">
              <w:rPr>
                <w:rFonts w:eastAsiaTheme="majorEastAsia"/>
              </w:rPr>
              <w:t>Requirement</w:t>
            </w:r>
            <w:bookmarkEnd w:id="20"/>
          </w:p>
          <w:p w14:paraId="0E360DA3" w14:textId="77777777" w:rsidR="00D16AC2" w:rsidRDefault="00D16AC2" w:rsidP="00D16AC2">
            <w:pPr>
              <w:spacing w:after="0"/>
              <w:jc w:val="both"/>
              <w:rPr>
                <w:rFonts w:eastAsiaTheme="majorEastAsia" w:cs="Arial"/>
              </w:rPr>
            </w:pPr>
          </w:p>
          <w:p w14:paraId="1CBDEC0E" w14:textId="77777777" w:rsidR="00D16AC2" w:rsidRPr="00D16AC2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 w:rsidRPr="00D16AC2">
              <w:rPr>
                <w:rFonts w:eastAsiaTheme="majorEastAsia" w:cs="Arial"/>
              </w:rPr>
              <w:t>Needs to call API call and this method should read the File from the shared folder and saved the Patient and Prescription details in the db.</w:t>
            </w:r>
          </w:p>
          <w:p w14:paraId="3D15A363" w14:textId="77777777" w:rsidR="00D16AC2" w:rsidRPr="00D16AC2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 w:rsidRPr="00D16AC2">
              <w:rPr>
                <w:rFonts w:eastAsiaTheme="majorEastAsia" w:cs="Arial"/>
              </w:rPr>
              <w:t>When the details are saved successfully, the service should response 200 ok along with success message.</w:t>
            </w:r>
          </w:p>
          <w:p w14:paraId="0229DFB1" w14:textId="77777777" w:rsidR="00D16AC2" w:rsidRPr="00D16AC2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 w:rsidRPr="00D16AC2">
              <w:rPr>
                <w:rFonts w:eastAsiaTheme="majorEastAsia" w:cs="Arial"/>
              </w:rPr>
              <w:t>If there are any exceptions while connecting/saving to DB, the service should throw corresponding error with error status as 500.</w:t>
            </w:r>
          </w:p>
          <w:p w14:paraId="4DE3EF0A" w14:textId="59818C25" w:rsidR="00D16AC2" w:rsidRPr="0076616E" w:rsidRDefault="00D16AC2" w:rsidP="0081409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ajorEastAsia" w:cs="Arial"/>
              </w:rPr>
            </w:pPr>
            <w:r w:rsidRPr="00D16AC2">
              <w:rPr>
                <w:rFonts w:eastAsiaTheme="majorEastAsia" w:cs="Arial"/>
              </w:rPr>
              <w:t>Mandatory fields should be validated as mentioned in the rules above and should be set the status as FAILED with the missing/validation field details.</w:t>
            </w:r>
          </w:p>
        </w:tc>
      </w:tr>
      <w:tr w:rsidR="00D16AC2" w:rsidRPr="00822AAD" w14:paraId="7E225470" w14:textId="77777777" w:rsidTr="00E31023">
        <w:trPr>
          <w:trHeight w:val="3570"/>
        </w:trPr>
        <w:tc>
          <w:tcPr>
            <w:tcW w:w="9560" w:type="dxa"/>
            <w:gridSpan w:val="8"/>
            <w:shd w:val="clear" w:color="auto" w:fill="auto"/>
          </w:tcPr>
          <w:p w14:paraId="389D8AAB" w14:textId="01653E23" w:rsidR="00D16AC2" w:rsidRDefault="00D16AC2" w:rsidP="00932463">
            <w:pPr>
              <w:pStyle w:val="Heading3"/>
            </w:pPr>
            <w:bookmarkStart w:id="21" w:name="_Toc112750943"/>
            <w:r>
              <w:t>Non-Functional Requirement</w:t>
            </w:r>
            <w:r w:rsidR="006B43E3">
              <w:t>s</w:t>
            </w:r>
            <w:bookmarkEnd w:id="21"/>
          </w:p>
          <w:p w14:paraId="6B17DC34" w14:textId="77777777" w:rsidR="00932463" w:rsidRPr="00BA24AA" w:rsidRDefault="00932463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Authentication should be mandatory &amp; Admin User alone will be able to login with username and password &amp; the role should be ADMIN_USER.</w:t>
            </w:r>
          </w:p>
          <w:p w14:paraId="2ACBA558" w14:textId="77777777" w:rsidR="00932463" w:rsidRDefault="00932463" w:rsidP="00703EF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Application should allow as much as external configuration rather than deploying for any small change.</w:t>
            </w:r>
          </w:p>
          <w:p w14:paraId="79E19938" w14:textId="38A4F159" w:rsidR="00D16AC2" w:rsidRPr="00932463" w:rsidRDefault="00932463" w:rsidP="00703EF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Proper error message &amp; logging should be in-place.</w:t>
            </w:r>
          </w:p>
          <w:p w14:paraId="5EBFF832" w14:textId="77777777" w:rsidR="00D16AC2" w:rsidRDefault="00D16AC2" w:rsidP="00D16AC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05A183F0" w14:textId="77777777" w:rsidR="00D16AC2" w:rsidRPr="00AC71DA" w:rsidRDefault="00D16AC2" w:rsidP="00D16AC2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14:paraId="1C2F4194" w14:textId="2316CFBD" w:rsidR="00D16AC2" w:rsidRPr="00932463" w:rsidRDefault="00FE516B" w:rsidP="003F0BB8">
            <w:pPr>
              <w:pStyle w:val="Heading3"/>
              <w:spacing w:after="0"/>
              <w:rPr>
                <w:rFonts w:cs="Arial"/>
                <w:sz w:val="22"/>
                <w:szCs w:val="22"/>
                <w:lang w:val="en-GB"/>
              </w:rPr>
            </w:pPr>
            <w:bookmarkStart w:id="22" w:name="_Toc112750944"/>
            <w:r>
              <w:rPr>
                <w:lang w:val="en-GB"/>
              </w:rPr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22"/>
          </w:p>
          <w:p w14:paraId="5BF3898E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All fields are mandatory.</w:t>
            </w:r>
          </w:p>
          <w:p w14:paraId="28F0EEAB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Patient id should be generated automatically during the time of registration and should be shown in the success message.</w:t>
            </w:r>
          </w:p>
          <w:p w14:paraId="3E00E70B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The Patient Name should contain only alphabets and space. min 5 and max 30 characters</w:t>
            </w:r>
          </w:p>
          <w:p w14:paraId="43AC716E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Contact number should be min 10 and max 10 character and all must be numeric</w:t>
            </w:r>
          </w:p>
          <w:p w14:paraId="49885A08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Email id should be in valid email pattern, containing a single @.</w:t>
            </w:r>
          </w:p>
          <w:p w14:paraId="0EF2D347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Drug id should be in the format of ‘XXXXX-XXXX-XX’. Should be in Numbers.</w:t>
            </w:r>
          </w:p>
          <w:p w14:paraId="14A013A0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 xml:space="preserve">DOB should be in MM-DD-YYYY format, and it should not be less than system date. </w:t>
            </w:r>
          </w:p>
          <w:p w14:paraId="5C1DA9E1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The Status should be in INDUCTED after successful Induction.</w:t>
            </w:r>
          </w:p>
          <w:p w14:paraId="790B04E3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If any one Patient details is not in valid condition, should store other patient details. Shouldn’t reject remaining patient details if those are in valid.</w:t>
            </w:r>
          </w:p>
          <w:p w14:paraId="36C764BD" w14:textId="77777777" w:rsidR="00D16AC2" w:rsidRPr="00932463" w:rsidRDefault="00D16AC2" w:rsidP="0093246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Validation failed patients should be stored in another table with validation failed message with Status as FAILED.</w:t>
            </w:r>
          </w:p>
          <w:p w14:paraId="7F7672E2" w14:textId="48B4BAF9" w:rsidR="00D16AC2" w:rsidRDefault="00D16AC2" w:rsidP="00C33071">
            <w:pPr>
              <w:rPr>
                <w:rFonts w:ascii="Calibri" w:hAnsi="Calibri" w:cs="Calibri"/>
                <w:b/>
                <w:sz w:val="24"/>
              </w:rPr>
            </w:pPr>
          </w:p>
        </w:tc>
      </w:tr>
    </w:tbl>
    <w:p w14:paraId="630C9BED" w14:textId="4D3A897E" w:rsidR="00C33071" w:rsidRDefault="00C33071" w:rsidP="00DD5C67">
      <w:pPr>
        <w:pStyle w:val="Caption"/>
        <w:rPr>
          <w:rFonts w:cs="Arial"/>
          <w:color w:val="4BACC6" w:themeColor="accent5"/>
          <w:sz w:val="22"/>
          <w:szCs w:val="22"/>
        </w:rPr>
      </w:pPr>
    </w:p>
    <w:p w14:paraId="59B98602" w14:textId="3D56CF65" w:rsidR="00D16AC2" w:rsidRDefault="00D16AC2" w:rsidP="00D16AC2"/>
    <w:p w14:paraId="465F3945" w14:textId="662CC553" w:rsidR="00D16AC2" w:rsidRDefault="00D16AC2" w:rsidP="00D16AC2"/>
    <w:p w14:paraId="5E9AF54A" w14:textId="77777777" w:rsidR="0076616E" w:rsidRDefault="0076616E" w:rsidP="00D16AC2"/>
    <w:p w14:paraId="7AE20C70" w14:textId="77777777" w:rsidR="00D16AC2" w:rsidRPr="00D16AC2" w:rsidRDefault="00D16AC2" w:rsidP="00D16AC2"/>
    <w:p w14:paraId="289D4B4B" w14:textId="57208C2F" w:rsidR="00DD5C67" w:rsidRPr="0081409D" w:rsidRDefault="00D16AC2" w:rsidP="00FF2FD4">
      <w:pPr>
        <w:pStyle w:val="Heading2"/>
      </w:pPr>
      <w:bookmarkStart w:id="23" w:name="_Toc112750945"/>
      <w:r w:rsidRPr="0081409D">
        <w:lastRenderedPageBreak/>
        <w:t>Patient Update</w:t>
      </w:r>
      <w:bookmarkEnd w:id="23"/>
    </w:p>
    <w:tbl>
      <w:tblPr>
        <w:tblW w:w="90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6334"/>
      </w:tblGrid>
      <w:tr w:rsidR="00D35581" w:rsidRPr="006B116D" w14:paraId="64FFD50A" w14:textId="77777777" w:rsidTr="003947BE">
        <w:trPr>
          <w:trHeight w:val="652"/>
        </w:trPr>
        <w:tc>
          <w:tcPr>
            <w:tcW w:w="2741" w:type="dxa"/>
            <w:shd w:val="clear" w:color="auto" w:fill="8DB3E2" w:themeFill="text2" w:themeFillTint="66"/>
          </w:tcPr>
          <w:p w14:paraId="0E9449A4" w14:textId="07486A34" w:rsidR="003D55BE" w:rsidRPr="006B116D" w:rsidRDefault="003D55BE" w:rsidP="003947BE">
            <w:pPr>
              <w:pStyle w:val="tablehead"/>
              <w:spacing w:after="0" w:line="276" w:lineRule="auto"/>
              <w:ind w:left="165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D16AC2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34" w:type="dxa"/>
            <w:shd w:val="clear" w:color="auto" w:fill="8DB3E2" w:themeFill="text2" w:themeFillTint="66"/>
          </w:tcPr>
          <w:p w14:paraId="69D9D651" w14:textId="42B981F4" w:rsidR="003D55BE" w:rsidRPr="006B116D" w:rsidRDefault="003D55BE" w:rsidP="002E07EC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Patient Update</w:t>
            </w:r>
          </w:p>
        </w:tc>
      </w:tr>
      <w:tr w:rsidR="003D55BE" w:rsidRPr="004530FE" w14:paraId="70C4E388" w14:textId="77777777" w:rsidTr="00092CE1">
        <w:trPr>
          <w:trHeight w:val="1021"/>
        </w:trPr>
        <w:tc>
          <w:tcPr>
            <w:tcW w:w="9075" w:type="dxa"/>
            <w:gridSpan w:val="2"/>
            <w:shd w:val="clear" w:color="auto" w:fill="auto"/>
          </w:tcPr>
          <w:p w14:paraId="63CEBA9F" w14:textId="569F811E" w:rsidR="003D55BE" w:rsidRPr="00AB58F3" w:rsidRDefault="003D55BE" w:rsidP="003947BE">
            <w:pPr>
              <w:pStyle w:val="Heading3"/>
              <w:rPr>
                <w:lang w:val="en-GB"/>
              </w:rPr>
            </w:pPr>
            <w:bookmarkStart w:id="24" w:name="_Toc112750946"/>
            <w:r w:rsidRPr="00AB58F3">
              <w:rPr>
                <w:lang w:val="en-GB"/>
              </w:rPr>
              <w:lastRenderedPageBreak/>
              <w:t>Acceptance criteria</w:t>
            </w:r>
            <w:bookmarkEnd w:id="24"/>
          </w:p>
          <w:p w14:paraId="730CB264" w14:textId="0F5277DA" w:rsidR="003D55BE" w:rsidRDefault="003D55BE" w:rsidP="003D55BE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 xml:space="preserve">Patient </w:t>
            </w:r>
            <w:r w:rsidR="00F27808">
              <w:rPr>
                <w:rFonts w:cs="Arial"/>
                <w:sz w:val="22"/>
                <w:lang w:val="en-GB"/>
              </w:rPr>
              <w:t xml:space="preserve">Details </w:t>
            </w:r>
            <w:r>
              <w:rPr>
                <w:rFonts w:cs="Arial"/>
                <w:sz w:val="22"/>
                <w:lang w:val="en-GB"/>
              </w:rPr>
              <w:t xml:space="preserve">excluding Prescription details should be fetched </w:t>
            </w:r>
            <w:r w:rsidR="009129DC">
              <w:rPr>
                <w:rFonts w:cs="Arial"/>
                <w:sz w:val="22"/>
                <w:lang w:val="en-GB"/>
              </w:rPr>
              <w:t>that can be modified</w:t>
            </w:r>
            <w:r w:rsidR="00F165A4">
              <w:rPr>
                <w:rFonts w:cs="Arial"/>
                <w:sz w:val="22"/>
                <w:lang w:val="en-GB"/>
              </w:rPr>
              <w:t>.</w:t>
            </w:r>
          </w:p>
          <w:p w14:paraId="2F29C705" w14:textId="1669C73A" w:rsidR="00F27808" w:rsidRPr="003D55BE" w:rsidRDefault="00F27808" w:rsidP="003D55BE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</w:p>
        </w:tc>
      </w:tr>
      <w:tr w:rsidR="003D55BE" w:rsidRPr="00A40563" w14:paraId="14E9EA61" w14:textId="77777777" w:rsidTr="00F27808">
        <w:trPr>
          <w:trHeight w:val="858"/>
        </w:trPr>
        <w:tc>
          <w:tcPr>
            <w:tcW w:w="9075" w:type="dxa"/>
            <w:gridSpan w:val="2"/>
            <w:shd w:val="clear" w:color="auto" w:fill="auto"/>
          </w:tcPr>
          <w:p w14:paraId="78E2B82D" w14:textId="402936C9" w:rsidR="00F27808" w:rsidRDefault="00CF6D1A" w:rsidP="003947BE">
            <w:pPr>
              <w:pStyle w:val="Heading3"/>
            </w:pPr>
            <w:bookmarkStart w:id="25" w:name="_Toc112750947"/>
            <w:r>
              <w:t>UI-Screen View</w:t>
            </w:r>
            <w:bookmarkEnd w:id="25"/>
          </w:p>
          <w:p w14:paraId="5CAFB701" w14:textId="5C0C9354" w:rsidR="00950FE2" w:rsidRDefault="00950FE2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697CE1EB" w14:textId="50CE36A9" w:rsidR="00950FE2" w:rsidRDefault="00950FE2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noProof/>
                <w:szCs w:val="24"/>
              </w:rPr>
              <w:t xml:space="preserve">         </w:t>
            </w:r>
            <w:r w:rsidR="001A0271">
              <w:rPr>
                <w:rFonts w:cs="Calibri"/>
                <w:b/>
                <w:noProof/>
                <w:szCs w:val="24"/>
              </w:rPr>
              <w:drawing>
                <wp:inline distT="0" distB="0" distL="0" distR="0" wp14:anchorId="1213D2BB" wp14:editId="53F73788">
                  <wp:extent cx="4699000" cy="5537200"/>
                  <wp:effectExtent l="0" t="0" r="6350" b="6350"/>
                  <wp:docPr id="35" name="Picture 35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Graphical user interface&#10;&#10;Description automatically generated with medium confidenc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55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67240" w14:textId="74F82641" w:rsidR="00542F98" w:rsidRPr="00CF6D1A" w:rsidRDefault="00542F98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                 </w:t>
            </w:r>
          </w:p>
        </w:tc>
      </w:tr>
      <w:tr w:rsidR="003947BE" w:rsidRPr="00F50C63" w14:paraId="1CE11BF5" w14:textId="77777777" w:rsidTr="00686D1C">
        <w:trPr>
          <w:trHeight w:val="615"/>
        </w:trPr>
        <w:tc>
          <w:tcPr>
            <w:tcW w:w="9075" w:type="dxa"/>
            <w:gridSpan w:val="2"/>
          </w:tcPr>
          <w:p w14:paraId="7FDB714A" w14:textId="77777777" w:rsidR="003947BE" w:rsidRPr="00D35581" w:rsidRDefault="003947BE" w:rsidP="003947BE">
            <w:pPr>
              <w:pStyle w:val="Heading3"/>
            </w:pPr>
            <w:bookmarkStart w:id="26" w:name="_Toc112750948"/>
            <w:r w:rsidRPr="00B30FBF">
              <w:lastRenderedPageBreak/>
              <w:t>REST End Points</w:t>
            </w:r>
            <w:bookmarkEnd w:id="26"/>
          </w:p>
          <w:p w14:paraId="20962164" w14:textId="6777DA74" w:rsidR="003947BE" w:rsidRDefault="003947BE" w:rsidP="00686D1C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PUT - /</w:t>
            </w:r>
            <w:r w:rsidR="00D40102">
              <w:rPr>
                <w:rFonts w:cs="Calibri"/>
              </w:rPr>
              <w:t>u</w:t>
            </w:r>
            <w:r>
              <w:rPr>
                <w:rFonts w:cs="Calibri"/>
              </w:rPr>
              <w:t>pdate</w:t>
            </w:r>
            <w:r w:rsidR="00D40102">
              <w:rPr>
                <w:rFonts w:cs="Calibri"/>
              </w:rPr>
              <w:t>p</w:t>
            </w:r>
            <w:r>
              <w:rPr>
                <w:rFonts w:cs="Calibri"/>
              </w:rPr>
              <w:t>atient</w:t>
            </w:r>
          </w:p>
          <w:p w14:paraId="7C0487FA" w14:textId="64C602B9" w:rsidR="00C815A1" w:rsidRDefault="00C815A1" w:rsidP="00686D1C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C815A1">
              <w:rPr>
                <w:rFonts w:cs="Calibri"/>
                <w:b/>
                <w:bCs/>
                <w:u w:val="single"/>
              </w:rPr>
              <w:t>Input</w:t>
            </w:r>
          </w:p>
          <w:p w14:paraId="1B634F39" w14:textId="4BE2F348" w:rsidR="00C815A1" w:rsidRDefault="00C815A1" w:rsidP="00686D1C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</w:p>
          <w:p w14:paraId="5C9BE620" w14:textId="05BAF087" w:rsidR="00C815A1" w:rsidRPr="00C815A1" w:rsidRDefault="00C815A1" w:rsidP="00C815A1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="Calibri"/>
              </w:rPr>
            </w:pPr>
            <w:r w:rsidRPr="00C815A1">
              <w:rPr>
                <w:rFonts w:cs="Calibri"/>
              </w:rPr>
              <w:t>Patient object</w:t>
            </w:r>
          </w:p>
          <w:p w14:paraId="29BCE337" w14:textId="77777777" w:rsidR="003947BE" w:rsidRPr="00FE7C53" w:rsidRDefault="003947BE" w:rsidP="003947BE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FE7C53">
              <w:rPr>
                <w:rFonts w:cs="Calibri"/>
                <w:b/>
                <w:bCs/>
                <w:u w:val="single"/>
              </w:rPr>
              <w:t xml:space="preserve">Output </w:t>
            </w:r>
          </w:p>
          <w:p w14:paraId="4E656FA6" w14:textId="77777777" w:rsidR="003947BE" w:rsidRPr="00FE7C53" w:rsidRDefault="003947BE" w:rsidP="003947B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cs="Calibri"/>
              </w:rPr>
              <w:t>T</w:t>
            </w:r>
            <w:r w:rsidRPr="00FE7C53">
              <w:rPr>
                <w:rFonts w:eastAsiaTheme="majorEastAsia" w:cs="Arial"/>
              </w:rPr>
              <w:t>he service should response 200 ok along with success message.</w:t>
            </w:r>
          </w:p>
          <w:p w14:paraId="247915C3" w14:textId="77777777" w:rsidR="003947BE" w:rsidRPr="00FE7C53" w:rsidRDefault="003947BE" w:rsidP="003947B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400 for any business validation error.</w:t>
            </w:r>
          </w:p>
          <w:p w14:paraId="5444A73D" w14:textId="77777777" w:rsidR="003947BE" w:rsidRPr="00FE7C53" w:rsidRDefault="003947BE" w:rsidP="003947B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500 for internal prog. error</w:t>
            </w:r>
          </w:p>
          <w:p w14:paraId="3A8BB665" w14:textId="77777777" w:rsidR="003947BE" w:rsidRPr="00F27808" w:rsidRDefault="003947BE" w:rsidP="00686D1C">
            <w:pPr>
              <w:pStyle w:val="ListParagraph"/>
              <w:rPr>
                <w:rFonts w:cs="Calibri"/>
              </w:rPr>
            </w:pPr>
          </w:p>
        </w:tc>
      </w:tr>
      <w:tr w:rsidR="00CF6D1A" w:rsidRPr="00A40563" w14:paraId="669A68A4" w14:textId="77777777" w:rsidTr="00F27808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14:paraId="2ED593D2" w14:textId="4CA1AEE9" w:rsidR="00CF6D1A" w:rsidRDefault="00623E15" w:rsidP="00C93868">
            <w:pPr>
              <w:pStyle w:val="Heading3"/>
            </w:pPr>
            <w:bookmarkStart w:id="27" w:name="_Toc112750949"/>
            <w:r>
              <w:t>Entity</w:t>
            </w:r>
            <w:bookmarkEnd w:id="27"/>
          </w:p>
          <w:p w14:paraId="1BE238C1" w14:textId="77777777" w:rsidR="00C93868" w:rsidRDefault="00C93868" w:rsidP="00C93868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Details</w:t>
            </w:r>
          </w:p>
          <w:p w14:paraId="50A81329" w14:textId="77777777" w:rsidR="00C93868" w:rsidRDefault="00C93868" w:rsidP="00C93868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5AF3FDEF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ID</w:t>
            </w:r>
          </w:p>
          <w:p w14:paraId="5D61A532" w14:textId="77777777" w:rsidR="00C93868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patientId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060B542C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Name</w:t>
            </w:r>
          </w:p>
          <w:p w14:paraId="7BA8C9C3" w14:textId="77777777" w:rsidR="00C93868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F056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patientName</w:t>
            </w:r>
            <w:r w:rsidRPr="003F0560">
              <w:rPr>
                <w:rFonts w:cs="Calibri"/>
                <w:szCs w:val="24"/>
              </w:rPr>
              <w:t>&gt;</w:t>
            </w:r>
          </w:p>
          <w:p w14:paraId="15513D5F" w14:textId="77777777" w:rsidR="00C93868" w:rsidRPr="00F6632C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Address</w:t>
            </w:r>
          </w:p>
          <w:p w14:paraId="68AC1EFB" w14:textId="77777777" w:rsidR="00C93868" w:rsidRPr="003E0A40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Pr="003E0A40">
              <w:rPr>
                <w:rFonts w:cs="Calibri"/>
                <w:szCs w:val="24"/>
              </w:rPr>
              <w:t>atient</w:t>
            </w:r>
            <w:r>
              <w:rPr>
                <w:rFonts w:cs="Calibri"/>
                <w:szCs w:val="24"/>
              </w:rPr>
              <w:t>Address</w:t>
            </w:r>
            <w:r w:rsidRPr="003E0A40">
              <w:rPr>
                <w:rFonts w:cs="Calibri"/>
                <w:szCs w:val="24"/>
              </w:rPr>
              <w:t>&gt;</w:t>
            </w:r>
          </w:p>
          <w:p w14:paraId="2E2D693D" w14:textId="77777777" w:rsidR="00C93868" w:rsidRPr="00F6632C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DOB</w:t>
            </w:r>
          </w:p>
          <w:p w14:paraId="1F2B0BC6" w14:textId="77777777" w:rsidR="00C93868" w:rsidRPr="003E0A40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Pr="003E0A40">
              <w:rPr>
                <w:rFonts w:cs="Calibri"/>
                <w:szCs w:val="24"/>
              </w:rPr>
              <w:t>atientDateofBirth&gt;</w:t>
            </w:r>
          </w:p>
          <w:p w14:paraId="516F70C3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Email Id</w:t>
            </w:r>
          </w:p>
          <w:p w14:paraId="3B45CDC5" w14:textId="77777777" w:rsidR="00C93868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patientEmail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7FF3CBBD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Phone Number</w:t>
            </w:r>
          </w:p>
          <w:p w14:paraId="46DC154F" w14:textId="77777777" w:rsidR="00C93868" w:rsidRPr="003E0A40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Pr="003E0A40">
              <w:rPr>
                <w:rFonts w:cs="Calibri"/>
                <w:bCs/>
                <w:szCs w:val="24"/>
              </w:rPr>
              <w:t>atientContactNumber&gt;</w:t>
            </w:r>
          </w:p>
          <w:p w14:paraId="042A5716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Id</w:t>
            </w:r>
          </w:p>
          <w:p w14:paraId="675BA33C" w14:textId="77777777" w:rsidR="00C93868" w:rsidRPr="003E0A40" w:rsidRDefault="00C93868" w:rsidP="00C93868">
            <w:pPr>
              <w:pStyle w:val="ListParagraph"/>
              <w:numPr>
                <w:ilvl w:val="1"/>
                <w:numId w:val="34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Pr="003E0A40">
              <w:rPr>
                <w:rFonts w:cs="Calibri"/>
                <w:bCs/>
                <w:szCs w:val="24"/>
              </w:rPr>
              <w:t>atient</w:t>
            </w:r>
            <w:r>
              <w:rPr>
                <w:rFonts w:cs="Calibri"/>
                <w:bCs/>
                <w:szCs w:val="24"/>
              </w:rPr>
              <w:t>D</w:t>
            </w:r>
            <w:r w:rsidRPr="003E0A40">
              <w:rPr>
                <w:rFonts w:cs="Calibri"/>
                <w:bCs/>
                <w:szCs w:val="24"/>
              </w:rPr>
              <w:t>rugId&gt;</w:t>
            </w:r>
          </w:p>
          <w:p w14:paraId="41921022" w14:textId="77777777" w:rsidR="00C93868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Name</w:t>
            </w:r>
          </w:p>
          <w:p w14:paraId="4DBC0503" w14:textId="1B81D24D" w:rsidR="004A41CC" w:rsidRPr="003E0A40" w:rsidRDefault="00C93868" w:rsidP="00C93868">
            <w:pPr>
              <w:pStyle w:val="ListParagraph"/>
              <w:numPr>
                <w:ilvl w:val="0"/>
                <w:numId w:val="34"/>
              </w:numPr>
              <w:spacing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b/>
                <w:szCs w:val="24"/>
              </w:rPr>
              <w:t>&lt;</w:t>
            </w:r>
            <w:r>
              <w:rPr>
                <w:rFonts w:cs="Calibri"/>
                <w:bCs/>
                <w:szCs w:val="24"/>
              </w:rPr>
              <w:t>p</w:t>
            </w:r>
            <w:r w:rsidRPr="003E0A40">
              <w:rPr>
                <w:rFonts w:cs="Calibri"/>
                <w:bCs/>
                <w:szCs w:val="24"/>
              </w:rPr>
              <w:t>atientDrugName&gt;</w:t>
            </w:r>
          </w:p>
          <w:p w14:paraId="2A140C43" w14:textId="77777777" w:rsidR="00CF6D1A" w:rsidRDefault="00CF6D1A" w:rsidP="00CF6D1A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3838657E" w14:textId="3E67F3CC" w:rsidR="004A41CC" w:rsidRDefault="004A41CC" w:rsidP="004A41CC">
            <w:pPr>
              <w:spacing w:after="0" w:line="276" w:lineRule="auto"/>
              <w:ind w:left="720" w:right="-108"/>
              <w:rPr>
                <w:rFonts w:cs="Calibri"/>
                <w:b/>
                <w:szCs w:val="24"/>
              </w:rPr>
            </w:pPr>
          </w:p>
        </w:tc>
      </w:tr>
    </w:tbl>
    <w:p w14:paraId="0CDB0B04" w14:textId="4A4255BF" w:rsidR="00CD02BD" w:rsidRDefault="00CD02BD" w:rsidP="00CD02BD"/>
    <w:p w14:paraId="6DE04A30" w14:textId="77777777" w:rsidR="00CD02BD" w:rsidRPr="00CD02BD" w:rsidRDefault="00CD02BD" w:rsidP="00CD02BD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CF6D1A" w:rsidRPr="00110F85" w14:paraId="26AC992D" w14:textId="77777777" w:rsidTr="00D612FA">
        <w:trPr>
          <w:trHeight w:val="2115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2AFF" w14:textId="348F188D" w:rsidR="00CF6D1A" w:rsidRDefault="006B43E3" w:rsidP="003947BE">
            <w:pPr>
              <w:pStyle w:val="Heading3"/>
            </w:pPr>
            <w:bookmarkStart w:id="28" w:name="_Toc112750950"/>
            <w:r>
              <w:rPr>
                <w:rFonts w:eastAsiaTheme="majorEastAsia"/>
              </w:rPr>
              <w:lastRenderedPageBreak/>
              <w:t xml:space="preserve">Detailed </w:t>
            </w:r>
            <w:r w:rsidR="00D612FA" w:rsidRPr="00D612FA">
              <w:t>Requirement</w:t>
            </w:r>
            <w:bookmarkEnd w:id="28"/>
          </w:p>
          <w:p w14:paraId="6B26CBA0" w14:textId="14CB1D8C" w:rsidR="00D612FA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To retrieve the Patient details on entering the Patient name or Id field, a GET method should be implemented to fetch the details.</w:t>
            </w:r>
          </w:p>
          <w:p w14:paraId="4A5EB0DD" w14:textId="77777777" w:rsidR="00D612FA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Once the user enters the details, they should be sent to the PUT method and saved in the db.</w:t>
            </w:r>
          </w:p>
          <w:p w14:paraId="316BB7BC" w14:textId="77777777" w:rsidR="00DB1877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 xml:space="preserve">Mandatory fields should be validated as mentioned in the rules above and 400 exception response should be sent with the missing field details. </w:t>
            </w:r>
          </w:p>
          <w:p w14:paraId="2DB3E2E1" w14:textId="4FE8CF76" w:rsidR="00D612FA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When the details are saved successfully, the service should response 200 ok along with success message.</w:t>
            </w:r>
          </w:p>
          <w:p w14:paraId="6913AE59" w14:textId="77777777" w:rsidR="00D612FA" w:rsidRPr="00DB1877" w:rsidRDefault="00D612FA" w:rsidP="0081409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Theme="majorEastAsia" w:hAnsi="Arial" w:cs="Arial"/>
              </w:rPr>
            </w:pPr>
            <w:r w:rsidRPr="00DB1877">
              <w:rPr>
                <w:rFonts w:ascii="Arial" w:eastAsiaTheme="majorEastAsia" w:hAnsi="Arial" w:cs="Arial"/>
              </w:rPr>
              <w:t>If there are, any exceptions while connecting/saving to DB. The service should throw corresponding error with error status as 500.</w:t>
            </w:r>
          </w:p>
          <w:p w14:paraId="7744D502" w14:textId="3741C520" w:rsidR="00D612FA" w:rsidRPr="00D612FA" w:rsidRDefault="00D612FA" w:rsidP="00DB1877">
            <w:pPr>
              <w:rPr>
                <w:rFonts w:cs="Arial"/>
                <w:b/>
                <w:bCs/>
              </w:rPr>
            </w:pPr>
          </w:p>
        </w:tc>
      </w:tr>
      <w:tr w:rsidR="003947BE" w:rsidRPr="00110F85" w14:paraId="5E978769" w14:textId="77777777" w:rsidTr="00D612FA">
        <w:trPr>
          <w:trHeight w:val="2115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18CB" w14:textId="2B4140F2" w:rsidR="003947BE" w:rsidRDefault="003947BE" w:rsidP="003947BE">
            <w:pPr>
              <w:pStyle w:val="Heading3"/>
            </w:pPr>
            <w:bookmarkStart w:id="29" w:name="_Toc112750951"/>
            <w:r>
              <w:t>Non-Functional Requirement</w:t>
            </w:r>
            <w:r w:rsidR="006B43E3">
              <w:t>s</w:t>
            </w:r>
            <w:bookmarkEnd w:id="29"/>
          </w:p>
          <w:p w14:paraId="3E1D169D" w14:textId="77777777" w:rsidR="003947BE" w:rsidRDefault="003947BE" w:rsidP="003947BE">
            <w:pPr>
              <w:spacing w:before="0" w:after="0" w:line="240" w:lineRule="auto"/>
              <w:ind w:right="29"/>
              <w:rPr>
                <w:rFonts w:ascii="Calibri" w:hAnsi="Calibri" w:cs="Calibri"/>
                <w:b/>
                <w:sz w:val="24"/>
              </w:rPr>
            </w:pPr>
          </w:p>
          <w:p w14:paraId="56DF77A3" w14:textId="77777777" w:rsidR="006B43E3" w:rsidRPr="00BA24AA" w:rsidRDefault="006B43E3" w:rsidP="006B43E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Authentication should be mandatory &amp; Admin User alone will be able to login with username and password &amp; the role should be ADMIN_USER.</w:t>
            </w:r>
          </w:p>
          <w:p w14:paraId="55FD9CBA" w14:textId="77777777" w:rsidR="006B43E3" w:rsidRDefault="006B43E3" w:rsidP="006B43E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Application should allow as much as external configuration rather than deploying for any small change.</w:t>
            </w:r>
          </w:p>
          <w:p w14:paraId="7D7276B7" w14:textId="77777777" w:rsidR="006B43E3" w:rsidRPr="00932463" w:rsidRDefault="006B43E3" w:rsidP="006B43E3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Proper error message &amp; logging should be in-place.</w:t>
            </w:r>
          </w:p>
          <w:p w14:paraId="18751446" w14:textId="4644C251" w:rsidR="003947BE" w:rsidRPr="00D612FA" w:rsidRDefault="003947BE" w:rsidP="003947BE">
            <w:pPr>
              <w:spacing w:before="0" w:after="0" w:line="240" w:lineRule="auto"/>
              <w:ind w:right="29"/>
            </w:pPr>
          </w:p>
        </w:tc>
      </w:tr>
      <w:tr w:rsidR="00D612FA" w:rsidRPr="00110F85" w14:paraId="4D2EC98B" w14:textId="77777777" w:rsidTr="00CF6D1A">
        <w:trPr>
          <w:trHeight w:val="2115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194B" w14:textId="61C81DD3" w:rsidR="00D612FA" w:rsidRPr="00F27808" w:rsidRDefault="00D612FA" w:rsidP="00D612FA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.</w:t>
            </w:r>
          </w:p>
          <w:p w14:paraId="0FFB3B86" w14:textId="77777777" w:rsidR="00D612FA" w:rsidRDefault="00D612FA" w:rsidP="00D612FA">
            <w:pPr>
              <w:pStyle w:val="prasadstyle1"/>
              <w:rPr>
                <w:rFonts w:ascii="Arial" w:hAnsi="Arial" w:cs="Arial"/>
                <w:color w:val="auto"/>
                <w:sz w:val="22"/>
              </w:rPr>
            </w:pPr>
          </w:p>
          <w:p w14:paraId="34273F06" w14:textId="674206BC" w:rsidR="00D612FA" w:rsidRPr="00F27808" w:rsidRDefault="00FE516B" w:rsidP="003947BE">
            <w:pPr>
              <w:pStyle w:val="Heading3"/>
            </w:pPr>
            <w:bookmarkStart w:id="30" w:name="_Toc112750952"/>
            <w:r>
              <w:rPr>
                <w:lang w:val="en-GB"/>
              </w:rPr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30"/>
          </w:p>
          <w:p w14:paraId="60A99D9F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Able to fetch only Inducted Patient Details not processed Patient Details</w:t>
            </w:r>
          </w:p>
          <w:p w14:paraId="6610D1CC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Should be able to update only Patient mail id, address, contact number and DOB.</w:t>
            </w:r>
          </w:p>
          <w:p w14:paraId="2E4D74AC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Email id should be in valid email pattern, containing a single @.</w:t>
            </w:r>
          </w:p>
          <w:p w14:paraId="6C81C419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Contact number should be min 10 and max 10 character and all must be numeric.</w:t>
            </w:r>
          </w:p>
          <w:p w14:paraId="494CD636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DOB should be in MM-DD-YYYY format, and it should not be less than system date</w:t>
            </w:r>
          </w:p>
          <w:p w14:paraId="23C2BB72" w14:textId="77777777" w:rsidR="00D612FA" w:rsidRPr="008045DB" w:rsidRDefault="00D612FA" w:rsidP="008045D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8045DB">
              <w:rPr>
                <w:rFonts w:cs="Arial"/>
                <w:lang w:val="en-GB"/>
              </w:rPr>
              <w:t>Patient Name and Drug Information shouldn’t be updated.</w:t>
            </w:r>
          </w:p>
          <w:p w14:paraId="009AC972" w14:textId="77777777" w:rsidR="00D612FA" w:rsidRDefault="00D612FA" w:rsidP="00CF6D1A">
            <w:pPr>
              <w:rPr>
                <w:rFonts w:ascii="Calibri" w:hAnsi="Calibri" w:cs="Calibri"/>
                <w:b/>
                <w:sz w:val="24"/>
              </w:rPr>
            </w:pPr>
          </w:p>
        </w:tc>
      </w:tr>
    </w:tbl>
    <w:p w14:paraId="23B95111" w14:textId="47915E13" w:rsidR="001B5E98" w:rsidRDefault="001B5E98" w:rsidP="001B5E98"/>
    <w:p w14:paraId="2ED2E960" w14:textId="6C4FE5FC" w:rsidR="00DB1877" w:rsidRDefault="00DB1877" w:rsidP="001B5E98"/>
    <w:p w14:paraId="5036D3C8" w14:textId="62677466" w:rsidR="00DB1877" w:rsidRDefault="00DB1877" w:rsidP="001B5E98"/>
    <w:p w14:paraId="35E9579B" w14:textId="53D29406" w:rsidR="00DB1877" w:rsidRDefault="00DB1877" w:rsidP="001B5E98"/>
    <w:p w14:paraId="5085854B" w14:textId="2D57634B" w:rsidR="00DB1877" w:rsidRDefault="00DB1877" w:rsidP="001B5E98"/>
    <w:p w14:paraId="0C88EDF2" w14:textId="7C1D0B24" w:rsidR="00DB1877" w:rsidRDefault="00DB1877" w:rsidP="001B5E98"/>
    <w:p w14:paraId="0141670F" w14:textId="451B4B0B" w:rsidR="00DB1877" w:rsidRDefault="00DB1877" w:rsidP="001B5E98"/>
    <w:p w14:paraId="7EBE4E71" w14:textId="6B468B09" w:rsidR="00CD02BD" w:rsidRPr="0081409D" w:rsidRDefault="001B5E98" w:rsidP="00FF2FD4">
      <w:pPr>
        <w:pStyle w:val="Heading2"/>
      </w:pPr>
      <w:bookmarkStart w:id="31" w:name="_Toc112750953"/>
      <w:r w:rsidRPr="0081409D">
        <w:lastRenderedPageBreak/>
        <w:t xml:space="preserve">Process </w:t>
      </w:r>
      <w:r w:rsidR="003A4437">
        <w:t xml:space="preserve">Patient </w:t>
      </w:r>
      <w:r w:rsidRPr="0081409D">
        <w:t>Data</w:t>
      </w:r>
      <w:bookmarkEnd w:id="31"/>
    </w:p>
    <w:tbl>
      <w:tblPr>
        <w:tblW w:w="8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3"/>
        <w:gridCol w:w="5857"/>
      </w:tblGrid>
      <w:tr w:rsidR="009129DC" w:rsidRPr="006B116D" w14:paraId="5425B5FD" w14:textId="77777777" w:rsidTr="005C0D6F">
        <w:tc>
          <w:tcPr>
            <w:tcW w:w="3033" w:type="dxa"/>
            <w:shd w:val="clear" w:color="auto" w:fill="8DB3E2" w:themeFill="text2" w:themeFillTint="66"/>
          </w:tcPr>
          <w:p w14:paraId="607ADAF0" w14:textId="6CF41C17" w:rsidR="001B5E98" w:rsidRPr="006B116D" w:rsidRDefault="001B5E98" w:rsidP="003E0A40">
            <w:pPr>
              <w:pStyle w:val="tablehead"/>
              <w:spacing w:after="0" w:line="276" w:lineRule="auto"/>
              <w:ind w:left="165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81409D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5857" w:type="dxa"/>
            <w:shd w:val="clear" w:color="auto" w:fill="8DB3E2" w:themeFill="text2" w:themeFillTint="66"/>
          </w:tcPr>
          <w:p w14:paraId="642E0293" w14:textId="111B3EF9" w:rsidR="001B5E98" w:rsidRPr="001B5E98" w:rsidRDefault="001B5E98" w:rsidP="002E07EC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  <w:sz w:val="24"/>
                <w:szCs w:val="24"/>
              </w:rPr>
            </w:pPr>
            <w:r w:rsidRPr="001B5E98">
              <w:rPr>
                <w:rFonts w:ascii="Calibri" w:hAnsi="Calibri" w:cs="Calibri"/>
                <w:sz w:val="24"/>
                <w:szCs w:val="24"/>
              </w:rPr>
              <w:t xml:space="preserve">Process </w:t>
            </w:r>
            <w:r w:rsidR="003A4437">
              <w:rPr>
                <w:rFonts w:ascii="Calibri" w:hAnsi="Calibri" w:cs="Calibri"/>
                <w:sz w:val="24"/>
                <w:szCs w:val="24"/>
              </w:rPr>
              <w:t xml:space="preserve">Patient </w:t>
            </w:r>
            <w:r w:rsidRPr="001B5E98">
              <w:rPr>
                <w:rFonts w:ascii="Calibri" w:hAnsi="Calibri" w:cs="Calibri"/>
                <w:sz w:val="24"/>
                <w:szCs w:val="24"/>
              </w:rPr>
              <w:t>Data</w:t>
            </w:r>
          </w:p>
        </w:tc>
      </w:tr>
      <w:tr w:rsidR="001B5E98" w:rsidRPr="004530FE" w14:paraId="1916813F" w14:textId="77777777" w:rsidTr="005C0D6F">
        <w:trPr>
          <w:trHeight w:val="310"/>
        </w:trPr>
        <w:tc>
          <w:tcPr>
            <w:tcW w:w="8890" w:type="dxa"/>
            <w:gridSpan w:val="2"/>
            <w:shd w:val="clear" w:color="auto" w:fill="auto"/>
          </w:tcPr>
          <w:p w14:paraId="70474048" w14:textId="33E8F924" w:rsidR="001B5E98" w:rsidRPr="00AB58F3" w:rsidRDefault="001B5E98" w:rsidP="003E0A40">
            <w:pPr>
              <w:pStyle w:val="Heading3"/>
              <w:rPr>
                <w:lang w:val="en-GB"/>
              </w:rPr>
            </w:pPr>
            <w:bookmarkStart w:id="32" w:name="_Toc112750954"/>
            <w:r w:rsidRPr="00AB58F3">
              <w:rPr>
                <w:lang w:val="en-GB"/>
              </w:rPr>
              <w:lastRenderedPageBreak/>
              <w:t>Acceptance criteria</w:t>
            </w:r>
            <w:bookmarkEnd w:id="32"/>
          </w:p>
          <w:p w14:paraId="130DF256" w14:textId="097725C8" w:rsidR="001B5E98" w:rsidRPr="004530FE" w:rsidRDefault="001B5E98" w:rsidP="001B5E98">
            <w:pPr>
              <w:pStyle w:val="ListParagraph"/>
              <w:spacing w:line="276" w:lineRule="auto"/>
              <w:contextualSpacing/>
              <w:rPr>
                <w:rFonts w:cs="Calibri"/>
                <w:lang w:val="en-GB"/>
              </w:rPr>
            </w:pPr>
            <w:r>
              <w:rPr>
                <w:rFonts w:cs="Arial"/>
                <w:lang w:val="en-GB"/>
              </w:rPr>
              <w:t>Patient details should be fetched</w:t>
            </w:r>
            <w:r w:rsidR="00B70FB1">
              <w:rPr>
                <w:rFonts w:cs="Arial"/>
                <w:lang w:val="en-GB"/>
              </w:rPr>
              <w:t xml:space="preserve"> by Patient Name</w:t>
            </w:r>
            <w:r w:rsidR="007C04E7">
              <w:rPr>
                <w:rFonts w:cs="Arial"/>
                <w:lang w:val="en-GB"/>
              </w:rPr>
              <w:t xml:space="preserve"> &amp; status should be updated as given in the business rules.</w:t>
            </w:r>
          </w:p>
        </w:tc>
      </w:tr>
      <w:tr w:rsidR="001B5E98" w:rsidRPr="004530FE" w14:paraId="3236B340" w14:textId="77777777" w:rsidTr="005C0D6F">
        <w:trPr>
          <w:trHeight w:val="292"/>
        </w:trPr>
        <w:tc>
          <w:tcPr>
            <w:tcW w:w="8890" w:type="dxa"/>
            <w:gridSpan w:val="2"/>
            <w:shd w:val="clear" w:color="auto" w:fill="auto"/>
          </w:tcPr>
          <w:p w14:paraId="5E372F5F" w14:textId="0BAAB4BF" w:rsidR="001B5E98" w:rsidRDefault="001B5E98" w:rsidP="003E0A40">
            <w:pPr>
              <w:pStyle w:val="Heading3"/>
              <w:rPr>
                <w:lang w:val="en-GB"/>
              </w:rPr>
            </w:pPr>
            <w:bookmarkStart w:id="33" w:name="_Toc112750955"/>
            <w:r>
              <w:rPr>
                <w:lang w:val="en-GB"/>
              </w:rPr>
              <w:t>UI-Screen View</w:t>
            </w:r>
            <w:bookmarkEnd w:id="33"/>
          </w:p>
          <w:p w14:paraId="626606F4" w14:textId="62DBE6E9" w:rsidR="00940ED8" w:rsidRDefault="00940ED8" w:rsidP="001B5E98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b/>
                <w:bCs/>
                <w:sz w:val="22"/>
                <w:lang w:val="en-GB"/>
              </w:rPr>
            </w:pPr>
            <w:r>
              <w:rPr>
                <w:rFonts w:cs="Arial"/>
                <w:b/>
                <w:bCs/>
                <w:noProof/>
                <w:sz w:val="22"/>
                <w:lang w:val="en-GB"/>
              </w:rPr>
              <w:t xml:space="preserve">             </w:t>
            </w:r>
            <w:r w:rsidR="003379A5">
              <w:rPr>
                <w:rFonts w:cs="Arial"/>
                <w:b/>
                <w:bCs/>
                <w:noProof/>
                <w:sz w:val="22"/>
                <w:lang w:val="en-GB"/>
              </w:rPr>
              <w:drawing>
                <wp:inline distT="0" distB="0" distL="0" distR="0" wp14:anchorId="2936606C" wp14:editId="1E71B261">
                  <wp:extent cx="4603750" cy="4330700"/>
                  <wp:effectExtent l="0" t="0" r="6350" b="0"/>
                  <wp:docPr id="36" name="Picture 36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A picture containing graphical user interface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0" cy="433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B3F43" w14:textId="51C5175F" w:rsidR="00940ED8" w:rsidRPr="00940ED8" w:rsidRDefault="00940ED8" w:rsidP="00940ED8">
            <w:pPr>
              <w:tabs>
                <w:tab w:val="left" w:pos="2110"/>
              </w:tabs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4260C1" w:rsidRPr="00A40563" w14:paraId="3DDF814C" w14:textId="77777777" w:rsidTr="005C0D6F">
        <w:trPr>
          <w:trHeight w:val="1709"/>
        </w:trPr>
        <w:tc>
          <w:tcPr>
            <w:tcW w:w="8890" w:type="dxa"/>
            <w:gridSpan w:val="2"/>
            <w:shd w:val="clear" w:color="auto" w:fill="auto"/>
          </w:tcPr>
          <w:p w14:paraId="2CBFE6B2" w14:textId="77777777" w:rsidR="004260C1" w:rsidRPr="001B5E98" w:rsidRDefault="004260C1" w:rsidP="00686D1C">
            <w:pPr>
              <w:pStyle w:val="Heading3"/>
            </w:pPr>
            <w:bookmarkStart w:id="34" w:name="_Toc112750956"/>
            <w:r w:rsidRPr="00B30FBF">
              <w:lastRenderedPageBreak/>
              <w:t>REST End Points</w:t>
            </w:r>
            <w:bookmarkEnd w:id="34"/>
          </w:p>
          <w:p w14:paraId="5D30C888" w14:textId="465D95B0" w:rsidR="004260C1" w:rsidRDefault="004260C1" w:rsidP="00686D1C">
            <w:pPr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- /</w:t>
            </w:r>
            <w:r w:rsidR="00BA1C98">
              <w:rPr>
                <w:rFonts w:ascii="Calibri" w:hAnsi="Calibri" w:cs="Calibri"/>
              </w:rPr>
              <w:t>retrieve/{p</w:t>
            </w:r>
            <w:r>
              <w:rPr>
                <w:rFonts w:ascii="Calibri" w:hAnsi="Calibri" w:cs="Calibri"/>
              </w:rPr>
              <w:t>atient</w:t>
            </w:r>
            <w:r w:rsidR="00BA1C98">
              <w:rPr>
                <w:rFonts w:ascii="Calibri" w:hAnsi="Calibri" w:cs="Calibri"/>
              </w:rPr>
              <w:t>Name}</w:t>
            </w:r>
          </w:p>
          <w:p w14:paraId="0F44511D" w14:textId="77777777" w:rsidR="00510B55" w:rsidRDefault="00510B55" w:rsidP="00686D1C">
            <w:pPr>
              <w:spacing w:after="0"/>
              <w:jc w:val="both"/>
              <w:rPr>
                <w:rFonts w:eastAsiaTheme="majorEastAsia" w:cs="Arial"/>
              </w:rPr>
            </w:pPr>
          </w:p>
          <w:p w14:paraId="3389EA37" w14:textId="77777777" w:rsidR="004260C1" w:rsidRPr="00FE7C53" w:rsidRDefault="004260C1" w:rsidP="004260C1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FE7C53">
              <w:rPr>
                <w:rFonts w:cs="Calibri"/>
                <w:b/>
                <w:bCs/>
                <w:u w:val="single"/>
              </w:rPr>
              <w:t xml:space="preserve">Output </w:t>
            </w:r>
          </w:p>
          <w:p w14:paraId="4CEB0D88" w14:textId="7E512DB6" w:rsidR="004260C1" w:rsidRPr="00FE7C53" w:rsidRDefault="004260C1" w:rsidP="004260C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cs="Calibri"/>
              </w:rPr>
              <w:t>T</w:t>
            </w:r>
            <w:r w:rsidRPr="00FE7C53">
              <w:rPr>
                <w:rFonts w:eastAsiaTheme="majorEastAsia" w:cs="Arial"/>
              </w:rPr>
              <w:t>he service should response 200 ok along with success message</w:t>
            </w:r>
            <w:r>
              <w:rPr>
                <w:rFonts w:eastAsiaTheme="majorEastAsia" w:cs="Arial"/>
              </w:rPr>
              <w:t xml:space="preserve"> &amp; record details</w:t>
            </w:r>
          </w:p>
          <w:p w14:paraId="7072F42B" w14:textId="77777777" w:rsidR="004260C1" w:rsidRPr="00FE7C53" w:rsidRDefault="004260C1" w:rsidP="004260C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400 for any business validation error.</w:t>
            </w:r>
          </w:p>
          <w:p w14:paraId="050E06B1" w14:textId="48B214DF" w:rsidR="004260C1" w:rsidRDefault="004260C1" w:rsidP="004260C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 xml:space="preserve">Error code 500 for internal prog. </w:t>
            </w:r>
            <w:r w:rsidR="00510B55" w:rsidRPr="00FE7C53">
              <w:rPr>
                <w:rFonts w:eastAsiaTheme="majorEastAsia" w:cs="Arial"/>
              </w:rPr>
              <w:t>E</w:t>
            </w:r>
            <w:r w:rsidRPr="00FE7C53">
              <w:rPr>
                <w:rFonts w:eastAsiaTheme="majorEastAsia" w:cs="Arial"/>
              </w:rPr>
              <w:t>rror</w:t>
            </w:r>
          </w:p>
          <w:p w14:paraId="75ECE3F9" w14:textId="204D797D" w:rsidR="00510B55" w:rsidRDefault="00510B55" w:rsidP="00510B55">
            <w:pPr>
              <w:jc w:val="both"/>
              <w:rPr>
                <w:rFonts w:eastAsiaTheme="majorEastAsia" w:cs="Arial"/>
              </w:rPr>
            </w:pPr>
          </w:p>
          <w:p w14:paraId="7689C7F6" w14:textId="77777777" w:rsidR="00510B55" w:rsidRDefault="00510B55" w:rsidP="00510B55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PUT - /updatepatient</w:t>
            </w:r>
          </w:p>
          <w:p w14:paraId="1EC91CBC" w14:textId="77777777" w:rsidR="00510B55" w:rsidRDefault="00510B55" w:rsidP="00510B55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C815A1">
              <w:rPr>
                <w:rFonts w:cs="Calibri"/>
                <w:b/>
                <w:bCs/>
                <w:u w:val="single"/>
              </w:rPr>
              <w:t>Input</w:t>
            </w:r>
          </w:p>
          <w:p w14:paraId="24600F39" w14:textId="77777777" w:rsidR="00510B55" w:rsidRDefault="00510B55" w:rsidP="00510B55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</w:p>
          <w:p w14:paraId="1434B6A8" w14:textId="77777777" w:rsidR="00510B55" w:rsidRPr="00C815A1" w:rsidRDefault="00510B55" w:rsidP="00510B55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="Calibri"/>
              </w:rPr>
            </w:pPr>
            <w:r w:rsidRPr="00C815A1">
              <w:rPr>
                <w:rFonts w:cs="Calibri"/>
              </w:rPr>
              <w:t>Patient object</w:t>
            </w:r>
          </w:p>
          <w:p w14:paraId="4550004E" w14:textId="77777777" w:rsidR="00510B55" w:rsidRPr="00FE7C53" w:rsidRDefault="00510B55" w:rsidP="00510B55">
            <w:pPr>
              <w:spacing w:after="0"/>
              <w:jc w:val="both"/>
              <w:rPr>
                <w:rFonts w:cs="Calibri"/>
                <w:b/>
                <w:bCs/>
                <w:u w:val="single"/>
              </w:rPr>
            </w:pPr>
            <w:r w:rsidRPr="00FE7C53">
              <w:rPr>
                <w:rFonts w:cs="Calibri"/>
                <w:b/>
                <w:bCs/>
                <w:u w:val="single"/>
              </w:rPr>
              <w:t xml:space="preserve">Output </w:t>
            </w:r>
          </w:p>
          <w:p w14:paraId="29288FCC" w14:textId="77777777" w:rsidR="00510B55" w:rsidRPr="00FE7C53" w:rsidRDefault="00510B55" w:rsidP="00510B55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cs="Calibri"/>
              </w:rPr>
              <w:t>T</w:t>
            </w:r>
            <w:r w:rsidRPr="00FE7C53">
              <w:rPr>
                <w:rFonts w:eastAsiaTheme="majorEastAsia" w:cs="Arial"/>
              </w:rPr>
              <w:t>he service should response 200 ok along with success message.</w:t>
            </w:r>
          </w:p>
          <w:p w14:paraId="14214853" w14:textId="77777777" w:rsidR="00510B55" w:rsidRPr="00FE7C53" w:rsidRDefault="00510B55" w:rsidP="00510B55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400 for any business validation error.</w:t>
            </w:r>
          </w:p>
          <w:p w14:paraId="5BE04901" w14:textId="77777777" w:rsidR="00510B55" w:rsidRPr="00FE7C53" w:rsidRDefault="00510B55" w:rsidP="00510B55">
            <w:pPr>
              <w:pStyle w:val="ListParagraph"/>
              <w:numPr>
                <w:ilvl w:val="0"/>
                <w:numId w:val="32"/>
              </w:numPr>
              <w:jc w:val="both"/>
              <w:rPr>
                <w:rFonts w:eastAsiaTheme="majorEastAsia" w:cs="Arial"/>
              </w:rPr>
            </w:pPr>
            <w:r w:rsidRPr="00FE7C53">
              <w:rPr>
                <w:rFonts w:eastAsiaTheme="majorEastAsia" w:cs="Arial"/>
              </w:rPr>
              <w:t>Error code 500 for internal prog. error</w:t>
            </w:r>
          </w:p>
          <w:p w14:paraId="573A66E2" w14:textId="77777777" w:rsidR="00510B55" w:rsidRPr="00510B55" w:rsidRDefault="00510B55" w:rsidP="00510B55">
            <w:pPr>
              <w:jc w:val="both"/>
              <w:rPr>
                <w:rFonts w:eastAsiaTheme="majorEastAsia" w:cs="Arial"/>
              </w:rPr>
            </w:pPr>
          </w:p>
          <w:p w14:paraId="59020751" w14:textId="3D1B58F7" w:rsidR="004260C1" w:rsidRPr="00054C03" w:rsidRDefault="004260C1" w:rsidP="00686D1C">
            <w:pPr>
              <w:spacing w:after="0"/>
              <w:jc w:val="both"/>
              <w:rPr>
                <w:rFonts w:eastAsiaTheme="majorEastAsia" w:cs="Arial"/>
                <w:sz w:val="22"/>
              </w:rPr>
            </w:pPr>
          </w:p>
        </w:tc>
      </w:tr>
      <w:tr w:rsidR="001B5E98" w:rsidRPr="00A40563" w14:paraId="77C0543E" w14:textId="77777777" w:rsidTr="005C0D6F">
        <w:trPr>
          <w:trHeight w:val="6456"/>
        </w:trPr>
        <w:tc>
          <w:tcPr>
            <w:tcW w:w="8890" w:type="dxa"/>
            <w:gridSpan w:val="2"/>
            <w:shd w:val="clear" w:color="auto" w:fill="auto"/>
          </w:tcPr>
          <w:p w14:paraId="7A55A58B" w14:textId="77777777" w:rsidR="00290E5E" w:rsidRDefault="00290E5E" w:rsidP="004260C1">
            <w:pPr>
              <w:pStyle w:val="Heading3"/>
            </w:pPr>
            <w:bookmarkStart w:id="35" w:name="_Toc112750957"/>
            <w:r>
              <w:t>Entity</w:t>
            </w:r>
            <w:bookmarkEnd w:id="35"/>
          </w:p>
          <w:p w14:paraId="1A9D343B" w14:textId="77777777" w:rsidR="004260C1" w:rsidRDefault="004260C1" w:rsidP="004260C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Details</w:t>
            </w:r>
          </w:p>
          <w:p w14:paraId="1BE96AB7" w14:textId="77777777" w:rsidR="004260C1" w:rsidRDefault="004260C1" w:rsidP="004260C1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64AFB98F" w14:textId="77777777" w:rsidR="004260C1" w:rsidRDefault="004260C1" w:rsidP="004260C1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ID</w:t>
            </w:r>
          </w:p>
          <w:p w14:paraId="446E7CF0" w14:textId="77777777" w:rsidR="004260C1" w:rsidRDefault="004260C1" w:rsidP="004260C1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patientId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5DBBE2CB" w14:textId="77777777" w:rsidR="004260C1" w:rsidRDefault="004260C1" w:rsidP="004260C1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Patient Name</w:t>
            </w:r>
          </w:p>
          <w:p w14:paraId="0BF87D43" w14:textId="77777777" w:rsidR="004260C1" w:rsidRDefault="004260C1" w:rsidP="004260C1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F056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patientName</w:t>
            </w:r>
            <w:r w:rsidRPr="003F0560">
              <w:rPr>
                <w:rFonts w:cs="Calibri"/>
                <w:szCs w:val="24"/>
              </w:rPr>
              <w:t>&gt;</w:t>
            </w:r>
          </w:p>
          <w:p w14:paraId="56EA1BF3" w14:textId="77777777" w:rsidR="004260C1" w:rsidRPr="00F6632C" w:rsidRDefault="004260C1" w:rsidP="004260C1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Address</w:t>
            </w:r>
          </w:p>
          <w:p w14:paraId="6E3F2459" w14:textId="77777777" w:rsidR="004260C1" w:rsidRPr="003E0A40" w:rsidRDefault="004260C1" w:rsidP="004260C1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Pr="003E0A40">
              <w:rPr>
                <w:rFonts w:cs="Calibri"/>
                <w:szCs w:val="24"/>
              </w:rPr>
              <w:t>atient</w:t>
            </w:r>
            <w:r>
              <w:rPr>
                <w:rFonts w:cs="Calibri"/>
                <w:szCs w:val="24"/>
              </w:rPr>
              <w:t>Address</w:t>
            </w:r>
            <w:r w:rsidRPr="003E0A40">
              <w:rPr>
                <w:rFonts w:cs="Calibri"/>
                <w:szCs w:val="24"/>
              </w:rPr>
              <w:t>&gt;</w:t>
            </w:r>
          </w:p>
          <w:p w14:paraId="076259D4" w14:textId="77777777" w:rsidR="004260C1" w:rsidRPr="00F6632C" w:rsidRDefault="004260C1" w:rsidP="004260C1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DOB</w:t>
            </w:r>
          </w:p>
          <w:p w14:paraId="631CD847" w14:textId="77777777" w:rsidR="004260C1" w:rsidRPr="003E0A40" w:rsidRDefault="004260C1" w:rsidP="004260C1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</w:t>
            </w:r>
            <w:r w:rsidRPr="003E0A40">
              <w:rPr>
                <w:rFonts w:cs="Calibri"/>
                <w:szCs w:val="24"/>
              </w:rPr>
              <w:t>atientDateofBirth&gt;</w:t>
            </w:r>
          </w:p>
          <w:p w14:paraId="64A219D2" w14:textId="77777777" w:rsidR="004260C1" w:rsidRDefault="004260C1" w:rsidP="004260C1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Email Id</w:t>
            </w:r>
          </w:p>
          <w:p w14:paraId="39C57B0F" w14:textId="77777777" w:rsidR="004260C1" w:rsidRDefault="004260C1" w:rsidP="004260C1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patientEmail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680ECC42" w14:textId="77777777" w:rsidR="004260C1" w:rsidRDefault="004260C1" w:rsidP="004260C1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Phone Number</w:t>
            </w:r>
          </w:p>
          <w:p w14:paraId="1ABEE9B4" w14:textId="77777777" w:rsidR="004260C1" w:rsidRPr="003E0A40" w:rsidRDefault="004260C1" w:rsidP="004260C1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Pr="003E0A40">
              <w:rPr>
                <w:rFonts w:cs="Calibri"/>
                <w:bCs/>
                <w:szCs w:val="24"/>
              </w:rPr>
              <w:t>atientContactNumber&gt;</w:t>
            </w:r>
          </w:p>
          <w:p w14:paraId="29185D2F" w14:textId="77777777" w:rsidR="004260C1" w:rsidRDefault="004260C1" w:rsidP="004260C1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Id</w:t>
            </w:r>
          </w:p>
          <w:p w14:paraId="26BB8FCB" w14:textId="77777777" w:rsidR="004260C1" w:rsidRPr="003E0A40" w:rsidRDefault="004260C1" w:rsidP="004260C1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b/>
                <w:szCs w:val="24"/>
              </w:rPr>
              <w:t>&lt;</w:t>
            </w:r>
            <w:r w:rsidRPr="00CE1978">
              <w:rPr>
                <w:rFonts w:cs="Calibri"/>
                <w:bCs/>
                <w:szCs w:val="24"/>
              </w:rPr>
              <w:t>p</w:t>
            </w:r>
            <w:r w:rsidRPr="003E0A40">
              <w:rPr>
                <w:rFonts w:cs="Calibri"/>
                <w:bCs/>
                <w:szCs w:val="24"/>
              </w:rPr>
              <w:t>atient</w:t>
            </w:r>
            <w:r>
              <w:rPr>
                <w:rFonts w:cs="Calibri"/>
                <w:bCs/>
                <w:szCs w:val="24"/>
              </w:rPr>
              <w:t>D</w:t>
            </w:r>
            <w:r w:rsidRPr="003E0A40">
              <w:rPr>
                <w:rFonts w:cs="Calibri"/>
                <w:bCs/>
                <w:szCs w:val="24"/>
              </w:rPr>
              <w:t>rugId&gt;</w:t>
            </w:r>
          </w:p>
          <w:p w14:paraId="04882FAC" w14:textId="77777777" w:rsidR="004260C1" w:rsidRDefault="004260C1" w:rsidP="004260C1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Drug Name</w:t>
            </w:r>
          </w:p>
          <w:p w14:paraId="5F3E6548" w14:textId="7799938D" w:rsidR="001B5E98" w:rsidRPr="00747B5D" w:rsidRDefault="004260C1" w:rsidP="004260C1">
            <w:pPr>
              <w:spacing w:after="0" w:line="276" w:lineRule="auto"/>
              <w:ind w:left="720" w:right="-108"/>
              <w:rPr>
                <w:rFonts w:cs="Calibri"/>
                <w:bCs/>
                <w:szCs w:val="24"/>
              </w:rPr>
            </w:pPr>
            <w:r>
              <w:rPr>
                <w:rFonts w:cs="Calibri"/>
                <w:szCs w:val="24"/>
              </w:rPr>
              <w:t xml:space="preserve">Variable name as </w:t>
            </w:r>
            <w:r w:rsidRPr="003E0A40">
              <w:rPr>
                <w:rFonts w:cs="Calibri"/>
                <w:b/>
                <w:szCs w:val="24"/>
              </w:rPr>
              <w:t>&lt;</w:t>
            </w:r>
            <w:r>
              <w:rPr>
                <w:rFonts w:cs="Calibri"/>
                <w:bCs/>
                <w:szCs w:val="24"/>
              </w:rPr>
              <w:t>p</w:t>
            </w:r>
            <w:r w:rsidRPr="003E0A40">
              <w:rPr>
                <w:rFonts w:cs="Calibri"/>
                <w:bCs/>
                <w:szCs w:val="24"/>
              </w:rPr>
              <w:t>atientDrugName&gt;</w:t>
            </w:r>
          </w:p>
        </w:tc>
      </w:tr>
    </w:tbl>
    <w:p w14:paraId="4DA1D8A3" w14:textId="77777777" w:rsidR="007A3A49" w:rsidRDefault="007A3A49" w:rsidP="00DD5C67">
      <w:pPr>
        <w:spacing w:after="0"/>
        <w:jc w:val="both"/>
        <w:rPr>
          <w:rFonts w:eastAsiaTheme="majorEastAsia"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253EBF" w14:paraId="199E6229" w14:textId="77777777" w:rsidTr="00253EBF">
        <w:tc>
          <w:tcPr>
            <w:tcW w:w="8926" w:type="dxa"/>
          </w:tcPr>
          <w:p w14:paraId="2F0C8EBF" w14:textId="06BCD5C3" w:rsidR="0081409D" w:rsidRDefault="005C0D6F" w:rsidP="005C0D6F">
            <w:pPr>
              <w:pStyle w:val="Heading3"/>
              <w:outlineLvl w:val="2"/>
              <w:rPr>
                <w:rFonts w:eastAsiaTheme="majorEastAsia"/>
              </w:rPr>
            </w:pPr>
            <w:bookmarkStart w:id="36" w:name="_Toc112750958"/>
            <w:r>
              <w:rPr>
                <w:rFonts w:eastAsiaTheme="majorEastAsia"/>
              </w:rPr>
              <w:lastRenderedPageBreak/>
              <w:t xml:space="preserve">Detailed </w:t>
            </w:r>
            <w:r w:rsidR="0081409D" w:rsidRPr="0081409D">
              <w:rPr>
                <w:rFonts w:eastAsiaTheme="majorEastAsia"/>
              </w:rPr>
              <w:t>Requirement</w:t>
            </w:r>
            <w:bookmarkEnd w:id="36"/>
          </w:p>
          <w:p w14:paraId="2FA1E38D" w14:textId="77777777" w:rsidR="0081409D" w:rsidRPr="0081409D" w:rsidRDefault="0081409D" w:rsidP="0081409D">
            <w:pPr>
              <w:spacing w:after="0"/>
              <w:jc w:val="both"/>
              <w:rPr>
                <w:rFonts w:eastAsiaTheme="majorEastAsia" w:cs="Arial"/>
                <w:b/>
                <w:bCs/>
                <w:sz w:val="22"/>
              </w:rPr>
            </w:pPr>
          </w:p>
          <w:p w14:paraId="09ADEEB7" w14:textId="7371DD48" w:rsidR="0081409D" w:rsidRPr="0081409D" w:rsidRDefault="0081409D" w:rsidP="0081409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 w:rsidRPr="0081409D">
              <w:rPr>
                <w:rFonts w:ascii="Arial" w:eastAsiaTheme="majorEastAsia" w:hAnsi="Arial" w:cs="Arial"/>
              </w:rPr>
              <w:t>To retrieve the Patient details on entering the Patient name or Id field, a GET method should be implemented to fetch the details.</w:t>
            </w:r>
          </w:p>
          <w:p w14:paraId="70ABA6AA" w14:textId="77777777" w:rsidR="0081409D" w:rsidRPr="0081409D" w:rsidRDefault="0081409D" w:rsidP="0081409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 w:rsidRPr="0081409D">
              <w:rPr>
                <w:rFonts w:ascii="Arial" w:eastAsiaTheme="majorEastAsia" w:hAnsi="Arial" w:cs="Arial"/>
              </w:rPr>
              <w:t>Once the user enters the details, they should be sent to the PUT method and saved in the db.</w:t>
            </w:r>
          </w:p>
          <w:p w14:paraId="0425ACD7" w14:textId="77777777" w:rsidR="0081409D" w:rsidRPr="0081409D" w:rsidRDefault="0081409D" w:rsidP="0081409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 w:rsidRPr="0081409D">
              <w:rPr>
                <w:rFonts w:ascii="Arial" w:eastAsiaTheme="majorEastAsia" w:hAnsi="Arial" w:cs="Arial"/>
              </w:rPr>
              <w:t>We shouldn’t update any of the Patient details and needs to send only Status as Processed as mentioned in the rules.</w:t>
            </w:r>
          </w:p>
          <w:p w14:paraId="346468EE" w14:textId="77777777" w:rsidR="0081409D" w:rsidRPr="0081409D" w:rsidRDefault="0081409D" w:rsidP="0081409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 w:rsidRPr="0081409D">
              <w:rPr>
                <w:rFonts w:ascii="Arial" w:eastAsiaTheme="majorEastAsia" w:hAnsi="Arial" w:cs="Arial"/>
              </w:rPr>
              <w:t>When the details are saved successfully, the service should response 200 ok along with success message.</w:t>
            </w:r>
          </w:p>
          <w:p w14:paraId="0B1A4E7A" w14:textId="77777777" w:rsidR="0081409D" w:rsidRPr="0081409D" w:rsidRDefault="0081409D" w:rsidP="0081409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Theme="majorEastAsia" w:hAnsi="Arial" w:cs="Arial"/>
              </w:rPr>
            </w:pPr>
            <w:r w:rsidRPr="0081409D">
              <w:rPr>
                <w:rFonts w:ascii="Arial" w:eastAsiaTheme="majorEastAsia" w:hAnsi="Arial" w:cs="Arial"/>
              </w:rPr>
              <w:t>If there are any exceptions while connecting/saving to DB, the service should throw corresponding error with error status as 500.</w:t>
            </w:r>
          </w:p>
          <w:p w14:paraId="7BC04184" w14:textId="363373F1" w:rsidR="00253EBF" w:rsidRPr="00FE0C49" w:rsidRDefault="00253EBF" w:rsidP="00FE0C49">
            <w:pPr>
              <w:rPr>
                <w:rFonts w:ascii="Calibri" w:hAnsi="Calibri" w:cs="Calibri"/>
                <w:b/>
                <w:sz w:val="24"/>
              </w:rPr>
            </w:pPr>
          </w:p>
        </w:tc>
      </w:tr>
      <w:tr w:rsidR="00253EBF" w14:paraId="69BAD586" w14:textId="77777777" w:rsidTr="00253EBF">
        <w:tc>
          <w:tcPr>
            <w:tcW w:w="8926" w:type="dxa"/>
          </w:tcPr>
          <w:p w14:paraId="50A55C80" w14:textId="5266DC82" w:rsidR="0081409D" w:rsidRDefault="0081409D" w:rsidP="005C0D6F">
            <w:pPr>
              <w:pStyle w:val="Heading3"/>
              <w:outlineLvl w:val="2"/>
            </w:pPr>
            <w:bookmarkStart w:id="37" w:name="_Toc112750959"/>
            <w:r>
              <w:t>Non-Functional Requirement</w:t>
            </w:r>
            <w:r w:rsidR="005C0D6F">
              <w:t>s</w:t>
            </w:r>
            <w:bookmarkEnd w:id="37"/>
          </w:p>
          <w:p w14:paraId="5C3346E4" w14:textId="77777777" w:rsidR="0081409D" w:rsidRDefault="0081409D" w:rsidP="00253EBF">
            <w:pPr>
              <w:spacing w:before="0" w:after="0" w:line="240" w:lineRule="auto"/>
              <w:ind w:right="29"/>
              <w:rPr>
                <w:rFonts w:ascii="Calibri" w:hAnsi="Calibri" w:cs="Calibri"/>
                <w:b/>
                <w:sz w:val="24"/>
              </w:rPr>
            </w:pPr>
          </w:p>
          <w:p w14:paraId="6C88813D" w14:textId="77777777" w:rsidR="00A1670A" w:rsidRPr="00BA24AA" w:rsidRDefault="00A1670A" w:rsidP="00A1670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BA24AA">
              <w:rPr>
                <w:rFonts w:cs="Arial"/>
                <w:lang w:val="en-GB"/>
              </w:rPr>
              <w:t>Authentication should be mandatory &amp; Admin User alone will be able to login with username and password &amp; the role should be ADMIN_USER.</w:t>
            </w:r>
          </w:p>
          <w:p w14:paraId="4BD2F0E1" w14:textId="77777777" w:rsidR="00A1670A" w:rsidRDefault="00A1670A" w:rsidP="00A1670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Application should allow as much as external configuration rather than deploying for any small change.</w:t>
            </w:r>
          </w:p>
          <w:p w14:paraId="766FD1E9" w14:textId="77777777" w:rsidR="00A1670A" w:rsidRPr="00932463" w:rsidRDefault="00A1670A" w:rsidP="00A1670A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 w:rsidRPr="00932463">
              <w:rPr>
                <w:rFonts w:cs="Arial"/>
                <w:lang w:val="en-GB"/>
              </w:rPr>
              <w:t>Proper error message &amp; logging should be in-place.</w:t>
            </w:r>
          </w:p>
          <w:p w14:paraId="0CA635EB" w14:textId="77777777" w:rsidR="00253EBF" w:rsidRDefault="00253EBF" w:rsidP="00253EBF">
            <w:pPr>
              <w:pStyle w:val="prasadstyle1"/>
              <w:rPr>
                <w:rFonts w:ascii="Arial" w:hAnsi="Arial" w:cs="Arial"/>
                <w:color w:val="auto"/>
                <w:sz w:val="22"/>
              </w:rPr>
            </w:pPr>
          </w:p>
          <w:p w14:paraId="131D26C9" w14:textId="5E2CF156" w:rsidR="00253EBF" w:rsidRPr="00FE0C49" w:rsidRDefault="00FE516B" w:rsidP="005C0D6F">
            <w:pPr>
              <w:pStyle w:val="Heading3"/>
              <w:outlineLvl w:val="2"/>
            </w:pPr>
            <w:bookmarkStart w:id="38" w:name="_Toc112750960"/>
            <w:r>
              <w:rPr>
                <w:lang w:val="en-GB"/>
              </w:rPr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38"/>
          </w:p>
          <w:p w14:paraId="1C5E3EC3" w14:textId="77777777" w:rsidR="00FE0C49" w:rsidRDefault="00FE0C49" w:rsidP="00A1670A">
            <w:pPr>
              <w:numPr>
                <w:ilvl w:val="0"/>
                <w:numId w:val="36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Able to fetch only Inducted Patient Details not processed Patient Details</w:t>
            </w:r>
          </w:p>
          <w:p w14:paraId="5E69AD7C" w14:textId="77777777" w:rsidR="00FE0C49" w:rsidRPr="00FE0C49" w:rsidRDefault="00FE0C49" w:rsidP="00A1670A">
            <w:pPr>
              <w:pStyle w:val="ListParagraph"/>
              <w:numPr>
                <w:ilvl w:val="0"/>
                <w:numId w:val="36"/>
              </w:numPr>
              <w:rPr>
                <w:rFonts w:ascii="Arial" w:eastAsiaTheme="majorEastAsia" w:hAnsi="Arial" w:cs="Arial"/>
                <w:b/>
              </w:rPr>
            </w:pPr>
            <w:r w:rsidRPr="00FE0C49">
              <w:rPr>
                <w:rFonts w:ascii="Arial" w:hAnsi="Arial" w:cs="Arial"/>
              </w:rPr>
              <w:t>Update Status as Processed</w:t>
            </w:r>
            <w:r>
              <w:rPr>
                <w:rFonts w:ascii="Arial" w:hAnsi="Arial" w:cs="Arial"/>
              </w:rPr>
              <w:t>.</w:t>
            </w:r>
          </w:p>
          <w:p w14:paraId="6C288673" w14:textId="29F2B07E" w:rsidR="00FE0C49" w:rsidRPr="00FE0C49" w:rsidRDefault="00FE0C49" w:rsidP="00FE0C49">
            <w:pPr>
              <w:pStyle w:val="ListParagraph"/>
              <w:rPr>
                <w:rFonts w:ascii="Arial" w:eastAsiaTheme="majorEastAsia" w:hAnsi="Arial" w:cs="Arial"/>
                <w:b/>
              </w:rPr>
            </w:pPr>
          </w:p>
        </w:tc>
      </w:tr>
    </w:tbl>
    <w:p w14:paraId="67788602" w14:textId="77777777" w:rsidR="004A20AC" w:rsidRDefault="004A20AC" w:rsidP="00DD5C67">
      <w:pPr>
        <w:spacing w:after="0"/>
        <w:jc w:val="both"/>
        <w:rPr>
          <w:rFonts w:eastAsiaTheme="majorEastAsia" w:cs="Arial"/>
          <w:b/>
          <w:sz w:val="22"/>
        </w:rPr>
      </w:pPr>
    </w:p>
    <w:p w14:paraId="1978F8D2" w14:textId="7EA8178E" w:rsidR="00A1670A" w:rsidRDefault="00A1670A" w:rsidP="00A1670A">
      <w:pPr>
        <w:pStyle w:val="Heading1"/>
        <w:rPr>
          <w:rFonts w:eastAsiaTheme="majorEastAsia"/>
        </w:rPr>
      </w:pPr>
      <w:bookmarkStart w:id="39" w:name="_Toc112750961"/>
      <w:r w:rsidRPr="003B2CEB">
        <w:rPr>
          <w:rFonts w:eastAsiaTheme="majorEastAsia"/>
        </w:rPr>
        <w:t>Expected Deliverables</w:t>
      </w:r>
      <w:bookmarkEnd w:id="39"/>
    </w:p>
    <w:p w14:paraId="3F5AA582" w14:textId="77777777" w:rsidR="00A1670A" w:rsidRPr="00000C42" w:rsidRDefault="00A1670A" w:rsidP="00A1670A">
      <w:pPr>
        <w:pStyle w:val="Bodytext0"/>
        <w:spacing w:before="100" w:beforeAutospacing="1" w:after="100" w:afterAutospacing="1"/>
        <w:ind w:left="0"/>
        <w:rPr>
          <w:rFonts w:eastAsiaTheme="majorEastAsia" w:cs="Arial"/>
        </w:rPr>
      </w:pPr>
      <w:r w:rsidRPr="00000C42">
        <w:rPr>
          <w:rFonts w:cs="Arial"/>
          <w:sz w:val="22"/>
          <w:szCs w:val="24"/>
        </w:rPr>
        <w:t>The following deliverables are expected as outcomes</w:t>
      </w:r>
      <w:r>
        <w:rPr>
          <w:rFonts w:cs="Arial"/>
          <w:sz w:val="22"/>
          <w:szCs w:val="24"/>
        </w:rPr>
        <w:t>:</w:t>
      </w:r>
    </w:p>
    <w:p w14:paraId="138C4E63" w14:textId="77777777" w:rsidR="00A1670A" w:rsidRPr="00000C42" w:rsidRDefault="00A1670A" w:rsidP="00A1670A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Application Code base</w:t>
      </w:r>
      <w:r>
        <w:rPr>
          <w:rFonts w:cs="Arial"/>
          <w:sz w:val="22"/>
          <w:szCs w:val="24"/>
        </w:rPr>
        <w:t xml:space="preserve"> </w:t>
      </w:r>
    </w:p>
    <w:p w14:paraId="08A7DD7F" w14:textId="77777777" w:rsidR="00A1670A" w:rsidRPr="00000C42" w:rsidRDefault="00A1670A" w:rsidP="00A1670A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 xml:space="preserve">Readme document on the complete application </w:t>
      </w:r>
    </w:p>
    <w:p w14:paraId="2AE90716" w14:textId="77777777" w:rsidR="00A1670A" w:rsidRPr="00000C42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Setup of the application</w:t>
      </w:r>
    </w:p>
    <w:p w14:paraId="48C1A870" w14:textId="77777777" w:rsidR="00A1670A" w:rsidRPr="00000C42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How to run the application</w:t>
      </w:r>
    </w:p>
    <w:p w14:paraId="4867BB89" w14:textId="77777777" w:rsidR="00A1670A" w:rsidRPr="00000C42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Any inference</w:t>
      </w:r>
    </w:p>
    <w:p w14:paraId="4E92515B" w14:textId="77777777" w:rsidR="00A1670A" w:rsidRPr="00000C42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Screenshot of UI results</w:t>
      </w:r>
    </w:p>
    <w:p w14:paraId="5E48010D" w14:textId="77777777" w:rsidR="00A1670A" w:rsidRPr="00000C42" w:rsidRDefault="00A1670A" w:rsidP="00A1670A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Reports:</w:t>
      </w:r>
    </w:p>
    <w:p w14:paraId="0B5D2645" w14:textId="77777777" w:rsidR="00A1670A" w:rsidRDefault="00A1670A" w:rsidP="00A1670A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Unit/</w:t>
      </w:r>
      <w:r w:rsidRPr="00000C42">
        <w:rPr>
          <w:rFonts w:cs="Arial"/>
          <w:sz w:val="22"/>
          <w:szCs w:val="24"/>
        </w:rPr>
        <w:t>Functional Test Report</w:t>
      </w:r>
    </w:p>
    <w:p w14:paraId="119C9707" w14:textId="77777777" w:rsidR="00A1670A" w:rsidRPr="00A1670A" w:rsidRDefault="00A1670A" w:rsidP="00A1670A">
      <w:pPr>
        <w:rPr>
          <w:rFonts w:eastAsiaTheme="majorEastAsia"/>
        </w:rPr>
      </w:pPr>
    </w:p>
    <w:p w14:paraId="185E2AD9" w14:textId="77777777" w:rsidR="004A20AC" w:rsidRDefault="004A20AC" w:rsidP="00DD5C67">
      <w:pPr>
        <w:spacing w:after="0"/>
        <w:jc w:val="both"/>
        <w:rPr>
          <w:rFonts w:eastAsiaTheme="majorEastAsia" w:cs="Arial"/>
          <w:b/>
          <w:sz w:val="22"/>
        </w:rPr>
      </w:pPr>
    </w:p>
    <w:p w14:paraId="469EC51A" w14:textId="50A2FC84" w:rsidR="001368EA" w:rsidRPr="00A9727E" w:rsidRDefault="001368EA" w:rsidP="00BD33F7">
      <w:pPr>
        <w:pStyle w:val="Heading1"/>
        <w:rPr>
          <w:rFonts w:eastAsiaTheme="majorEastAsia" w:cs="Arial"/>
        </w:rPr>
      </w:pPr>
      <w:bookmarkStart w:id="40" w:name="_Toc112750962"/>
      <w:r w:rsidRPr="00A9727E">
        <w:rPr>
          <w:rFonts w:eastAsiaTheme="majorEastAsia" w:cs="Arial"/>
        </w:rPr>
        <w:t>Mi</w:t>
      </w:r>
      <w:r w:rsidR="00D65885" w:rsidRPr="00A9727E">
        <w:rPr>
          <w:rFonts w:eastAsiaTheme="majorEastAsia" w:cs="Arial"/>
        </w:rPr>
        <w:t>lestone</w:t>
      </w:r>
      <w:bookmarkEnd w:id="40"/>
    </w:p>
    <w:p w14:paraId="53FC53A8" w14:textId="3C8ED8CB" w:rsidR="001368EA" w:rsidRDefault="00B31F6E" w:rsidP="002319DE">
      <w:pPr>
        <w:rPr>
          <w:rFonts w:eastAsiaTheme="majorEastAsia" w:cs="Arial"/>
          <w:sz w:val="22"/>
        </w:rPr>
      </w:pPr>
      <w:r>
        <w:rPr>
          <w:rFonts w:eastAsiaTheme="majorEastAsia" w:cs="Arial"/>
          <w:sz w:val="22"/>
        </w:rPr>
        <w:t>The milestone for the project use is given below</w:t>
      </w:r>
    </w:p>
    <w:tbl>
      <w:tblPr>
        <w:tblStyle w:val="TableGrid"/>
        <w:tblW w:w="5181" w:type="pct"/>
        <w:tblLayout w:type="fixed"/>
        <w:tblLook w:val="0420" w:firstRow="1" w:lastRow="0" w:firstColumn="0" w:lastColumn="0" w:noHBand="0" w:noVBand="1"/>
      </w:tblPr>
      <w:tblGrid>
        <w:gridCol w:w="1696"/>
        <w:gridCol w:w="1275"/>
        <w:gridCol w:w="7374"/>
      </w:tblGrid>
      <w:tr w:rsidR="00001614" w:rsidRPr="000563C8" w14:paraId="7F75E10F" w14:textId="71083316" w:rsidTr="000563C8">
        <w:trPr>
          <w:trHeight w:val="531"/>
        </w:trPr>
        <w:tc>
          <w:tcPr>
            <w:tcW w:w="820" w:type="pct"/>
            <w:shd w:val="clear" w:color="auto" w:fill="8DB3E2" w:themeFill="text2" w:themeFillTint="66"/>
            <w:hideMark/>
          </w:tcPr>
          <w:p w14:paraId="36CB8BD0" w14:textId="42668679" w:rsidR="00001614" w:rsidRPr="000563C8" w:rsidRDefault="00001614" w:rsidP="000563C8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>Milestone</w:t>
            </w:r>
          </w:p>
        </w:tc>
        <w:tc>
          <w:tcPr>
            <w:tcW w:w="616" w:type="pct"/>
            <w:shd w:val="clear" w:color="auto" w:fill="8DB3E2" w:themeFill="text2" w:themeFillTint="66"/>
          </w:tcPr>
          <w:p w14:paraId="7138C8D2" w14:textId="0874BDFE" w:rsidR="00001614" w:rsidRPr="000563C8" w:rsidRDefault="00001614" w:rsidP="000563C8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 xml:space="preserve">Duration </w:t>
            </w:r>
            <w:r w:rsidRPr="000563C8">
              <w:rPr>
                <w:rFonts w:cs="Arial"/>
                <w:b/>
                <w:bCs/>
                <w:color w:val="000000" w:themeColor="text1"/>
              </w:rPr>
              <w:t>(</w:t>
            </w:r>
            <w:r w:rsidRPr="000563C8">
              <w:rPr>
                <w:rFonts w:cs="Arial"/>
                <w:b/>
                <w:bCs/>
                <w:color w:val="000000" w:themeColor="text1"/>
                <w:sz w:val="18"/>
              </w:rPr>
              <w:t>in weeks)</w:t>
            </w:r>
          </w:p>
        </w:tc>
        <w:tc>
          <w:tcPr>
            <w:tcW w:w="3564" w:type="pct"/>
            <w:shd w:val="clear" w:color="auto" w:fill="8DB3E2" w:themeFill="text2" w:themeFillTint="66"/>
            <w:hideMark/>
          </w:tcPr>
          <w:p w14:paraId="39BF6AED" w14:textId="3A15CBD0" w:rsidR="00001614" w:rsidRPr="000563C8" w:rsidRDefault="00001614" w:rsidP="000563C8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>Topic</w:t>
            </w:r>
          </w:p>
        </w:tc>
      </w:tr>
      <w:tr w:rsidR="00001614" w:rsidRPr="00A9727E" w14:paraId="6660675A" w14:textId="77777777" w:rsidTr="000563C8">
        <w:trPr>
          <w:trHeight w:val="384"/>
        </w:trPr>
        <w:tc>
          <w:tcPr>
            <w:tcW w:w="820" w:type="pct"/>
          </w:tcPr>
          <w:p w14:paraId="609EBEE9" w14:textId="0208E06E" w:rsidR="00001614" w:rsidRPr="00A9727E" w:rsidRDefault="00001614" w:rsidP="003221C0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>Milestone -</w:t>
            </w:r>
            <w:r w:rsidR="004D6D5B"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616" w:type="pct"/>
          </w:tcPr>
          <w:p w14:paraId="446A2473" w14:textId="2DD92260" w:rsidR="00001614" w:rsidRDefault="005F0C1A" w:rsidP="003221C0">
            <w:pPr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1.5</w:t>
            </w:r>
          </w:p>
        </w:tc>
        <w:tc>
          <w:tcPr>
            <w:tcW w:w="3564" w:type="pct"/>
          </w:tcPr>
          <w:p w14:paraId="450EDDD1" w14:textId="669F17E1" w:rsidR="00CA39A3" w:rsidRPr="00EA6215" w:rsidRDefault="00001614" w:rsidP="00EA6215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000000" w:themeColor="text1"/>
              </w:rPr>
            </w:pPr>
            <w:r w:rsidRPr="00EA6215">
              <w:rPr>
                <w:rFonts w:cs="Arial"/>
                <w:color w:val="000000" w:themeColor="text1"/>
              </w:rPr>
              <w:t>Develop the APIs for the application</w:t>
            </w:r>
            <w:r w:rsidR="001213FE" w:rsidRPr="00EA6215">
              <w:rPr>
                <w:rFonts w:cs="Arial"/>
                <w:color w:val="000000" w:themeColor="text1"/>
              </w:rPr>
              <w:t xml:space="preserve"> </w:t>
            </w:r>
            <w:r w:rsidR="00CA39A3" w:rsidRPr="00EA6215">
              <w:rPr>
                <w:rFonts w:cs="Arial"/>
                <w:color w:val="000000" w:themeColor="text1"/>
              </w:rPr>
              <w:t xml:space="preserve">with </w:t>
            </w:r>
            <w:r w:rsidR="005F0C1A" w:rsidRPr="00EA6215">
              <w:rPr>
                <w:rFonts w:cs="Arial"/>
                <w:color w:val="000000" w:themeColor="text1"/>
              </w:rPr>
              <w:t>Java, Spring boot along with Database design, set-up, table creation with test data.</w:t>
            </w:r>
          </w:p>
        </w:tc>
      </w:tr>
      <w:tr w:rsidR="004D6D5B" w:rsidRPr="00A9727E" w14:paraId="79B594EE" w14:textId="77777777" w:rsidTr="000563C8">
        <w:tblPrEx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820" w:type="pct"/>
          </w:tcPr>
          <w:p w14:paraId="4DC83483" w14:textId="127287B4" w:rsidR="004D6D5B" w:rsidRPr="00A9727E" w:rsidRDefault="004D6D5B" w:rsidP="00FA0977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 xml:space="preserve">Milestone </w:t>
            </w:r>
            <w:r w:rsidR="005F0C1A">
              <w:rPr>
                <w:rFonts w:cs="Arial"/>
                <w:color w:val="000000" w:themeColor="text1"/>
                <w:sz w:val="22"/>
              </w:rPr>
              <w:t>–</w:t>
            </w:r>
            <w:r>
              <w:rPr>
                <w:rFonts w:cs="Arial"/>
                <w:color w:val="000000" w:themeColor="text1"/>
                <w:sz w:val="22"/>
              </w:rPr>
              <w:t xml:space="preserve"> 2</w:t>
            </w:r>
          </w:p>
        </w:tc>
        <w:tc>
          <w:tcPr>
            <w:tcW w:w="616" w:type="pct"/>
          </w:tcPr>
          <w:p w14:paraId="149369D9" w14:textId="4E656559" w:rsidR="004D6D5B" w:rsidRDefault="005F0C1A" w:rsidP="00FA0977">
            <w:pPr>
              <w:tabs>
                <w:tab w:val="left" w:pos="2038"/>
              </w:tabs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3564" w:type="pct"/>
          </w:tcPr>
          <w:p w14:paraId="044C2F0C" w14:textId="27E42AF6" w:rsidR="004D6D5B" w:rsidRPr="00EA6215" w:rsidRDefault="004D6D5B" w:rsidP="00EA6215">
            <w:pPr>
              <w:pStyle w:val="ListParagraph"/>
              <w:numPr>
                <w:ilvl w:val="0"/>
                <w:numId w:val="39"/>
              </w:numPr>
              <w:tabs>
                <w:tab w:val="left" w:pos="2038"/>
              </w:tabs>
              <w:rPr>
                <w:rFonts w:cs="Arial"/>
                <w:color w:val="000000" w:themeColor="text1"/>
              </w:rPr>
            </w:pPr>
            <w:r w:rsidRPr="00EA6215">
              <w:rPr>
                <w:rFonts w:cs="Arial"/>
                <w:color w:val="000000" w:themeColor="text1"/>
              </w:rPr>
              <w:t>Design and develop the UI for the application</w:t>
            </w:r>
          </w:p>
        </w:tc>
      </w:tr>
      <w:tr w:rsidR="004D6D5B" w14:paraId="2F499926" w14:textId="77777777" w:rsidTr="000563C8">
        <w:tblPrEx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820" w:type="pct"/>
          </w:tcPr>
          <w:p w14:paraId="183898DC" w14:textId="77777777" w:rsidR="004D6D5B" w:rsidRPr="00A9727E" w:rsidRDefault="004D6D5B" w:rsidP="00FA0977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>Milestone -</w:t>
            </w:r>
            <w:r>
              <w:rPr>
                <w:rFonts w:cs="Arial"/>
                <w:color w:val="000000" w:themeColor="text1"/>
                <w:sz w:val="22"/>
              </w:rPr>
              <w:t>3</w:t>
            </w:r>
          </w:p>
        </w:tc>
        <w:tc>
          <w:tcPr>
            <w:tcW w:w="616" w:type="pct"/>
          </w:tcPr>
          <w:p w14:paraId="4E4CE6B2" w14:textId="22EDE3F2" w:rsidR="004D6D5B" w:rsidRDefault="005F0C1A" w:rsidP="00FA0977">
            <w:pPr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3564" w:type="pct"/>
          </w:tcPr>
          <w:p w14:paraId="115C24EA" w14:textId="4E791734" w:rsidR="00423543" w:rsidRDefault="004D6D5B" w:rsidP="008D3B70">
            <w:pPr>
              <w:pStyle w:val="ListParagraph"/>
              <w:numPr>
                <w:ilvl w:val="0"/>
                <w:numId w:val="38"/>
              </w:numPr>
              <w:spacing w:line="256" w:lineRule="auto"/>
              <w:jc w:val="both"/>
              <w:rPr>
                <w:rFonts w:cs="Arial"/>
                <w:color w:val="000000" w:themeColor="text1"/>
              </w:rPr>
            </w:pPr>
            <w:r w:rsidRPr="00423543">
              <w:rPr>
                <w:rFonts w:cs="Arial"/>
                <w:color w:val="000000" w:themeColor="text1"/>
              </w:rPr>
              <w:t xml:space="preserve">Integrate service layer with UI component, </w:t>
            </w:r>
            <w:r w:rsidR="00E947E1">
              <w:rPr>
                <w:rFonts w:cs="Arial"/>
                <w:color w:val="000000" w:themeColor="text1"/>
              </w:rPr>
              <w:t>Containerize</w:t>
            </w:r>
            <w:r w:rsidRPr="00423543">
              <w:rPr>
                <w:rFonts w:cs="Arial"/>
                <w:color w:val="000000" w:themeColor="text1"/>
              </w:rPr>
              <w:t xml:space="preserve"> the application</w:t>
            </w:r>
          </w:p>
          <w:p w14:paraId="773B0C08" w14:textId="1B59F165" w:rsidR="004D6D5B" w:rsidRPr="00423543" w:rsidRDefault="004D6D5B" w:rsidP="008D3B70">
            <w:pPr>
              <w:pStyle w:val="ListParagraph"/>
              <w:numPr>
                <w:ilvl w:val="0"/>
                <w:numId w:val="38"/>
              </w:numPr>
              <w:spacing w:line="256" w:lineRule="auto"/>
              <w:jc w:val="both"/>
              <w:rPr>
                <w:rFonts w:cs="Arial"/>
                <w:color w:val="000000" w:themeColor="text1"/>
              </w:rPr>
            </w:pPr>
            <w:r w:rsidRPr="00423543">
              <w:rPr>
                <w:rFonts w:cs="Arial"/>
                <w:color w:val="000000" w:themeColor="text1"/>
              </w:rPr>
              <w:t xml:space="preserve"> </w:t>
            </w:r>
            <w:r w:rsidR="00FB0873" w:rsidRPr="00423543">
              <w:rPr>
                <w:rFonts w:cs="Arial"/>
                <w:color w:val="000000" w:themeColor="text1"/>
              </w:rPr>
              <w:t xml:space="preserve">(Based on the </w:t>
            </w:r>
            <w:r w:rsidR="00423543" w:rsidRPr="00423543">
              <w:rPr>
                <w:rFonts w:cs="Arial"/>
                <w:color w:val="000000" w:themeColor="text1"/>
              </w:rPr>
              <w:t>access,</w:t>
            </w:r>
            <w:r w:rsidR="00FB0873" w:rsidRPr="00423543">
              <w:rPr>
                <w:rFonts w:cs="Arial"/>
                <w:color w:val="000000" w:themeColor="text1"/>
              </w:rPr>
              <w:t xml:space="preserve"> we will define this section, as Cigna </w:t>
            </w:r>
            <w:r w:rsidR="00DF6C54" w:rsidRPr="00423543">
              <w:rPr>
                <w:rFonts w:cs="Arial"/>
                <w:color w:val="000000" w:themeColor="text1"/>
              </w:rPr>
              <w:t xml:space="preserve">is using mostly </w:t>
            </w:r>
            <w:r w:rsidR="005F0C1A">
              <w:rPr>
                <w:rFonts w:cs="Arial"/>
                <w:color w:val="000000" w:themeColor="text1"/>
              </w:rPr>
              <w:t xml:space="preserve">AWS </w:t>
            </w:r>
            <w:r w:rsidR="00DF6C54" w:rsidRPr="00423543">
              <w:rPr>
                <w:rFonts w:cs="Arial"/>
                <w:color w:val="000000" w:themeColor="text1"/>
              </w:rPr>
              <w:t>/</w:t>
            </w:r>
            <w:r w:rsidR="005F0C1A">
              <w:rPr>
                <w:rFonts w:cs="Arial"/>
                <w:color w:val="000000" w:themeColor="text1"/>
              </w:rPr>
              <w:t xml:space="preserve"> </w:t>
            </w:r>
            <w:r w:rsidR="005F0C1A" w:rsidRPr="00423543">
              <w:rPr>
                <w:rFonts w:cs="Arial"/>
                <w:color w:val="000000" w:themeColor="text1"/>
              </w:rPr>
              <w:t>OpenShift</w:t>
            </w:r>
            <w:r w:rsidR="00DF6C54" w:rsidRPr="00423543">
              <w:rPr>
                <w:rFonts w:cs="Arial"/>
                <w:color w:val="000000" w:themeColor="text1"/>
              </w:rPr>
              <w:t>)</w:t>
            </w:r>
          </w:p>
        </w:tc>
      </w:tr>
    </w:tbl>
    <w:p w14:paraId="7E639218" w14:textId="0A7226F4" w:rsidR="00C9091A" w:rsidRDefault="00C9091A">
      <w:pPr>
        <w:widowControl/>
        <w:spacing w:before="0" w:after="0" w:line="240" w:lineRule="auto"/>
        <w:ind w:right="0"/>
        <w:rPr>
          <w:rFonts w:eastAsia="Calibri" w:cs="Arial"/>
          <w:sz w:val="22"/>
          <w:szCs w:val="22"/>
        </w:rPr>
      </w:pPr>
    </w:p>
    <w:p w14:paraId="6FB4701D" w14:textId="77777777" w:rsidR="001368EA" w:rsidRDefault="001368EA" w:rsidP="001368EA">
      <w:pPr>
        <w:pStyle w:val="ListParagraph"/>
        <w:rPr>
          <w:rFonts w:ascii="Arial" w:hAnsi="Arial" w:cs="Arial"/>
        </w:rPr>
      </w:pPr>
    </w:p>
    <w:p w14:paraId="28EFF606" w14:textId="77777777" w:rsidR="0035754F" w:rsidRPr="00A9727E" w:rsidRDefault="0035754F" w:rsidP="0035754F">
      <w:pPr>
        <w:pStyle w:val="Heading1"/>
        <w:rPr>
          <w:rFonts w:eastAsiaTheme="majorEastAsia" w:cs="Arial"/>
        </w:rPr>
      </w:pPr>
      <w:bookmarkStart w:id="41" w:name="_Toc112750963"/>
      <w:r>
        <w:rPr>
          <w:rFonts w:eastAsiaTheme="majorEastAsia" w:cs="Arial"/>
        </w:rPr>
        <w:t>Skills</w:t>
      </w:r>
      <w:r w:rsidRPr="00A9727E">
        <w:rPr>
          <w:rFonts w:eastAsiaTheme="majorEastAsia" w:cs="Arial"/>
        </w:rPr>
        <w:t xml:space="preserve"> </w:t>
      </w:r>
      <w:r>
        <w:rPr>
          <w:rFonts w:eastAsiaTheme="majorEastAsia" w:cs="Arial"/>
        </w:rPr>
        <w:t xml:space="preserve">to </w:t>
      </w:r>
      <w:r w:rsidRPr="00A9727E">
        <w:rPr>
          <w:rFonts w:eastAsiaTheme="majorEastAsia" w:cs="Arial"/>
        </w:rPr>
        <w:t>develop the project</w:t>
      </w:r>
      <w:bookmarkEnd w:id="41"/>
    </w:p>
    <w:p w14:paraId="33C55F48" w14:textId="77777777" w:rsidR="003C404B" w:rsidRPr="00D67BBC" w:rsidRDefault="003C404B" w:rsidP="003C404B">
      <w:pPr>
        <w:pStyle w:val="ListParagraph"/>
        <w:ind w:left="0"/>
        <w:rPr>
          <w:rFonts w:ascii="Arial" w:hAnsi="Arial" w:cs="Arial"/>
        </w:rPr>
      </w:pPr>
      <w:r w:rsidRPr="00D67BBC">
        <w:rPr>
          <w:rFonts w:ascii="Arial" w:hAnsi="Arial" w:cs="Arial"/>
        </w:rPr>
        <w:t xml:space="preserve">List the Technology based on your respective technology stack, that will be used to development the project. </w:t>
      </w:r>
    </w:p>
    <w:p w14:paraId="31864849" w14:textId="77777777" w:rsidR="003C404B" w:rsidRPr="00D67BBC" w:rsidRDefault="003C404B" w:rsidP="003C404B">
      <w:pPr>
        <w:pStyle w:val="ListParagraph"/>
        <w:ind w:left="0"/>
        <w:rPr>
          <w:rFonts w:ascii="Arial" w:hAnsi="Arial" w:cs="Arial"/>
          <w:sz w:val="24"/>
        </w:rPr>
      </w:pPr>
    </w:p>
    <w:tbl>
      <w:tblPr>
        <w:tblStyle w:val="TableGrid"/>
        <w:tblW w:w="3603" w:type="pct"/>
        <w:tblLook w:val="0420" w:firstRow="1" w:lastRow="0" w:firstColumn="0" w:lastColumn="0" w:noHBand="0" w:noVBand="1"/>
      </w:tblPr>
      <w:tblGrid>
        <w:gridCol w:w="2695"/>
        <w:gridCol w:w="4499"/>
      </w:tblGrid>
      <w:tr w:rsidR="006409D9" w:rsidRPr="008F7F10" w14:paraId="78F1A0C6" w14:textId="77777777" w:rsidTr="008F7F10">
        <w:trPr>
          <w:trHeight w:val="305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162F83B" w14:textId="7437C8E7" w:rsidR="006409D9" w:rsidRPr="008F7F10" w:rsidRDefault="008F7F10" w:rsidP="008F7F10">
            <w:pPr>
              <w:spacing w:line="256" w:lineRule="auto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8F7F10">
              <w:rPr>
                <w:rFonts w:eastAsia="Calibri" w:cs="Arial"/>
                <w:b/>
                <w:bCs/>
                <w:sz w:val="22"/>
                <w:szCs w:val="22"/>
              </w:rPr>
              <w:t>Layer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CD9C1ED" w14:textId="7C53FF85" w:rsidR="006409D9" w:rsidRPr="008F7F10" w:rsidRDefault="008F7F10" w:rsidP="008F7F10">
            <w:pPr>
              <w:spacing w:line="256" w:lineRule="auto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8F7F10">
              <w:rPr>
                <w:rFonts w:eastAsia="Calibri" w:cs="Arial"/>
                <w:b/>
                <w:bCs/>
                <w:sz w:val="22"/>
                <w:szCs w:val="22"/>
              </w:rPr>
              <w:t>Tech Stack</w:t>
            </w:r>
          </w:p>
        </w:tc>
      </w:tr>
      <w:tr w:rsidR="006409D9" w:rsidRPr="00A03831" w14:paraId="7B481E0E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B98C" w14:textId="77777777" w:rsidR="006409D9" w:rsidRPr="00A03831" w:rsidRDefault="006409D9">
            <w:pPr>
              <w:spacing w:line="256" w:lineRule="auto"/>
              <w:rPr>
                <w:rFonts w:cs="Arial"/>
                <w:color w:val="A6A6A6" w:themeColor="background1" w:themeShade="A6"/>
                <w:sz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Front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262D" w14:textId="3EEE69E3" w:rsidR="006409D9" w:rsidRPr="008F7F10" w:rsidRDefault="006409D9" w:rsidP="008F7F10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 xml:space="preserve">React </w:t>
            </w:r>
          </w:p>
          <w:p w14:paraId="51AA7680" w14:textId="5BA3DADF" w:rsidR="0060357F" w:rsidRPr="008F7F10" w:rsidRDefault="00E33528" w:rsidP="008F7F10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JavaScript</w:t>
            </w:r>
          </w:p>
          <w:p w14:paraId="208DCEED" w14:textId="77777777" w:rsidR="006409D9" w:rsidRPr="008F7F10" w:rsidRDefault="006409D9" w:rsidP="008F7F10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Karma/ Cypress/ Jest</w:t>
            </w:r>
          </w:p>
        </w:tc>
      </w:tr>
      <w:tr w:rsidR="006409D9" w:rsidRPr="00A03831" w14:paraId="72F403D2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F5A0" w14:textId="7331484E" w:rsidR="006409D9" w:rsidRPr="00A03831" w:rsidRDefault="00EF7C5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Back</w:t>
            </w:r>
            <w:r w:rsidR="006409D9" w:rsidRPr="00A03831">
              <w:rPr>
                <w:rFonts w:eastAsia="Calibri" w:cs="Arial"/>
                <w:sz w:val="22"/>
                <w:szCs w:val="22"/>
              </w:rPr>
              <w:t xml:space="preserve">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8B19" w14:textId="77777777" w:rsidR="008F7F10" w:rsidRDefault="006409D9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JDK</w:t>
            </w:r>
            <w:r w:rsidR="00BF2360" w:rsidRPr="008F7F10">
              <w:rPr>
                <w:rFonts w:cs="Arial"/>
              </w:rPr>
              <w:t>1.8</w:t>
            </w:r>
          </w:p>
          <w:p w14:paraId="6E0400CE" w14:textId="77777777" w:rsidR="008F7F10" w:rsidRDefault="00D40374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Spring Boot</w:t>
            </w:r>
          </w:p>
          <w:p w14:paraId="26E44C03" w14:textId="77777777" w:rsidR="008F7F10" w:rsidRDefault="00B51AB4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JPA</w:t>
            </w:r>
            <w:r w:rsidR="00F72AC2" w:rsidRPr="008F7F10">
              <w:rPr>
                <w:rFonts w:cs="Arial"/>
              </w:rPr>
              <w:t>/Hiber</w:t>
            </w:r>
            <w:r w:rsidR="0044285B" w:rsidRPr="008F7F10">
              <w:rPr>
                <w:rFonts w:cs="Arial"/>
              </w:rPr>
              <w:t>nate</w:t>
            </w:r>
          </w:p>
          <w:p w14:paraId="6FF60873" w14:textId="77777777" w:rsidR="008F7F10" w:rsidRDefault="006409D9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Maven</w:t>
            </w:r>
          </w:p>
          <w:p w14:paraId="0E886801" w14:textId="77777777" w:rsidR="008F7F10" w:rsidRDefault="00CE4DF2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SonarQube</w:t>
            </w:r>
          </w:p>
          <w:p w14:paraId="179CBC64" w14:textId="220AB7A5" w:rsidR="006409D9" w:rsidRPr="008F7F10" w:rsidRDefault="006409D9" w:rsidP="008F7F1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8F7F10">
              <w:rPr>
                <w:rFonts w:cs="Arial"/>
              </w:rPr>
              <w:t>Junit</w:t>
            </w:r>
            <w:r w:rsidR="00721996" w:rsidRPr="008F7F10">
              <w:rPr>
                <w:rFonts w:cs="Arial"/>
              </w:rPr>
              <w:t xml:space="preserve"> </w:t>
            </w:r>
          </w:p>
        </w:tc>
      </w:tr>
      <w:tr w:rsidR="006409D9" w:rsidRPr="00A03831" w14:paraId="455C7C31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71AC" w14:textId="77777777" w:rsidR="006409D9" w:rsidRPr="00A03831" w:rsidRDefault="006409D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 w:rsidRPr="00A03831">
              <w:rPr>
                <w:rFonts w:eastAsia="Calibri" w:cs="Arial"/>
                <w:sz w:val="22"/>
                <w:szCs w:val="22"/>
              </w:rPr>
              <w:t>Database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99FE" w14:textId="513153B7" w:rsidR="006409D9" w:rsidRPr="00EF7C59" w:rsidRDefault="006409D9" w:rsidP="00EF7C5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EF7C59">
              <w:rPr>
                <w:rFonts w:cs="Arial"/>
              </w:rPr>
              <w:t>MongoDB</w:t>
            </w:r>
            <w:r w:rsidR="00E33528" w:rsidRPr="00EF7C59">
              <w:rPr>
                <w:rFonts w:cs="Arial"/>
              </w:rPr>
              <w:t xml:space="preserve"> / MySQL / PostgreSQL</w:t>
            </w:r>
          </w:p>
        </w:tc>
      </w:tr>
      <w:tr w:rsidR="006409D9" w:rsidRPr="00A03831" w14:paraId="14912743" w14:textId="77777777" w:rsidTr="006409D9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3241" w14:textId="587D3D86" w:rsidR="006409D9" w:rsidRPr="00A03831" w:rsidRDefault="00EF7C59">
            <w:pPr>
              <w:spacing w:line="256" w:lineRule="auto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Deployment Infra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AC26" w14:textId="7D0A646E" w:rsidR="006409D9" w:rsidRPr="00EF7C59" w:rsidRDefault="006409D9" w:rsidP="00EF7C5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EF7C59">
              <w:rPr>
                <w:rFonts w:cs="Arial"/>
              </w:rPr>
              <w:t>AWS code commit</w:t>
            </w:r>
            <w:r w:rsidR="00A2652C" w:rsidRPr="00EF7C59">
              <w:rPr>
                <w:rFonts w:cs="Arial"/>
              </w:rPr>
              <w:t>/&lt;&lt;</w:t>
            </w:r>
            <w:r w:rsidR="00CD7FA6" w:rsidRPr="00EF7C59">
              <w:rPr>
                <w:rFonts w:cs="Arial"/>
              </w:rPr>
              <w:t>TBD</w:t>
            </w:r>
            <w:r w:rsidR="00A2652C" w:rsidRPr="00EF7C59">
              <w:rPr>
                <w:rFonts w:cs="Arial"/>
              </w:rPr>
              <w:t>&gt;&gt;</w:t>
            </w:r>
          </w:p>
          <w:p w14:paraId="3035A1E9" w14:textId="3DAA2338" w:rsidR="00FA2975" w:rsidRPr="00EF7C59" w:rsidRDefault="00FA2975" w:rsidP="00EF7C5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cs="Arial"/>
              </w:rPr>
            </w:pPr>
            <w:r w:rsidRPr="00EF7C59">
              <w:rPr>
                <w:rFonts w:cs="Arial"/>
              </w:rPr>
              <w:t>Amazon ECR repository</w:t>
            </w:r>
          </w:p>
        </w:tc>
      </w:tr>
    </w:tbl>
    <w:p w14:paraId="1F9BF0FC" w14:textId="77777777" w:rsidR="006409D9" w:rsidRDefault="006409D9" w:rsidP="006409D9">
      <w:pPr>
        <w:pStyle w:val="ListParagraph"/>
        <w:ind w:left="0"/>
        <w:rPr>
          <w:rFonts w:ascii="Arial" w:hAnsi="Arial" w:cs="Arial"/>
        </w:rPr>
      </w:pPr>
    </w:p>
    <w:p w14:paraId="72DAA1A4" w14:textId="7494B1AD" w:rsidR="0035754F" w:rsidRDefault="0035754F" w:rsidP="0035754F">
      <w:pPr>
        <w:pStyle w:val="ListParagraph"/>
        <w:ind w:left="0"/>
        <w:rPr>
          <w:rFonts w:ascii="Arial" w:hAnsi="Arial" w:cs="Arial"/>
        </w:rPr>
      </w:pPr>
    </w:p>
    <w:p w14:paraId="077134CF" w14:textId="1D039F86" w:rsidR="001B5E98" w:rsidRDefault="001B5E98" w:rsidP="0035754F">
      <w:pPr>
        <w:pStyle w:val="ListParagraph"/>
        <w:ind w:left="0"/>
        <w:rPr>
          <w:rFonts w:ascii="Arial" w:hAnsi="Arial" w:cs="Arial"/>
        </w:rPr>
      </w:pPr>
    </w:p>
    <w:p w14:paraId="2F0BA59B" w14:textId="77777777" w:rsidR="001B5E98" w:rsidRDefault="001B5E98" w:rsidP="0035754F">
      <w:pPr>
        <w:pStyle w:val="ListParagraph"/>
        <w:ind w:left="0"/>
        <w:rPr>
          <w:rFonts w:ascii="Arial" w:hAnsi="Arial" w:cs="Arial"/>
        </w:rPr>
      </w:pPr>
    </w:p>
    <w:p w14:paraId="704A893B" w14:textId="1E983F3A" w:rsidR="006409D9" w:rsidRPr="006409D9" w:rsidRDefault="00F51969" w:rsidP="006409D9">
      <w:pPr>
        <w:pStyle w:val="Heading1"/>
        <w:rPr>
          <w:rFonts w:eastAsiaTheme="majorEastAsia"/>
        </w:rPr>
      </w:pPr>
      <w:bookmarkStart w:id="42" w:name="_Toc112750964"/>
      <w:r w:rsidRPr="00BE0F19">
        <w:rPr>
          <w:rFonts w:eastAsiaTheme="majorEastAsia" w:cs="Arial"/>
        </w:rPr>
        <w:lastRenderedPageBreak/>
        <w:t>I</w:t>
      </w:r>
      <w:r w:rsidR="00904148" w:rsidRPr="00BE0F19">
        <w:rPr>
          <w:rFonts w:eastAsiaTheme="majorEastAsia" w:cs="Arial"/>
        </w:rPr>
        <w:t>mplementation Notes</w:t>
      </w:r>
      <w:bookmarkEnd w:id="42"/>
    </w:p>
    <w:p w14:paraId="767F930B" w14:textId="77777777" w:rsidR="006409D9" w:rsidRPr="00736612" w:rsidRDefault="006409D9" w:rsidP="006409D9">
      <w:pPr>
        <w:rPr>
          <w:rFonts w:eastAsiaTheme="majorEastAsia" w:cs="Arial"/>
          <w:sz w:val="22"/>
          <w:szCs w:val="22"/>
        </w:rPr>
      </w:pPr>
      <w:r w:rsidRPr="00736612">
        <w:rPr>
          <w:rFonts w:eastAsiaTheme="majorEastAsia" w:cs="Arial"/>
          <w:sz w:val="22"/>
          <w:szCs w:val="22"/>
        </w:rPr>
        <w:t>As per the project requirement modification can be done in the below table.</w:t>
      </w:r>
    </w:p>
    <w:tbl>
      <w:tblPr>
        <w:tblStyle w:val="TableGrid"/>
        <w:tblW w:w="4775" w:type="pct"/>
        <w:tblLook w:val="0420" w:firstRow="1" w:lastRow="0" w:firstColumn="0" w:lastColumn="0" w:noHBand="0" w:noVBand="1"/>
      </w:tblPr>
      <w:tblGrid>
        <w:gridCol w:w="2876"/>
        <w:gridCol w:w="6659"/>
      </w:tblGrid>
      <w:tr w:rsidR="00F4671B" w:rsidRPr="00736612" w14:paraId="78EEF321" w14:textId="77777777" w:rsidTr="00F4671B">
        <w:trPr>
          <w:trHeight w:val="683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FB85" w14:textId="20131CA5" w:rsidR="00F4671B" w:rsidRPr="00736612" w:rsidRDefault="00F4671B" w:rsidP="00F4671B">
            <w:pPr>
              <w:rPr>
                <w:rFonts w:cs="Arial"/>
                <w:color w:val="000000" w:themeColor="text1"/>
                <w:sz w:val="22"/>
                <w:szCs w:val="22"/>
              </w:rPr>
            </w:pPr>
            <w:r w:rsidRPr="00736612">
              <w:rPr>
                <w:rFonts w:cs="Arial"/>
                <w:color w:val="000000" w:themeColor="text1"/>
                <w:sz w:val="22"/>
                <w:szCs w:val="22"/>
              </w:rPr>
              <w:t>Milestone -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50CA" w14:textId="6D171C7E" w:rsidR="00F4671B" w:rsidRPr="008626AF" w:rsidRDefault="008626AF" w:rsidP="00F4671B">
            <w:pPr>
              <w:spacing w:line="256" w:lineRule="auto"/>
              <w:jc w:val="both"/>
              <w:rPr>
                <w:rFonts w:cs="Arial"/>
                <w:b/>
                <w:bCs/>
                <w:color w:val="000000" w:themeColor="text1"/>
                <w:u w:val="single"/>
              </w:rPr>
            </w:pPr>
            <w:r w:rsidRPr="008626AF">
              <w:rPr>
                <w:rFonts w:cs="Arial"/>
                <w:b/>
                <w:bCs/>
                <w:color w:val="000000" w:themeColor="text1"/>
                <w:u w:val="single"/>
              </w:rPr>
              <w:t>Spring Boot</w:t>
            </w:r>
          </w:p>
          <w:p w14:paraId="33FB3BE3" w14:textId="77777777" w:rsidR="00F4671B" w:rsidRPr="00736612" w:rsidRDefault="00F4671B" w:rsidP="00F4671B">
            <w:pPr>
              <w:spacing w:line="256" w:lineRule="auto"/>
              <w:jc w:val="both"/>
              <w:rPr>
                <w:rFonts w:cs="Arial"/>
                <w:color w:val="000000" w:themeColor="text1"/>
              </w:rPr>
            </w:pPr>
            <w:r w:rsidRPr="00736612">
              <w:rPr>
                <w:rFonts w:cs="Arial"/>
                <w:color w:val="000000" w:themeColor="text1"/>
              </w:rPr>
              <w:t>Create Spring Boot REST Microservices to perform SAVE Operation using POST method.</w:t>
            </w:r>
          </w:p>
          <w:p w14:paraId="48353986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rPr>
                <w:rFonts w:ascii="Arial" w:hAnsi="Arial" w:cs="Arial"/>
              </w:rPr>
            </w:pPr>
            <w:r w:rsidRPr="00736612">
              <w:rPr>
                <w:rFonts w:ascii="Arial" w:hAnsi="Arial" w:cs="Arial"/>
              </w:rPr>
              <w:t>Use Microservices Architecture</w:t>
            </w:r>
          </w:p>
          <w:p w14:paraId="3CEC9D26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Follow coding standards</w:t>
            </w:r>
          </w:p>
          <w:p w14:paraId="5C55A1FB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Follow Standard project structure</w:t>
            </w:r>
          </w:p>
          <w:p w14:paraId="5C33F898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after="160" w:line="252" w:lineRule="auto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</w:rPr>
              <w:t>Message input/output format should be in JSON (Read the values from the property/input files, wherever applicable). Input/output format can be designed as per the discretion of the participant</w:t>
            </w:r>
          </w:p>
          <w:p w14:paraId="50D4B3F6" w14:textId="77777777" w:rsidR="00F4671B" w:rsidRPr="00736612" w:rsidRDefault="00F4671B" w:rsidP="00585F1B">
            <w:pPr>
              <w:widowControl/>
              <w:numPr>
                <w:ilvl w:val="0"/>
                <w:numId w:val="42"/>
              </w:numPr>
              <w:spacing w:before="0" w:after="0" w:line="360" w:lineRule="auto"/>
              <w:ind w:right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36612">
              <w:rPr>
                <w:rFonts w:cs="Arial"/>
                <w:sz w:val="22"/>
                <w:szCs w:val="22"/>
              </w:rPr>
              <w:t xml:space="preserve">Database connections and web service URLs should be configurable. </w:t>
            </w:r>
          </w:p>
          <w:p w14:paraId="0B08CEEB" w14:textId="77777777" w:rsidR="00F4671B" w:rsidRDefault="00F4671B" w:rsidP="00585F1B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rPr>
                <w:rFonts w:ascii="Arial" w:hAnsi="Arial" w:cs="Arial"/>
              </w:rPr>
            </w:pPr>
            <w:r w:rsidRPr="00736612">
              <w:rPr>
                <w:rFonts w:ascii="Arial" w:hAnsi="Arial" w:cs="Arial"/>
              </w:rPr>
              <w:t>Use browser / POST Man to invoke APIs</w:t>
            </w:r>
          </w:p>
          <w:p w14:paraId="15262542" w14:textId="7C2DBB0A" w:rsidR="00B0702B" w:rsidRPr="00736612" w:rsidRDefault="00B0702B" w:rsidP="00585F1B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Swagger implementation.</w:t>
            </w:r>
          </w:p>
          <w:p w14:paraId="6BF6CC15" w14:textId="77777777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Run SonarQube for code quality.</w:t>
            </w:r>
          </w:p>
          <w:p w14:paraId="791D6D17" w14:textId="395D6103" w:rsidR="00F4671B" w:rsidRPr="00736612" w:rsidRDefault="00F4671B" w:rsidP="00585F1B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cs="Arial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Implement Junit for unit testing.</w:t>
            </w:r>
          </w:p>
        </w:tc>
      </w:tr>
      <w:tr w:rsidR="00F4671B" w:rsidRPr="00736612" w14:paraId="730882DE" w14:textId="77777777" w:rsidTr="00F4671B">
        <w:trPr>
          <w:trHeight w:val="683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E098" w14:textId="38E5FDA0" w:rsidR="00F4671B" w:rsidRPr="00736612" w:rsidRDefault="00F4671B" w:rsidP="00F4671B">
            <w:pPr>
              <w:rPr>
                <w:rFonts w:cs="Arial"/>
                <w:color w:val="000000" w:themeColor="text1"/>
                <w:sz w:val="22"/>
                <w:szCs w:val="22"/>
              </w:rPr>
            </w:pPr>
            <w:r w:rsidRPr="00736612">
              <w:rPr>
                <w:rFonts w:cs="Arial"/>
                <w:color w:val="000000" w:themeColor="text1"/>
                <w:sz w:val="22"/>
                <w:szCs w:val="22"/>
              </w:rPr>
              <w:t>Milestone -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338" w14:textId="3CDEEC91" w:rsidR="00F4671B" w:rsidRPr="00736612" w:rsidRDefault="00F4671B" w:rsidP="002B70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Implement user-stories using any one of the UI frameworks [React]</w:t>
            </w:r>
          </w:p>
          <w:p w14:paraId="08F4AB71" w14:textId="77777777" w:rsidR="00F4671B" w:rsidRPr="002B7077" w:rsidRDefault="00F4671B" w:rsidP="002B70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Implement Forms, databinding, validations</w:t>
            </w:r>
          </w:p>
          <w:p w14:paraId="72AD0793" w14:textId="2D61C93F" w:rsidR="00F4671B" w:rsidRPr="00736612" w:rsidRDefault="00F4671B" w:rsidP="002B70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cs="Arial"/>
              </w:rPr>
            </w:pPr>
            <w:r w:rsidRPr="00736612">
              <w:rPr>
                <w:rFonts w:ascii="Arial" w:hAnsi="Arial" w:cs="Arial"/>
                <w:color w:val="000000" w:themeColor="text1"/>
              </w:rPr>
              <w:t>Use appropriate unit test framework.</w:t>
            </w:r>
          </w:p>
        </w:tc>
      </w:tr>
      <w:tr w:rsidR="00F4671B" w:rsidRPr="00736612" w14:paraId="77A3B563" w14:textId="77777777" w:rsidTr="006409D9">
        <w:trPr>
          <w:trHeight w:val="467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AF94" w14:textId="77777777" w:rsidR="00F4671B" w:rsidRPr="00736612" w:rsidRDefault="00F4671B" w:rsidP="00F4671B">
            <w:pPr>
              <w:spacing w:line="256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736612">
              <w:rPr>
                <w:rFonts w:cs="Arial"/>
                <w:color w:val="000000" w:themeColor="text1"/>
                <w:sz w:val="22"/>
                <w:szCs w:val="22"/>
              </w:rPr>
              <w:t>Milestone -3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81EB" w14:textId="45852C35" w:rsidR="00F4671B" w:rsidRPr="00731B17" w:rsidRDefault="00F4671B" w:rsidP="00731B17">
            <w:pPr>
              <w:pStyle w:val="ListParagraph"/>
              <w:numPr>
                <w:ilvl w:val="0"/>
                <w:numId w:val="44"/>
              </w:numPr>
              <w:spacing w:line="256" w:lineRule="auto"/>
              <w:jc w:val="both"/>
              <w:rPr>
                <w:rFonts w:cs="Arial"/>
                <w:color w:val="000000" w:themeColor="text1"/>
              </w:rPr>
            </w:pPr>
            <w:r w:rsidRPr="00731B17">
              <w:rPr>
                <w:rFonts w:cs="Arial"/>
                <w:color w:val="000000" w:themeColor="text1"/>
              </w:rPr>
              <w:t>Integrate service layer with UI component.</w:t>
            </w:r>
          </w:p>
          <w:p w14:paraId="0ACBB7FE" w14:textId="7C20941E" w:rsidR="00F4671B" w:rsidRPr="00731B17" w:rsidRDefault="00731B17" w:rsidP="00731B17">
            <w:pPr>
              <w:pStyle w:val="ListParagraph"/>
              <w:numPr>
                <w:ilvl w:val="0"/>
                <w:numId w:val="44"/>
              </w:numPr>
              <w:spacing w:line="254" w:lineRule="auto"/>
              <w:jc w:val="both"/>
              <w:rPr>
                <w:rFonts w:cs="Arial"/>
              </w:rPr>
            </w:pPr>
            <w:r w:rsidRPr="00731B17">
              <w:rPr>
                <w:rFonts w:cs="Arial"/>
              </w:rPr>
              <w:t>Containerize</w:t>
            </w:r>
            <w:r w:rsidR="00F4671B" w:rsidRPr="00731B17">
              <w:rPr>
                <w:rFonts w:cs="Arial"/>
              </w:rPr>
              <w:t xml:space="preserve"> the application</w:t>
            </w:r>
          </w:p>
          <w:p w14:paraId="445E5048" w14:textId="77777777" w:rsidR="00F4671B" w:rsidRPr="00731B17" w:rsidRDefault="00F4671B" w:rsidP="00731B17">
            <w:pPr>
              <w:pStyle w:val="ListParagraph"/>
              <w:numPr>
                <w:ilvl w:val="0"/>
                <w:numId w:val="44"/>
              </w:numPr>
              <w:spacing w:line="254" w:lineRule="auto"/>
              <w:jc w:val="both"/>
              <w:rPr>
                <w:rFonts w:cs="Arial"/>
              </w:rPr>
            </w:pPr>
            <w:r w:rsidRPr="00731B17">
              <w:rPr>
                <w:rFonts w:cs="Arial"/>
              </w:rPr>
              <w:t>Push your Docker images to an Amazon ECR repository</w:t>
            </w:r>
          </w:p>
          <w:p w14:paraId="06048D0C" w14:textId="6609388F" w:rsidR="00F4671B" w:rsidRPr="00736612" w:rsidRDefault="00F4671B" w:rsidP="00F4671B">
            <w:pPr>
              <w:pStyle w:val="ListParagraph"/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E72815D" w14:textId="77777777" w:rsidR="006409D9" w:rsidRDefault="006409D9" w:rsidP="006409D9">
      <w:pPr>
        <w:rPr>
          <w:rFonts w:eastAsiaTheme="majorEastAsia"/>
        </w:rPr>
      </w:pPr>
    </w:p>
    <w:p w14:paraId="69D9A3ED" w14:textId="503886F0" w:rsidR="006409D9" w:rsidRDefault="006409D9" w:rsidP="00402E9F">
      <w:pPr>
        <w:pStyle w:val="Heading1"/>
        <w:rPr>
          <w:color w:val="000000" w:themeColor="text1"/>
        </w:rPr>
      </w:pPr>
      <w:bookmarkStart w:id="43" w:name="_Toc42538276"/>
      <w:bookmarkStart w:id="44" w:name="_Toc112750965"/>
      <w:r>
        <w:rPr>
          <w:rFonts w:eastAsiaTheme="majorEastAsia"/>
        </w:rPr>
        <w:t>Evaluation rubrics</w:t>
      </w:r>
      <w:bookmarkEnd w:id="43"/>
      <w:bookmarkEnd w:id="44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76"/>
        <w:gridCol w:w="6659"/>
      </w:tblGrid>
      <w:tr w:rsidR="006409D9" w:rsidRPr="00866FEF" w14:paraId="1501E74D" w14:textId="77777777" w:rsidTr="006409D9">
        <w:trPr>
          <w:trHeight w:val="170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9E73" w14:textId="77777777" w:rsidR="006409D9" w:rsidRPr="00866FEF" w:rsidRDefault="006409D9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866FEF">
              <w:rPr>
                <w:rFonts w:cs="Arial"/>
                <w:color w:val="000000"/>
                <w:sz w:val="22"/>
                <w:szCs w:val="22"/>
              </w:rPr>
              <w:t xml:space="preserve">Angular 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9C70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Angular Components, Modules, Databinding, data validation, CLI commands.</w:t>
            </w:r>
          </w:p>
          <w:p w14:paraId="50BF356D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Forms and Forms validation</w:t>
            </w:r>
          </w:p>
          <w:p w14:paraId="52716E0A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Directives</w:t>
            </w:r>
          </w:p>
          <w:p w14:paraId="64974E7F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developed Reusable Components</w:t>
            </w:r>
          </w:p>
          <w:p w14:paraId="1BAB4850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="006409D9" w:rsidRPr="00866FEF" w14:paraId="679B2C26" w14:textId="77777777" w:rsidTr="006409D9">
        <w:trPr>
          <w:trHeight w:val="143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3E55" w14:textId="77777777" w:rsidR="006409D9" w:rsidRPr="00866FEF" w:rsidRDefault="006409D9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 w:rsidRPr="00866FEF">
              <w:rPr>
                <w:rFonts w:eastAsia="Calibri" w:cs="Arial"/>
                <w:sz w:val="22"/>
                <w:szCs w:val="22"/>
              </w:rPr>
              <w:lastRenderedPageBreak/>
              <w:t>REACT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AEFAF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Component, Databinding, data validation, CLI commands.</w:t>
            </w:r>
          </w:p>
          <w:p w14:paraId="2BD9FE3E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Associate must have used Forms and Forms validation</w:t>
            </w:r>
          </w:p>
          <w:p w14:paraId="64FB590D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Associate must have defined React state </w:t>
            </w:r>
          </w:p>
          <w:p w14:paraId="19944155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="006409D9" w:rsidRPr="00866FEF" w14:paraId="78BE4A77" w14:textId="77777777" w:rsidTr="006409D9">
        <w:trPr>
          <w:trHeight w:val="1430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9894" w14:textId="6D5F7FD7" w:rsidR="006409D9" w:rsidRPr="00866FEF" w:rsidRDefault="00FA1593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 w:rsidRPr="00866FEF">
              <w:rPr>
                <w:rFonts w:eastAsia="Calibri" w:cs="Arial"/>
                <w:sz w:val="22"/>
                <w:szCs w:val="22"/>
              </w:rPr>
              <w:t>Microservices</w:t>
            </w:r>
            <w:r w:rsidR="00072707">
              <w:rPr>
                <w:rFonts w:eastAsia="Calibri" w:cs="Arial"/>
                <w:sz w:val="22"/>
                <w:szCs w:val="22"/>
              </w:rPr>
              <w:t>, Java, JPA/</w:t>
            </w:r>
            <w:r w:rsidR="00C93250">
              <w:rPr>
                <w:rFonts w:eastAsia="Calibri" w:cs="Arial"/>
                <w:sz w:val="22"/>
                <w:szCs w:val="22"/>
              </w:rPr>
              <w:t>Hibernate, Database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3962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REST controller</w:t>
            </w:r>
          </w:p>
          <w:p w14:paraId="102959B8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Follow controller -&gt;service-&gt;Dao model</w:t>
            </w:r>
          </w:p>
          <w:p w14:paraId="1D6397BA" w14:textId="77777777" w:rsidR="006409D9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Entity and Model classes </w:t>
            </w:r>
          </w:p>
          <w:p w14:paraId="10C070AC" w14:textId="77777777" w:rsidR="006409D9" w:rsidRPr="00866FEF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Appropriate logging statements</w:t>
            </w:r>
          </w:p>
          <w:p w14:paraId="447854C1" w14:textId="77777777" w:rsidR="006409D9" w:rsidRDefault="006409D9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 xml:space="preserve">Exception handling </w:t>
            </w:r>
          </w:p>
          <w:p w14:paraId="41AF2F81" w14:textId="5193E308" w:rsidR="00F65785" w:rsidRPr="00866FEF" w:rsidRDefault="00F65785" w:rsidP="0081409D">
            <w:pPr>
              <w:pStyle w:val="ListParagraph"/>
              <w:numPr>
                <w:ilvl w:val="0"/>
                <w:numId w:val="18"/>
              </w:num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Usage of Java 8 features such as </w:t>
            </w:r>
            <w:r w:rsidR="00C93250">
              <w:rPr>
                <w:rFonts w:ascii="Arial" w:hAnsi="Arial" w:cs="Arial"/>
              </w:rPr>
              <w:t>streams,</w:t>
            </w:r>
            <w:r>
              <w:rPr>
                <w:rFonts w:ascii="Arial" w:hAnsi="Arial" w:cs="Arial"/>
              </w:rPr>
              <w:t xml:space="preserve"> lambda, </w:t>
            </w:r>
            <w:r w:rsidR="00516D53">
              <w:rPr>
                <w:rFonts w:ascii="Arial" w:hAnsi="Arial" w:cs="Arial"/>
              </w:rPr>
              <w:t>Async</w:t>
            </w:r>
          </w:p>
        </w:tc>
      </w:tr>
      <w:tr w:rsidR="003775BE" w:rsidRPr="00866FEF" w14:paraId="717C4F46" w14:textId="77777777" w:rsidTr="00582FC4">
        <w:trPr>
          <w:trHeight w:val="872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1B1D" w14:textId="6EA12AD7" w:rsidR="003775BE" w:rsidRPr="00866FEF" w:rsidRDefault="003775BE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Docker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483" w14:textId="3EB69A23" w:rsidR="002E099E" w:rsidRDefault="00C93250" w:rsidP="0081409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Containerize</w:t>
            </w:r>
            <w:r w:rsidR="002E099E">
              <w:rPr>
                <w:rFonts w:ascii="Arial" w:hAnsi="Arial" w:cs="Arial"/>
              </w:rPr>
              <w:t xml:space="preserve"> the application</w:t>
            </w:r>
          </w:p>
          <w:p w14:paraId="7CA82622" w14:textId="77777777" w:rsidR="002E099E" w:rsidRDefault="002E099E" w:rsidP="0081409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docker containers</w:t>
            </w:r>
          </w:p>
          <w:p w14:paraId="4A35153B" w14:textId="59CBF0AB" w:rsidR="00187CD4" w:rsidRPr="008C527D" w:rsidRDefault="002E099E" w:rsidP="0081409D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</w:rPr>
            </w:pPr>
            <w:r w:rsidRPr="004C2F2A">
              <w:rPr>
                <w:rFonts w:ascii="Arial" w:hAnsi="Arial" w:cs="Arial"/>
              </w:rPr>
              <w:t>Push your Docker images to an Amazon ECR repository with the docker push command</w:t>
            </w:r>
          </w:p>
        </w:tc>
      </w:tr>
      <w:tr w:rsidR="006409D9" w:rsidRPr="00866FEF" w14:paraId="6E78ABB5" w14:textId="77777777" w:rsidTr="00FA1593">
        <w:trPr>
          <w:trHeight w:val="512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B8EF" w14:textId="77777777" w:rsidR="006409D9" w:rsidRPr="00866FEF" w:rsidRDefault="006409D9">
            <w:pPr>
              <w:widowControl/>
              <w:spacing w:before="0" w:after="0" w:line="240" w:lineRule="auto"/>
              <w:ind w:right="0"/>
              <w:rPr>
                <w:rFonts w:eastAsia="Calibri" w:cs="Arial"/>
                <w:sz w:val="22"/>
                <w:szCs w:val="22"/>
              </w:rPr>
            </w:pPr>
            <w:r w:rsidRPr="00866FEF">
              <w:rPr>
                <w:rFonts w:eastAsia="Calibri" w:cs="Arial"/>
                <w:sz w:val="22"/>
                <w:szCs w:val="22"/>
              </w:rPr>
              <w:t>AWS</w:t>
            </w:r>
          </w:p>
        </w:tc>
        <w:tc>
          <w:tcPr>
            <w:tcW w:w="3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D192" w14:textId="77777777" w:rsidR="008C527D" w:rsidRDefault="008C527D" w:rsidP="0081409D">
            <w:pPr>
              <w:pStyle w:val="ListParagraph"/>
              <w:numPr>
                <w:ilvl w:val="0"/>
                <w:numId w:val="19"/>
              </w:numPr>
              <w:spacing w:line="240" w:lineRule="atLeast"/>
              <w:rPr>
                <w:rFonts w:ascii="Arial" w:hAnsi="Arial" w:cs="Arial"/>
              </w:rPr>
            </w:pPr>
            <w:r w:rsidRPr="00866FEF">
              <w:rPr>
                <w:rFonts w:ascii="Arial" w:hAnsi="Arial" w:cs="Arial"/>
              </w:rPr>
              <w:t>Code is committed in AWS</w:t>
            </w:r>
          </w:p>
          <w:p w14:paraId="09326C7D" w14:textId="2D6CFB1C" w:rsidR="00277DF4" w:rsidRPr="009E1ADF" w:rsidRDefault="009E1ADF" w:rsidP="0081409D">
            <w:pPr>
              <w:pStyle w:val="ListParagraph"/>
              <w:numPr>
                <w:ilvl w:val="0"/>
                <w:numId w:val="19"/>
              </w:numPr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</w:t>
            </w:r>
            <w:r w:rsidR="00277DF4" w:rsidRPr="009E1ADF">
              <w:rPr>
                <w:rFonts w:ascii="Arial" w:hAnsi="Arial" w:cs="Arial"/>
              </w:rPr>
              <w:t xml:space="preserve"> your container images to Amazon Elastic Container Registry</w:t>
            </w:r>
          </w:p>
        </w:tc>
      </w:tr>
    </w:tbl>
    <w:p w14:paraId="266036B7" w14:textId="77777777" w:rsidR="006409D9" w:rsidRDefault="006409D9" w:rsidP="006409D9">
      <w:pPr>
        <w:rPr>
          <w:rFonts w:eastAsiaTheme="majorEastAsia"/>
        </w:rPr>
      </w:pPr>
    </w:p>
    <w:p w14:paraId="29723CFA" w14:textId="77777777" w:rsidR="00BE0F19" w:rsidRPr="00BE0F19" w:rsidRDefault="00BE0F19" w:rsidP="006409D9">
      <w:pPr>
        <w:rPr>
          <w:rFonts w:eastAsiaTheme="majorEastAsia"/>
        </w:rPr>
      </w:pPr>
    </w:p>
    <w:sectPr w:rsidR="00BE0F19" w:rsidRPr="00BE0F19" w:rsidSect="000F6B2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769D" w14:textId="77777777" w:rsidR="00C60D40" w:rsidRDefault="00C60D40">
      <w:r>
        <w:separator/>
      </w:r>
    </w:p>
  </w:endnote>
  <w:endnote w:type="continuationSeparator" w:id="0">
    <w:p w14:paraId="672A4952" w14:textId="77777777" w:rsidR="00C60D40" w:rsidRDefault="00C60D40">
      <w:r>
        <w:continuationSeparator/>
      </w:r>
    </w:p>
  </w:endnote>
  <w:endnote w:type="continuationNotice" w:id="1">
    <w:p w14:paraId="5FBBC133" w14:textId="77777777" w:rsidR="00C60D40" w:rsidRDefault="00C60D4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8CFE" w14:textId="77777777" w:rsidR="00CB2332" w:rsidRDefault="00CB2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D216" w14:textId="27D9FBBF" w:rsidR="007416BB" w:rsidRDefault="007416BB" w:rsidP="000F6B23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1A73C" w14:textId="1907CDC3" w:rsidR="007416BB" w:rsidRDefault="007416BB" w:rsidP="000F6B2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>
          <w:pict>
            <v:rect w14:anchorId="12231D9E" id="Footer Placeholder 3" o:spid="_x0000_s1037" style="position:absolute;left:0;text-align:left;margin-left:0;margin-top:0;width:5in;height:12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" filled="f" stroked="f">
              <o:lock v:ext="edit" grouping="t"/>
              <v:textbox inset="0,0,0,0">
                <w:txbxContent>
                  <w:p w14:paraId="4FC1A73C" w14:textId="1907CDC3" w:rsidR="007416BB" w:rsidRDefault="007416BB" w:rsidP="000F6B2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4B16" w14:textId="77777777" w:rsidR="00CB2332" w:rsidRDefault="00CB2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7B80" w14:textId="77777777" w:rsidR="00C60D40" w:rsidRDefault="00C60D40">
      <w:r>
        <w:separator/>
      </w:r>
    </w:p>
  </w:footnote>
  <w:footnote w:type="continuationSeparator" w:id="0">
    <w:p w14:paraId="302BA850" w14:textId="77777777" w:rsidR="00C60D40" w:rsidRDefault="00C60D40">
      <w:r>
        <w:continuationSeparator/>
      </w:r>
    </w:p>
  </w:footnote>
  <w:footnote w:type="continuationNotice" w:id="1">
    <w:p w14:paraId="07DDBA61" w14:textId="77777777" w:rsidR="00C60D40" w:rsidRDefault="00C60D4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D6F2" w14:textId="77777777" w:rsidR="00CB2332" w:rsidRDefault="00CB2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2350" w14:textId="165CCD0B" w:rsidR="007416BB" w:rsidRDefault="007416BB" w:rsidP="000F6B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23617" w14:textId="77777777" w:rsidR="007416BB" w:rsidRDefault="007416BB" w:rsidP="000F6B23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A3BC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margin-left:-49.7pt;margin-top:19.4pt;width:128.25pt;height:16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" stroked="f">
              <v:textbox inset="0,0,0,0">
                <w:txbxContent>
                  <w:p w14:paraId="0FA23617" w14:textId="77777777" w:rsidR="007416BB" w:rsidRDefault="007416BB" w:rsidP="000F6B23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oel="http://schemas.microsoft.com/office/2019/extlst">
          <w:pict>
            <v:line w14:anchorId="62B37790" id="Line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oel="http://schemas.microsoft.com/office/2019/extlst">
          <w:pict>
            <v:line w14:anchorId="7F7A98B9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f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" strokecolor="#969696"/>
          </w:pict>
        </mc:Fallback>
      </mc:AlternateContent>
    </w:r>
  </w:p>
  <w:p w14:paraId="55F4F2A3" w14:textId="77777777" w:rsidR="00ED4D2F" w:rsidRDefault="00ED4D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4BE2" w14:textId="77777777" w:rsidR="00CB2332" w:rsidRDefault="00CB2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B42AA"/>
    <w:multiLevelType w:val="hybridMultilevel"/>
    <w:tmpl w:val="6C9C3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2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0332310"/>
    <w:multiLevelType w:val="hybridMultilevel"/>
    <w:tmpl w:val="C07A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A94BEC"/>
    <w:multiLevelType w:val="hybridMultilevel"/>
    <w:tmpl w:val="BE38D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71D6215"/>
    <w:multiLevelType w:val="hybridMultilevel"/>
    <w:tmpl w:val="130E4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6D0E61"/>
    <w:multiLevelType w:val="hybridMultilevel"/>
    <w:tmpl w:val="A45005A6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C9D6571"/>
    <w:multiLevelType w:val="hybridMultilevel"/>
    <w:tmpl w:val="C658C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3040B"/>
    <w:multiLevelType w:val="hybridMultilevel"/>
    <w:tmpl w:val="94DEA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EC07C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 w15:restartNumberingAfterBreak="0">
    <w:nsid w:val="230C2FBF"/>
    <w:multiLevelType w:val="hybridMultilevel"/>
    <w:tmpl w:val="E0328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27731"/>
    <w:multiLevelType w:val="hybridMultilevel"/>
    <w:tmpl w:val="BA18A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D6979"/>
    <w:multiLevelType w:val="hybridMultilevel"/>
    <w:tmpl w:val="AF5A9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127732"/>
    <w:multiLevelType w:val="hybridMultilevel"/>
    <w:tmpl w:val="F6826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51037B"/>
    <w:multiLevelType w:val="hybridMultilevel"/>
    <w:tmpl w:val="6C78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720D0"/>
    <w:multiLevelType w:val="hybridMultilevel"/>
    <w:tmpl w:val="F5A0B0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025B1"/>
    <w:multiLevelType w:val="hybridMultilevel"/>
    <w:tmpl w:val="4DEEF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72CEA"/>
    <w:multiLevelType w:val="hybridMultilevel"/>
    <w:tmpl w:val="89BC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CE3545"/>
    <w:multiLevelType w:val="hybridMultilevel"/>
    <w:tmpl w:val="C54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5D414F"/>
    <w:multiLevelType w:val="hybridMultilevel"/>
    <w:tmpl w:val="27B8396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1" w15:restartNumberingAfterBreak="0">
    <w:nsid w:val="51AB4D80"/>
    <w:multiLevelType w:val="hybridMultilevel"/>
    <w:tmpl w:val="CFC2C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17670"/>
    <w:multiLevelType w:val="hybridMultilevel"/>
    <w:tmpl w:val="F1F4D91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3" w15:restartNumberingAfterBreak="0">
    <w:nsid w:val="5D012770"/>
    <w:multiLevelType w:val="hybridMultilevel"/>
    <w:tmpl w:val="438A6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667B2"/>
    <w:multiLevelType w:val="hybridMultilevel"/>
    <w:tmpl w:val="1B54A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D3F6A"/>
    <w:multiLevelType w:val="hybridMultilevel"/>
    <w:tmpl w:val="0E0A1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44483"/>
    <w:multiLevelType w:val="hybridMultilevel"/>
    <w:tmpl w:val="362EDF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9228B"/>
    <w:multiLevelType w:val="hybridMultilevel"/>
    <w:tmpl w:val="511617E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8" w15:restartNumberingAfterBreak="0">
    <w:nsid w:val="6CED7DAA"/>
    <w:multiLevelType w:val="hybridMultilevel"/>
    <w:tmpl w:val="1B54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37476"/>
    <w:multiLevelType w:val="hybridMultilevel"/>
    <w:tmpl w:val="6AA6B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87244"/>
    <w:multiLevelType w:val="hybridMultilevel"/>
    <w:tmpl w:val="C946F6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E1042"/>
    <w:multiLevelType w:val="hybridMultilevel"/>
    <w:tmpl w:val="BE102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53A13"/>
    <w:multiLevelType w:val="hybridMultilevel"/>
    <w:tmpl w:val="7578F7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0000D"/>
    <w:multiLevelType w:val="hybridMultilevel"/>
    <w:tmpl w:val="66C64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51861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2"/>
  </w:num>
  <w:num w:numId="16">
    <w:abstractNumId w:val="30"/>
  </w:num>
  <w:num w:numId="17">
    <w:abstractNumId w:val="13"/>
  </w:num>
  <w:num w:numId="18">
    <w:abstractNumId w:val="37"/>
  </w:num>
  <w:num w:numId="19">
    <w:abstractNumId w:val="37"/>
  </w:num>
  <w:num w:numId="20">
    <w:abstractNumId w:val="29"/>
  </w:num>
  <w:num w:numId="21">
    <w:abstractNumId w:val="25"/>
  </w:num>
  <w:num w:numId="22">
    <w:abstractNumId w:val="38"/>
  </w:num>
  <w:num w:numId="23">
    <w:abstractNumId w:val="28"/>
  </w:num>
  <w:num w:numId="24">
    <w:abstractNumId w:val="39"/>
  </w:num>
  <w:num w:numId="25">
    <w:abstractNumId w:val="34"/>
  </w:num>
  <w:num w:numId="26">
    <w:abstractNumId w:val="18"/>
  </w:num>
  <w:num w:numId="27">
    <w:abstractNumId w:val="33"/>
  </w:num>
  <w:num w:numId="28">
    <w:abstractNumId w:val="22"/>
  </w:num>
  <w:num w:numId="29">
    <w:abstractNumId w:val="10"/>
  </w:num>
  <w:num w:numId="30">
    <w:abstractNumId w:val="44"/>
  </w:num>
  <w:num w:numId="31">
    <w:abstractNumId w:val="16"/>
  </w:num>
  <w:num w:numId="32">
    <w:abstractNumId w:val="41"/>
  </w:num>
  <w:num w:numId="33">
    <w:abstractNumId w:val="35"/>
  </w:num>
  <w:num w:numId="34">
    <w:abstractNumId w:val="40"/>
  </w:num>
  <w:num w:numId="35">
    <w:abstractNumId w:val="26"/>
  </w:num>
  <w:num w:numId="36">
    <w:abstractNumId w:val="24"/>
  </w:num>
  <w:num w:numId="37">
    <w:abstractNumId w:val="21"/>
  </w:num>
  <w:num w:numId="38">
    <w:abstractNumId w:val="19"/>
  </w:num>
  <w:num w:numId="39">
    <w:abstractNumId w:val="42"/>
  </w:num>
  <w:num w:numId="40">
    <w:abstractNumId w:val="14"/>
  </w:num>
  <w:num w:numId="41">
    <w:abstractNumId w:val="23"/>
  </w:num>
  <w:num w:numId="42">
    <w:abstractNumId w:val="36"/>
  </w:num>
  <w:num w:numId="43">
    <w:abstractNumId w:val="17"/>
  </w:num>
  <w:num w:numId="44">
    <w:abstractNumId w:val="31"/>
  </w:num>
  <w:num w:numId="45">
    <w:abstractNumId w:val="27"/>
  </w:num>
  <w:num w:numId="46">
    <w:abstractNumId w:val="4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378"/>
    <w:rsid w:val="00000C42"/>
    <w:rsid w:val="00000F46"/>
    <w:rsid w:val="000012D5"/>
    <w:rsid w:val="00001614"/>
    <w:rsid w:val="00001A30"/>
    <w:rsid w:val="00001E9E"/>
    <w:rsid w:val="00002890"/>
    <w:rsid w:val="00002F0D"/>
    <w:rsid w:val="00002FCD"/>
    <w:rsid w:val="00003229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111A"/>
    <w:rsid w:val="00012184"/>
    <w:rsid w:val="00012422"/>
    <w:rsid w:val="0001287E"/>
    <w:rsid w:val="0001347B"/>
    <w:rsid w:val="00014B11"/>
    <w:rsid w:val="00014BFD"/>
    <w:rsid w:val="00014F1D"/>
    <w:rsid w:val="0001515E"/>
    <w:rsid w:val="00016086"/>
    <w:rsid w:val="00017929"/>
    <w:rsid w:val="00017B4B"/>
    <w:rsid w:val="0002079F"/>
    <w:rsid w:val="00020BD6"/>
    <w:rsid w:val="000222B7"/>
    <w:rsid w:val="00022575"/>
    <w:rsid w:val="00025193"/>
    <w:rsid w:val="000252DC"/>
    <w:rsid w:val="000259C8"/>
    <w:rsid w:val="00026EA7"/>
    <w:rsid w:val="00027570"/>
    <w:rsid w:val="0002759E"/>
    <w:rsid w:val="00030B31"/>
    <w:rsid w:val="00030F7F"/>
    <w:rsid w:val="000312BA"/>
    <w:rsid w:val="00035322"/>
    <w:rsid w:val="000353B0"/>
    <w:rsid w:val="000358E1"/>
    <w:rsid w:val="00035952"/>
    <w:rsid w:val="000359E2"/>
    <w:rsid w:val="000367F7"/>
    <w:rsid w:val="000370A1"/>
    <w:rsid w:val="00037671"/>
    <w:rsid w:val="0003772A"/>
    <w:rsid w:val="000378A1"/>
    <w:rsid w:val="00040869"/>
    <w:rsid w:val="0004175E"/>
    <w:rsid w:val="000425A6"/>
    <w:rsid w:val="00043FC7"/>
    <w:rsid w:val="0004404F"/>
    <w:rsid w:val="0004501E"/>
    <w:rsid w:val="00045F6E"/>
    <w:rsid w:val="00046CC2"/>
    <w:rsid w:val="00046EC6"/>
    <w:rsid w:val="00047D50"/>
    <w:rsid w:val="000502E6"/>
    <w:rsid w:val="000515B3"/>
    <w:rsid w:val="00051B27"/>
    <w:rsid w:val="00052472"/>
    <w:rsid w:val="000530B3"/>
    <w:rsid w:val="00053206"/>
    <w:rsid w:val="00053934"/>
    <w:rsid w:val="00054453"/>
    <w:rsid w:val="0005470F"/>
    <w:rsid w:val="00054A8B"/>
    <w:rsid w:val="00054C03"/>
    <w:rsid w:val="00055369"/>
    <w:rsid w:val="00055535"/>
    <w:rsid w:val="00055AE8"/>
    <w:rsid w:val="000563C8"/>
    <w:rsid w:val="00056469"/>
    <w:rsid w:val="00056970"/>
    <w:rsid w:val="00056C97"/>
    <w:rsid w:val="00057169"/>
    <w:rsid w:val="00057C1E"/>
    <w:rsid w:val="000601AA"/>
    <w:rsid w:val="00060F59"/>
    <w:rsid w:val="000616E0"/>
    <w:rsid w:val="00062C06"/>
    <w:rsid w:val="000630B7"/>
    <w:rsid w:val="00063B18"/>
    <w:rsid w:val="00063CCD"/>
    <w:rsid w:val="00064087"/>
    <w:rsid w:val="000643E1"/>
    <w:rsid w:val="00070648"/>
    <w:rsid w:val="0007099D"/>
    <w:rsid w:val="000709AA"/>
    <w:rsid w:val="000713D3"/>
    <w:rsid w:val="00071CA9"/>
    <w:rsid w:val="00072226"/>
    <w:rsid w:val="000722AF"/>
    <w:rsid w:val="00072707"/>
    <w:rsid w:val="00073409"/>
    <w:rsid w:val="0007429F"/>
    <w:rsid w:val="00074FD2"/>
    <w:rsid w:val="000750E9"/>
    <w:rsid w:val="00075507"/>
    <w:rsid w:val="00075B9C"/>
    <w:rsid w:val="000768BF"/>
    <w:rsid w:val="00076A5C"/>
    <w:rsid w:val="00077491"/>
    <w:rsid w:val="00077598"/>
    <w:rsid w:val="00080426"/>
    <w:rsid w:val="00081B50"/>
    <w:rsid w:val="00081F4C"/>
    <w:rsid w:val="0008245C"/>
    <w:rsid w:val="00083ADB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1D2"/>
    <w:rsid w:val="000866B8"/>
    <w:rsid w:val="00086899"/>
    <w:rsid w:val="000906FC"/>
    <w:rsid w:val="00090950"/>
    <w:rsid w:val="000923E3"/>
    <w:rsid w:val="00092CE1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1CDF"/>
    <w:rsid w:val="000A1E28"/>
    <w:rsid w:val="000A32F9"/>
    <w:rsid w:val="000A3D79"/>
    <w:rsid w:val="000A439A"/>
    <w:rsid w:val="000A45F8"/>
    <w:rsid w:val="000A4848"/>
    <w:rsid w:val="000A4EA2"/>
    <w:rsid w:val="000A5782"/>
    <w:rsid w:val="000A64D5"/>
    <w:rsid w:val="000A69E1"/>
    <w:rsid w:val="000A6C47"/>
    <w:rsid w:val="000A6DE0"/>
    <w:rsid w:val="000B021B"/>
    <w:rsid w:val="000B0EF0"/>
    <w:rsid w:val="000B155F"/>
    <w:rsid w:val="000B1F6C"/>
    <w:rsid w:val="000B2153"/>
    <w:rsid w:val="000B234D"/>
    <w:rsid w:val="000B2479"/>
    <w:rsid w:val="000B505F"/>
    <w:rsid w:val="000B54B8"/>
    <w:rsid w:val="000B5EB7"/>
    <w:rsid w:val="000B618D"/>
    <w:rsid w:val="000B6E3A"/>
    <w:rsid w:val="000B721F"/>
    <w:rsid w:val="000C0E66"/>
    <w:rsid w:val="000C1099"/>
    <w:rsid w:val="000C1117"/>
    <w:rsid w:val="000C1679"/>
    <w:rsid w:val="000C1A8F"/>
    <w:rsid w:val="000C1DE8"/>
    <w:rsid w:val="000C1E60"/>
    <w:rsid w:val="000C3499"/>
    <w:rsid w:val="000C36E2"/>
    <w:rsid w:val="000C3FC1"/>
    <w:rsid w:val="000C4F54"/>
    <w:rsid w:val="000C5265"/>
    <w:rsid w:val="000C5DB9"/>
    <w:rsid w:val="000C6379"/>
    <w:rsid w:val="000C64EE"/>
    <w:rsid w:val="000D107F"/>
    <w:rsid w:val="000D13B3"/>
    <w:rsid w:val="000D15AE"/>
    <w:rsid w:val="000D2A05"/>
    <w:rsid w:val="000D3ADF"/>
    <w:rsid w:val="000D3C12"/>
    <w:rsid w:val="000D44EA"/>
    <w:rsid w:val="000D486A"/>
    <w:rsid w:val="000D4BD7"/>
    <w:rsid w:val="000D634D"/>
    <w:rsid w:val="000D6B9D"/>
    <w:rsid w:val="000D7C85"/>
    <w:rsid w:val="000E05FA"/>
    <w:rsid w:val="000E08F9"/>
    <w:rsid w:val="000E0E97"/>
    <w:rsid w:val="000E14E3"/>
    <w:rsid w:val="000E1C99"/>
    <w:rsid w:val="000E1D49"/>
    <w:rsid w:val="000E1D61"/>
    <w:rsid w:val="000E24C4"/>
    <w:rsid w:val="000E3244"/>
    <w:rsid w:val="000E372E"/>
    <w:rsid w:val="000E3F66"/>
    <w:rsid w:val="000E490A"/>
    <w:rsid w:val="000E53C7"/>
    <w:rsid w:val="000E5D82"/>
    <w:rsid w:val="000E757D"/>
    <w:rsid w:val="000E7A71"/>
    <w:rsid w:val="000F03B0"/>
    <w:rsid w:val="000F1022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5C9A"/>
    <w:rsid w:val="000F6A92"/>
    <w:rsid w:val="000F6B23"/>
    <w:rsid w:val="000F6FD5"/>
    <w:rsid w:val="000F7429"/>
    <w:rsid w:val="001005BD"/>
    <w:rsid w:val="0010067C"/>
    <w:rsid w:val="00100F12"/>
    <w:rsid w:val="00101EFE"/>
    <w:rsid w:val="0010359F"/>
    <w:rsid w:val="00105404"/>
    <w:rsid w:val="001057F7"/>
    <w:rsid w:val="00105E0F"/>
    <w:rsid w:val="00105F21"/>
    <w:rsid w:val="0010620B"/>
    <w:rsid w:val="0010630C"/>
    <w:rsid w:val="0010661F"/>
    <w:rsid w:val="00106FCF"/>
    <w:rsid w:val="00110B68"/>
    <w:rsid w:val="00110D34"/>
    <w:rsid w:val="00110F85"/>
    <w:rsid w:val="00112822"/>
    <w:rsid w:val="00112AF1"/>
    <w:rsid w:val="00113AE1"/>
    <w:rsid w:val="00113FF6"/>
    <w:rsid w:val="00114673"/>
    <w:rsid w:val="00115015"/>
    <w:rsid w:val="00115A31"/>
    <w:rsid w:val="00115EDA"/>
    <w:rsid w:val="001160D2"/>
    <w:rsid w:val="001162CC"/>
    <w:rsid w:val="00117465"/>
    <w:rsid w:val="0012033F"/>
    <w:rsid w:val="00120B14"/>
    <w:rsid w:val="001213FE"/>
    <w:rsid w:val="001216C6"/>
    <w:rsid w:val="001216E6"/>
    <w:rsid w:val="00122B8B"/>
    <w:rsid w:val="00123CCA"/>
    <w:rsid w:val="00124556"/>
    <w:rsid w:val="00124868"/>
    <w:rsid w:val="001249A8"/>
    <w:rsid w:val="00124E44"/>
    <w:rsid w:val="00124E63"/>
    <w:rsid w:val="0012622A"/>
    <w:rsid w:val="00126244"/>
    <w:rsid w:val="00127D31"/>
    <w:rsid w:val="00130C9A"/>
    <w:rsid w:val="00132619"/>
    <w:rsid w:val="00132743"/>
    <w:rsid w:val="0013285F"/>
    <w:rsid w:val="001329EF"/>
    <w:rsid w:val="00132BD2"/>
    <w:rsid w:val="00133630"/>
    <w:rsid w:val="00133CDB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9A5"/>
    <w:rsid w:val="00141A8D"/>
    <w:rsid w:val="00141D58"/>
    <w:rsid w:val="00142641"/>
    <w:rsid w:val="00142C0A"/>
    <w:rsid w:val="00142D8B"/>
    <w:rsid w:val="00142E0C"/>
    <w:rsid w:val="00143EF2"/>
    <w:rsid w:val="0014465A"/>
    <w:rsid w:val="00144F4B"/>
    <w:rsid w:val="00145327"/>
    <w:rsid w:val="00146367"/>
    <w:rsid w:val="00147193"/>
    <w:rsid w:val="00147A7F"/>
    <w:rsid w:val="0015002B"/>
    <w:rsid w:val="00150510"/>
    <w:rsid w:val="001508EE"/>
    <w:rsid w:val="00150A10"/>
    <w:rsid w:val="0015118E"/>
    <w:rsid w:val="0015123A"/>
    <w:rsid w:val="001521A6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597"/>
    <w:rsid w:val="00166806"/>
    <w:rsid w:val="0017028C"/>
    <w:rsid w:val="00170299"/>
    <w:rsid w:val="001705BF"/>
    <w:rsid w:val="001707CD"/>
    <w:rsid w:val="001717E3"/>
    <w:rsid w:val="00172046"/>
    <w:rsid w:val="0017245E"/>
    <w:rsid w:val="001743A9"/>
    <w:rsid w:val="001751E4"/>
    <w:rsid w:val="0017538A"/>
    <w:rsid w:val="001757D1"/>
    <w:rsid w:val="00176342"/>
    <w:rsid w:val="001773B7"/>
    <w:rsid w:val="001775BE"/>
    <w:rsid w:val="00180423"/>
    <w:rsid w:val="00181181"/>
    <w:rsid w:val="001812CC"/>
    <w:rsid w:val="00181462"/>
    <w:rsid w:val="00181613"/>
    <w:rsid w:val="00181FE6"/>
    <w:rsid w:val="0018290C"/>
    <w:rsid w:val="0018297E"/>
    <w:rsid w:val="00182B01"/>
    <w:rsid w:val="00182B36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6EF"/>
    <w:rsid w:val="00185F06"/>
    <w:rsid w:val="001867AF"/>
    <w:rsid w:val="00187062"/>
    <w:rsid w:val="00187A5E"/>
    <w:rsid w:val="00187CD4"/>
    <w:rsid w:val="0019007C"/>
    <w:rsid w:val="0019023B"/>
    <w:rsid w:val="001906F5"/>
    <w:rsid w:val="00190BC0"/>
    <w:rsid w:val="00192631"/>
    <w:rsid w:val="00192BD5"/>
    <w:rsid w:val="00193208"/>
    <w:rsid w:val="00193211"/>
    <w:rsid w:val="00193F0A"/>
    <w:rsid w:val="001948C3"/>
    <w:rsid w:val="0019614D"/>
    <w:rsid w:val="00196A59"/>
    <w:rsid w:val="0019700C"/>
    <w:rsid w:val="00197188"/>
    <w:rsid w:val="00197AEA"/>
    <w:rsid w:val="00197FB4"/>
    <w:rsid w:val="001A0271"/>
    <w:rsid w:val="001A07BA"/>
    <w:rsid w:val="001A0B56"/>
    <w:rsid w:val="001A0CF3"/>
    <w:rsid w:val="001A139C"/>
    <w:rsid w:val="001A190D"/>
    <w:rsid w:val="001A333A"/>
    <w:rsid w:val="001A37A7"/>
    <w:rsid w:val="001A37BC"/>
    <w:rsid w:val="001A396E"/>
    <w:rsid w:val="001A45BC"/>
    <w:rsid w:val="001A4AC6"/>
    <w:rsid w:val="001A4D20"/>
    <w:rsid w:val="001A4D3D"/>
    <w:rsid w:val="001A5F6A"/>
    <w:rsid w:val="001A6600"/>
    <w:rsid w:val="001B02B2"/>
    <w:rsid w:val="001B0D9B"/>
    <w:rsid w:val="001B10EE"/>
    <w:rsid w:val="001B28F2"/>
    <w:rsid w:val="001B29B3"/>
    <w:rsid w:val="001B3C2F"/>
    <w:rsid w:val="001B4024"/>
    <w:rsid w:val="001B46FA"/>
    <w:rsid w:val="001B49AB"/>
    <w:rsid w:val="001B4E3B"/>
    <w:rsid w:val="001B4FF7"/>
    <w:rsid w:val="001B50EF"/>
    <w:rsid w:val="001B5E98"/>
    <w:rsid w:val="001B5EDD"/>
    <w:rsid w:val="001B6006"/>
    <w:rsid w:val="001B6787"/>
    <w:rsid w:val="001B6CB2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1DE1"/>
    <w:rsid w:val="001C2138"/>
    <w:rsid w:val="001C28BD"/>
    <w:rsid w:val="001C3461"/>
    <w:rsid w:val="001C3706"/>
    <w:rsid w:val="001C3DB7"/>
    <w:rsid w:val="001C5253"/>
    <w:rsid w:val="001C5519"/>
    <w:rsid w:val="001C77F7"/>
    <w:rsid w:val="001C7BED"/>
    <w:rsid w:val="001C7DB3"/>
    <w:rsid w:val="001C7F45"/>
    <w:rsid w:val="001D0E4A"/>
    <w:rsid w:val="001D0FA3"/>
    <w:rsid w:val="001D1364"/>
    <w:rsid w:val="001D1A74"/>
    <w:rsid w:val="001D2726"/>
    <w:rsid w:val="001D3C90"/>
    <w:rsid w:val="001D41FE"/>
    <w:rsid w:val="001D4E4A"/>
    <w:rsid w:val="001D530D"/>
    <w:rsid w:val="001D5D12"/>
    <w:rsid w:val="001D66FB"/>
    <w:rsid w:val="001D6B19"/>
    <w:rsid w:val="001D798B"/>
    <w:rsid w:val="001D7A5D"/>
    <w:rsid w:val="001D7BB0"/>
    <w:rsid w:val="001E063D"/>
    <w:rsid w:val="001E0BC3"/>
    <w:rsid w:val="001E14B0"/>
    <w:rsid w:val="001E197C"/>
    <w:rsid w:val="001E1DF0"/>
    <w:rsid w:val="001E324D"/>
    <w:rsid w:val="001E361D"/>
    <w:rsid w:val="001E3E83"/>
    <w:rsid w:val="001E4659"/>
    <w:rsid w:val="001E4D4D"/>
    <w:rsid w:val="001E504A"/>
    <w:rsid w:val="001E570F"/>
    <w:rsid w:val="001E5928"/>
    <w:rsid w:val="001E59DD"/>
    <w:rsid w:val="001E65D7"/>
    <w:rsid w:val="001E67D4"/>
    <w:rsid w:val="001E6E2C"/>
    <w:rsid w:val="001E71ED"/>
    <w:rsid w:val="001E769A"/>
    <w:rsid w:val="001E7B3A"/>
    <w:rsid w:val="001F046F"/>
    <w:rsid w:val="001F1342"/>
    <w:rsid w:val="001F239F"/>
    <w:rsid w:val="001F3097"/>
    <w:rsid w:val="001F3B9F"/>
    <w:rsid w:val="001F44C0"/>
    <w:rsid w:val="001F470D"/>
    <w:rsid w:val="001F4807"/>
    <w:rsid w:val="001F4FAA"/>
    <w:rsid w:val="001F5251"/>
    <w:rsid w:val="001F53D5"/>
    <w:rsid w:val="001F59B7"/>
    <w:rsid w:val="001F5D92"/>
    <w:rsid w:val="001F69A8"/>
    <w:rsid w:val="001F6D50"/>
    <w:rsid w:val="001F7652"/>
    <w:rsid w:val="0020004D"/>
    <w:rsid w:val="002006C6"/>
    <w:rsid w:val="00201801"/>
    <w:rsid w:val="002019C6"/>
    <w:rsid w:val="00201F7B"/>
    <w:rsid w:val="00202644"/>
    <w:rsid w:val="002026F0"/>
    <w:rsid w:val="002028BD"/>
    <w:rsid w:val="00203306"/>
    <w:rsid w:val="00203505"/>
    <w:rsid w:val="002043DA"/>
    <w:rsid w:val="00205403"/>
    <w:rsid w:val="00205A85"/>
    <w:rsid w:val="0020619C"/>
    <w:rsid w:val="0020672F"/>
    <w:rsid w:val="00206C45"/>
    <w:rsid w:val="0020736D"/>
    <w:rsid w:val="0020745B"/>
    <w:rsid w:val="00207D0E"/>
    <w:rsid w:val="00210A90"/>
    <w:rsid w:val="00210F88"/>
    <w:rsid w:val="002110BF"/>
    <w:rsid w:val="00211CCD"/>
    <w:rsid w:val="00212136"/>
    <w:rsid w:val="002125E4"/>
    <w:rsid w:val="002131E8"/>
    <w:rsid w:val="0021455A"/>
    <w:rsid w:val="00214DFE"/>
    <w:rsid w:val="002154FF"/>
    <w:rsid w:val="00216B70"/>
    <w:rsid w:val="00217256"/>
    <w:rsid w:val="00217483"/>
    <w:rsid w:val="0021776C"/>
    <w:rsid w:val="00217FA1"/>
    <w:rsid w:val="00220299"/>
    <w:rsid w:val="00220302"/>
    <w:rsid w:val="00221DF3"/>
    <w:rsid w:val="0022234B"/>
    <w:rsid w:val="00222FBC"/>
    <w:rsid w:val="00223431"/>
    <w:rsid w:val="0022499D"/>
    <w:rsid w:val="00224DE6"/>
    <w:rsid w:val="00224F86"/>
    <w:rsid w:val="00224FA9"/>
    <w:rsid w:val="002253AD"/>
    <w:rsid w:val="002255BB"/>
    <w:rsid w:val="0022587A"/>
    <w:rsid w:val="00225E77"/>
    <w:rsid w:val="00226134"/>
    <w:rsid w:val="002269E1"/>
    <w:rsid w:val="00227676"/>
    <w:rsid w:val="00227859"/>
    <w:rsid w:val="00230573"/>
    <w:rsid w:val="00231311"/>
    <w:rsid w:val="002319DE"/>
    <w:rsid w:val="002326C4"/>
    <w:rsid w:val="0023274C"/>
    <w:rsid w:val="00232849"/>
    <w:rsid w:val="00232C6C"/>
    <w:rsid w:val="0023349F"/>
    <w:rsid w:val="00233A99"/>
    <w:rsid w:val="002344CF"/>
    <w:rsid w:val="002353CD"/>
    <w:rsid w:val="002356BA"/>
    <w:rsid w:val="002357EE"/>
    <w:rsid w:val="00235914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1A6F"/>
    <w:rsid w:val="00242017"/>
    <w:rsid w:val="00242E15"/>
    <w:rsid w:val="0024366E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0D54"/>
    <w:rsid w:val="00251C4F"/>
    <w:rsid w:val="002525FD"/>
    <w:rsid w:val="0025294C"/>
    <w:rsid w:val="00252A72"/>
    <w:rsid w:val="00252B16"/>
    <w:rsid w:val="00252BFE"/>
    <w:rsid w:val="00252E0B"/>
    <w:rsid w:val="00253EBF"/>
    <w:rsid w:val="002543DA"/>
    <w:rsid w:val="00254818"/>
    <w:rsid w:val="002549AE"/>
    <w:rsid w:val="00254B87"/>
    <w:rsid w:val="00254CCA"/>
    <w:rsid w:val="00256563"/>
    <w:rsid w:val="002567CB"/>
    <w:rsid w:val="002568ED"/>
    <w:rsid w:val="002573B4"/>
    <w:rsid w:val="00257543"/>
    <w:rsid w:val="00257C6B"/>
    <w:rsid w:val="00257FEF"/>
    <w:rsid w:val="002603CD"/>
    <w:rsid w:val="00260521"/>
    <w:rsid w:val="00261AE7"/>
    <w:rsid w:val="00261D3A"/>
    <w:rsid w:val="00262A59"/>
    <w:rsid w:val="00264300"/>
    <w:rsid w:val="00264F5C"/>
    <w:rsid w:val="00265823"/>
    <w:rsid w:val="00266DA9"/>
    <w:rsid w:val="00270BC5"/>
    <w:rsid w:val="00271187"/>
    <w:rsid w:val="00272526"/>
    <w:rsid w:val="00272E0A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77DF4"/>
    <w:rsid w:val="00280032"/>
    <w:rsid w:val="0028017D"/>
    <w:rsid w:val="002801F0"/>
    <w:rsid w:val="00280217"/>
    <w:rsid w:val="00280462"/>
    <w:rsid w:val="00280F13"/>
    <w:rsid w:val="00282454"/>
    <w:rsid w:val="002828B7"/>
    <w:rsid w:val="00283189"/>
    <w:rsid w:val="002840EC"/>
    <w:rsid w:val="00286B6F"/>
    <w:rsid w:val="00287BA6"/>
    <w:rsid w:val="00287CEA"/>
    <w:rsid w:val="00287EBB"/>
    <w:rsid w:val="002909D8"/>
    <w:rsid w:val="00290CB5"/>
    <w:rsid w:val="00290E5E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3EC9"/>
    <w:rsid w:val="002942C9"/>
    <w:rsid w:val="00294792"/>
    <w:rsid w:val="00294836"/>
    <w:rsid w:val="00294920"/>
    <w:rsid w:val="00294EE5"/>
    <w:rsid w:val="00295694"/>
    <w:rsid w:val="00295CC2"/>
    <w:rsid w:val="00295D4A"/>
    <w:rsid w:val="00296DB6"/>
    <w:rsid w:val="00297889"/>
    <w:rsid w:val="002978C9"/>
    <w:rsid w:val="00297C8F"/>
    <w:rsid w:val="00297CC9"/>
    <w:rsid w:val="00297E33"/>
    <w:rsid w:val="002A0838"/>
    <w:rsid w:val="002A106C"/>
    <w:rsid w:val="002A1EC5"/>
    <w:rsid w:val="002A3B45"/>
    <w:rsid w:val="002A525B"/>
    <w:rsid w:val="002A6445"/>
    <w:rsid w:val="002A764E"/>
    <w:rsid w:val="002A7938"/>
    <w:rsid w:val="002A7BA9"/>
    <w:rsid w:val="002B0472"/>
    <w:rsid w:val="002B07F2"/>
    <w:rsid w:val="002B0EBA"/>
    <w:rsid w:val="002B214F"/>
    <w:rsid w:val="002B24DE"/>
    <w:rsid w:val="002B4507"/>
    <w:rsid w:val="002B4E6B"/>
    <w:rsid w:val="002B4F7D"/>
    <w:rsid w:val="002B5038"/>
    <w:rsid w:val="002B6101"/>
    <w:rsid w:val="002B663B"/>
    <w:rsid w:val="002B67B1"/>
    <w:rsid w:val="002B7077"/>
    <w:rsid w:val="002B71E9"/>
    <w:rsid w:val="002B7D71"/>
    <w:rsid w:val="002B7E70"/>
    <w:rsid w:val="002C0772"/>
    <w:rsid w:val="002C1181"/>
    <w:rsid w:val="002C11CF"/>
    <w:rsid w:val="002C184B"/>
    <w:rsid w:val="002C1C75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2B07"/>
    <w:rsid w:val="002D5918"/>
    <w:rsid w:val="002D6418"/>
    <w:rsid w:val="002D6917"/>
    <w:rsid w:val="002D6ED0"/>
    <w:rsid w:val="002D711B"/>
    <w:rsid w:val="002D79EC"/>
    <w:rsid w:val="002D7B05"/>
    <w:rsid w:val="002E01EE"/>
    <w:rsid w:val="002E099E"/>
    <w:rsid w:val="002E1281"/>
    <w:rsid w:val="002E152E"/>
    <w:rsid w:val="002E2BAB"/>
    <w:rsid w:val="002E39AA"/>
    <w:rsid w:val="002E4636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2BD6"/>
    <w:rsid w:val="002F30A8"/>
    <w:rsid w:val="002F3AEF"/>
    <w:rsid w:val="002F3F4B"/>
    <w:rsid w:val="002F405D"/>
    <w:rsid w:val="002F4A44"/>
    <w:rsid w:val="002F5AB6"/>
    <w:rsid w:val="002F6C05"/>
    <w:rsid w:val="002F6DEA"/>
    <w:rsid w:val="002F7468"/>
    <w:rsid w:val="002F77A7"/>
    <w:rsid w:val="002F7987"/>
    <w:rsid w:val="002F799E"/>
    <w:rsid w:val="002F7A85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9E"/>
    <w:rsid w:val="003035A3"/>
    <w:rsid w:val="0030451E"/>
    <w:rsid w:val="003046BC"/>
    <w:rsid w:val="00305007"/>
    <w:rsid w:val="003052FC"/>
    <w:rsid w:val="003057FD"/>
    <w:rsid w:val="00305C63"/>
    <w:rsid w:val="00305D07"/>
    <w:rsid w:val="00305D9E"/>
    <w:rsid w:val="00305F7C"/>
    <w:rsid w:val="00306F17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3C6D"/>
    <w:rsid w:val="0031481A"/>
    <w:rsid w:val="00314C5F"/>
    <w:rsid w:val="00314CF0"/>
    <w:rsid w:val="00314E51"/>
    <w:rsid w:val="00314F71"/>
    <w:rsid w:val="00315F1B"/>
    <w:rsid w:val="00316959"/>
    <w:rsid w:val="00316D91"/>
    <w:rsid w:val="003217C6"/>
    <w:rsid w:val="003221C0"/>
    <w:rsid w:val="003246B7"/>
    <w:rsid w:val="00324843"/>
    <w:rsid w:val="00324879"/>
    <w:rsid w:val="003249C2"/>
    <w:rsid w:val="00324ACD"/>
    <w:rsid w:val="003258F1"/>
    <w:rsid w:val="00325B53"/>
    <w:rsid w:val="00326014"/>
    <w:rsid w:val="003260BB"/>
    <w:rsid w:val="00326371"/>
    <w:rsid w:val="003267CF"/>
    <w:rsid w:val="003267FE"/>
    <w:rsid w:val="003269CC"/>
    <w:rsid w:val="00326A4B"/>
    <w:rsid w:val="00326A8B"/>
    <w:rsid w:val="00326DEE"/>
    <w:rsid w:val="00327C66"/>
    <w:rsid w:val="00327FFE"/>
    <w:rsid w:val="00330896"/>
    <w:rsid w:val="00331500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3EE"/>
    <w:rsid w:val="0033498A"/>
    <w:rsid w:val="00334FCA"/>
    <w:rsid w:val="00336438"/>
    <w:rsid w:val="00336477"/>
    <w:rsid w:val="00336E56"/>
    <w:rsid w:val="003379A5"/>
    <w:rsid w:val="00337B43"/>
    <w:rsid w:val="00337FB2"/>
    <w:rsid w:val="00340371"/>
    <w:rsid w:val="003411F1"/>
    <w:rsid w:val="003414F9"/>
    <w:rsid w:val="0034175B"/>
    <w:rsid w:val="003417B8"/>
    <w:rsid w:val="0034306E"/>
    <w:rsid w:val="0034369D"/>
    <w:rsid w:val="00343C69"/>
    <w:rsid w:val="0034476D"/>
    <w:rsid w:val="003448CD"/>
    <w:rsid w:val="00344A80"/>
    <w:rsid w:val="00344BFB"/>
    <w:rsid w:val="00345291"/>
    <w:rsid w:val="00345862"/>
    <w:rsid w:val="00346457"/>
    <w:rsid w:val="00346796"/>
    <w:rsid w:val="00346CF7"/>
    <w:rsid w:val="003471E4"/>
    <w:rsid w:val="00347391"/>
    <w:rsid w:val="00347D08"/>
    <w:rsid w:val="00347E58"/>
    <w:rsid w:val="00350427"/>
    <w:rsid w:val="00350DE6"/>
    <w:rsid w:val="00351B36"/>
    <w:rsid w:val="003527C8"/>
    <w:rsid w:val="00352842"/>
    <w:rsid w:val="00352ADB"/>
    <w:rsid w:val="00352C91"/>
    <w:rsid w:val="00352DF2"/>
    <w:rsid w:val="00352E22"/>
    <w:rsid w:val="00353010"/>
    <w:rsid w:val="003534D8"/>
    <w:rsid w:val="0035372B"/>
    <w:rsid w:val="0035378B"/>
    <w:rsid w:val="00353EE5"/>
    <w:rsid w:val="00355215"/>
    <w:rsid w:val="0035591E"/>
    <w:rsid w:val="00356B9D"/>
    <w:rsid w:val="00356C7A"/>
    <w:rsid w:val="003572D6"/>
    <w:rsid w:val="0035754F"/>
    <w:rsid w:val="0035776F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2632"/>
    <w:rsid w:val="00363185"/>
    <w:rsid w:val="00363FEB"/>
    <w:rsid w:val="003646B7"/>
    <w:rsid w:val="00364A3D"/>
    <w:rsid w:val="003650E6"/>
    <w:rsid w:val="00365816"/>
    <w:rsid w:val="003661E3"/>
    <w:rsid w:val="00366567"/>
    <w:rsid w:val="003707C5"/>
    <w:rsid w:val="0037087B"/>
    <w:rsid w:val="0037120C"/>
    <w:rsid w:val="00371642"/>
    <w:rsid w:val="00372196"/>
    <w:rsid w:val="003732DE"/>
    <w:rsid w:val="00373DF1"/>
    <w:rsid w:val="0037412E"/>
    <w:rsid w:val="00374A8C"/>
    <w:rsid w:val="00375424"/>
    <w:rsid w:val="003772E6"/>
    <w:rsid w:val="003772E8"/>
    <w:rsid w:val="003775BE"/>
    <w:rsid w:val="00377AC5"/>
    <w:rsid w:val="00377BC4"/>
    <w:rsid w:val="00377D48"/>
    <w:rsid w:val="0038055C"/>
    <w:rsid w:val="00381B87"/>
    <w:rsid w:val="00382534"/>
    <w:rsid w:val="0038313D"/>
    <w:rsid w:val="00383A42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3C7"/>
    <w:rsid w:val="00393C0A"/>
    <w:rsid w:val="00393F58"/>
    <w:rsid w:val="00394354"/>
    <w:rsid w:val="003943C7"/>
    <w:rsid w:val="003944CF"/>
    <w:rsid w:val="003947BE"/>
    <w:rsid w:val="00394834"/>
    <w:rsid w:val="003948EC"/>
    <w:rsid w:val="00394F50"/>
    <w:rsid w:val="003964BE"/>
    <w:rsid w:val="00396D28"/>
    <w:rsid w:val="00397583"/>
    <w:rsid w:val="0039770D"/>
    <w:rsid w:val="00397A01"/>
    <w:rsid w:val="003A01F9"/>
    <w:rsid w:val="003A08FE"/>
    <w:rsid w:val="003A0E9D"/>
    <w:rsid w:val="003A1F24"/>
    <w:rsid w:val="003A21BB"/>
    <w:rsid w:val="003A26E2"/>
    <w:rsid w:val="003A274F"/>
    <w:rsid w:val="003A297E"/>
    <w:rsid w:val="003A2D10"/>
    <w:rsid w:val="003A4437"/>
    <w:rsid w:val="003A5417"/>
    <w:rsid w:val="003A6215"/>
    <w:rsid w:val="003A62FF"/>
    <w:rsid w:val="003A635B"/>
    <w:rsid w:val="003A6391"/>
    <w:rsid w:val="003A76CA"/>
    <w:rsid w:val="003B0803"/>
    <w:rsid w:val="003B0DF0"/>
    <w:rsid w:val="003B11E5"/>
    <w:rsid w:val="003B2707"/>
    <w:rsid w:val="003B2CEB"/>
    <w:rsid w:val="003B34F3"/>
    <w:rsid w:val="003B38EF"/>
    <w:rsid w:val="003B3FAE"/>
    <w:rsid w:val="003B511E"/>
    <w:rsid w:val="003B6102"/>
    <w:rsid w:val="003B67E1"/>
    <w:rsid w:val="003B72AD"/>
    <w:rsid w:val="003B74C9"/>
    <w:rsid w:val="003B7752"/>
    <w:rsid w:val="003C0F66"/>
    <w:rsid w:val="003C1A12"/>
    <w:rsid w:val="003C1A53"/>
    <w:rsid w:val="003C2BF9"/>
    <w:rsid w:val="003C3DAF"/>
    <w:rsid w:val="003C404B"/>
    <w:rsid w:val="003C456B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672"/>
    <w:rsid w:val="003D37B6"/>
    <w:rsid w:val="003D3C6B"/>
    <w:rsid w:val="003D3CC3"/>
    <w:rsid w:val="003D3EA1"/>
    <w:rsid w:val="003D42DB"/>
    <w:rsid w:val="003D4EB9"/>
    <w:rsid w:val="003D55BE"/>
    <w:rsid w:val="003D5920"/>
    <w:rsid w:val="003D6265"/>
    <w:rsid w:val="003D6FC9"/>
    <w:rsid w:val="003D7FED"/>
    <w:rsid w:val="003E0417"/>
    <w:rsid w:val="003E068C"/>
    <w:rsid w:val="003E0A40"/>
    <w:rsid w:val="003E0A86"/>
    <w:rsid w:val="003E121F"/>
    <w:rsid w:val="003E182A"/>
    <w:rsid w:val="003E24C5"/>
    <w:rsid w:val="003E2B06"/>
    <w:rsid w:val="003E49AF"/>
    <w:rsid w:val="003E4AB4"/>
    <w:rsid w:val="003E5875"/>
    <w:rsid w:val="003E6789"/>
    <w:rsid w:val="003E70C8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61A"/>
    <w:rsid w:val="00400D7C"/>
    <w:rsid w:val="00401018"/>
    <w:rsid w:val="00401E6F"/>
    <w:rsid w:val="00402E9F"/>
    <w:rsid w:val="00403381"/>
    <w:rsid w:val="00403490"/>
    <w:rsid w:val="004034B8"/>
    <w:rsid w:val="00403C83"/>
    <w:rsid w:val="00403D69"/>
    <w:rsid w:val="00404230"/>
    <w:rsid w:val="00405239"/>
    <w:rsid w:val="0040528E"/>
    <w:rsid w:val="0040587C"/>
    <w:rsid w:val="00405C5C"/>
    <w:rsid w:val="0040620E"/>
    <w:rsid w:val="004064B0"/>
    <w:rsid w:val="00406866"/>
    <w:rsid w:val="00407396"/>
    <w:rsid w:val="00407426"/>
    <w:rsid w:val="00407F3D"/>
    <w:rsid w:val="00410861"/>
    <w:rsid w:val="00410970"/>
    <w:rsid w:val="00410B52"/>
    <w:rsid w:val="004112D1"/>
    <w:rsid w:val="00413381"/>
    <w:rsid w:val="00413958"/>
    <w:rsid w:val="00413ACF"/>
    <w:rsid w:val="00413E88"/>
    <w:rsid w:val="00414538"/>
    <w:rsid w:val="004145B1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18D1"/>
    <w:rsid w:val="004221A6"/>
    <w:rsid w:val="00423543"/>
    <w:rsid w:val="0042399B"/>
    <w:rsid w:val="00423F83"/>
    <w:rsid w:val="004246A4"/>
    <w:rsid w:val="0042515A"/>
    <w:rsid w:val="0042570C"/>
    <w:rsid w:val="004257B8"/>
    <w:rsid w:val="00425A53"/>
    <w:rsid w:val="00425B64"/>
    <w:rsid w:val="004260C1"/>
    <w:rsid w:val="00426CBD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6D0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6EA"/>
    <w:rsid w:val="0043798D"/>
    <w:rsid w:val="00437C9B"/>
    <w:rsid w:val="0044004F"/>
    <w:rsid w:val="004407FA"/>
    <w:rsid w:val="0044109B"/>
    <w:rsid w:val="00441765"/>
    <w:rsid w:val="00441A05"/>
    <w:rsid w:val="004424FF"/>
    <w:rsid w:val="0044276E"/>
    <w:rsid w:val="0044285B"/>
    <w:rsid w:val="00442E1B"/>
    <w:rsid w:val="00443966"/>
    <w:rsid w:val="00443D90"/>
    <w:rsid w:val="00445B53"/>
    <w:rsid w:val="00445B63"/>
    <w:rsid w:val="0044658D"/>
    <w:rsid w:val="00446724"/>
    <w:rsid w:val="00446EB1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2361"/>
    <w:rsid w:val="004630F2"/>
    <w:rsid w:val="0046371D"/>
    <w:rsid w:val="00463A74"/>
    <w:rsid w:val="00464EDF"/>
    <w:rsid w:val="0046515A"/>
    <w:rsid w:val="00465DBB"/>
    <w:rsid w:val="0046722E"/>
    <w:rsid w:val="004674D8"/>
    <w:rsid w:val="0047058D"/>
    <w:rsid w:val="00470E17"/>
    <w:rsid w:val="00471211"/>
    <w:rsid w:val="0047138A"/>
    <w:rsid w:val="00471A09"/>
    <w:rsid w:val="00471A1B"/>
    <w:rsid w:val="00471D12"/>
    <w:rsid w:val="00471F45"/>
    <w:rsid w:val="0047231E"/>
    <w:rsid w:val="0047282D"/>
    <w:rsid w:val="00472BAE"/>
    <w:rsid w:val="00473897"/>
    <w:rsid w:val="00473A6B"/>
    <w:rsid w:val="0047536E"/>
    <w:rsid w:val="00476FCC"/>
    <w:rsid w:val="004772EA"/>
    <w:rsid w:val="00477858"/>
    <w:rsid w:val="0048170D"/>
    <w:rsid w:val="00482D35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240D"/>
    <w:rsid w:val="004924F8"/>
    <w:rsid w:val="00492DC2"/>
    <w:rsid w:val="00493629"/>
    <w:rsid w:val="00493ADB"/>
    <w:rsid w:val="00494130"/>
    <w:rsid w:val="0049425C"/>
    <w:rsid w:val="00494FD0"/>
    <w:rsid w:val="0049525B"/>
    <w:rsid w:val="004953AC"/>
    <w:rsid w:val="004953C3"/>
    <w:rsid w:val="00495449"/>
    <w:rsid w:val="0049591C"/>
    <w:rsid w:val="00495C33"/>
    <w:rsid w:val="00496D77"/>
    <w:rsid w:val="004976DF"/>
    <w:rsid w:val="004977A0"/>
    <w:rsid w:val="00497948"/>
    <w:rsid w:val="00497DB2"/>
    <w:rsid w:val="004A10CA"/>
    <w:rsid w:val="004A1347"/>
    <w:rsid w:val="004A1A05"/>
    <w:rsid w:val="004A1BCB"/>
    <w:rsid w:val="004A1D82"/>
    <w:rsid w:val="004A20AC"/>
    <w:rsid w:val="004A20B2"/>
    <w:rsid w:val="004A3262"/>
    <w:rsid w:val="004A358C"/>
    <w:rsid w:val="004A3BEB"/>
    <w:rsid w:val="004A4191"/>
    <w:rsid w:val="004A41CC"/>
    <w:rsid w:val="004A4A69"/>
    <w:rsid w:val="004A52FC"/>
    <w:rsid w:val="004A5893"/>
    <w:rsid w:val="004A5C89"/>
    <w:rsid w:val="004A5E24"/>
    <w:rsid w:val="004A6040"/>
    <w:rsid w:val="004A64DA"/>
    <w:rsid w:val="004A6633"/>
    <w:rsid w:val="004A6682"/>
    <w:rsid w:val="004A67BD"/>
    <w:rsid w:val="004A681F"/>
    <w:rsid w:val="004B0CC1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E1E"/>
    <w:rsid w:val="004B7FAB"/>
    <w:rsid w:val="004C0833"/>
    <w:rsid w:val="004C14B5"/>
    <w:rsid w:val="004C1D97"/>
    <w:rsid w:val="004C2C95"/>
    <w:rsid w:val="004C2F2A"/>
    <w:rsid w:val="004C2FCF"/>
    <w:rsid w:val="004C36F1"/>
    <w:rsid w:val="004C4060"/>
    <w:rsid w:val="004C468F"/>
    <w:rsid w:val="004C52D1"/>
    <w:rsid w:val="004C54E2"/>
    <w:rsid w:val="004C55F4"/>
    <w:rsid w:val="004C6460"/>
    <w:rsid w:val="004C6D57"/>
    <w:rsid w:val="004C78C2"/>
    <w:rsid w:val="004C7BB4"/>
    <w:rsid w:val="004D05B5"/>
    <w:rsid w:val="004D0B9E"/>
    <w:rsid w:val="004D0DA9"/>
    <w:rsid w:val="004D1051"/>
    <w:rsid w:val="004D12F6"/>
    <w:rsid w:val="004D14FA"/>
    <w:rsid w:val="004D1E78"/>
    <w:rsid w:val="004D1F93"/>
    <w:rsid w:val="004D23A6"/>
    <w:rsid w:val="004D25C5"/>
    <w:rsid w:val="004D2639"/>
    <w:rsid w:val="004D2BB3"/>
    <w:rsid w:val="004D4666"/>
    <w:rsid w:val="004D4803"/>
    <w:rsid w:val="004D49BE"/>
    <w:rsid w:val="004D4FB4"/>
    <w:rsid w:val="004D5BBE"/>
    <w:rsid w:val="004D671C"/>
    <w:rsid w:val="004D6D5B"/>
    <w:rsid w:val="004D76A1"/>
    <w:rsid w:val="004D7A7C"/>
    <w:rsid w:val="004D7A8F"/>
    <w:rsid w:val="004D7DB9"/>
    <w:rsid w:val="004D7F72"/>
    <w:rsid w:val="004E0096"/>
    <w:rsid w:val="004E016C"/>
    <w:rsid w:val="004E14D5"/>
    <w:rsid w:val="004E1BB2"/>
    <w:rsid w:val="004E3430"/>
    <w:rsid w:val="004E405B"/>
    <w:rsid w:val="004E42AC"/>
    <w:rsid w:val="004E5480"/>
    <w:rsid w:val="004E6D9B"/>
    <w:rsid w:val="004E6F71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0C7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7D4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6AD8"/>
    <w:rsid w:val="005078E3"/>
    <w:rsid w:val="005079D5"/>
    <w:rsid w:val="00507C91"/>
    <w:rsid w:val="00510B55"/>
    <w:rsid w:val="00512270"/>
    <w:rsid w:val="0051306F"/>
    <w:rsid w:val="00514412"/>
    <w:rsid w:val="005147E8"/>
    <w:rsid w:val="00514AF2"/>
    <w:rsid w:val="005154AF"/>
    <w:rsid w:val="00516AFB"/>
    <w:rsid w:val="00516D53"/>
    <w:rsid w:val="00516F74"/>
    <w:rsid w:val="005172E5"/>
    <w:rsid w:val="00517530"/>
    <w:rsid w:val="00517C45"/>
    <w:rsid w:val="00520E97"/>
    <w:rsid w:val="00521A44"/>
    <w:rsid w:val="00522138"/>
    <w:rsid w:val="005229B8"/>
    <w:rsid w:val="00522CAE"/>
    <w:rsid w:val="00524484"/>
    <w:rsid w:val="00524829"/>
    <w:rsid w:val="00526360"/>
    <w:rsid w:val="00527C65"/>
    <w:rsid w:val="00530411"/>
    <w:rsid w:val="005304E7"/>
    <w:rsid w:val="005305E2"/>
    <w:rsid w:val="00530641"/>
    <w:rsid w:val="005307ED"/>
    <w:rsid w:val="00530A1C"/>
    <w:rsid w:val="00530AFC"/>
    <w:rsid w:val="00530C5B"/>
    <w:rsid w:val="00530ED3"/>
    <w:rsid w:val="00531067"/>
    <w:rsid w:val="00531D9B"/>
    <w:rsid w:val="005320E7"/>
    <w:rsid w:val="00532346"/>
    <w:rsid w:val="005324B5"/>
    <w:rsid w:val="0053292B"/>
    <w:rsid w:val="0053298B"/>
    <w:rsid w:val="00532A39"/>
    <w:rsid w:val="00532F1D"/>
    <w:rsid w:val="0053314E"/>
    <w:rsid w:val="0053394E"/>
    <w:rsid w:val="00534D4C"/>
    <w:rsid w:val="00535462"/>
    <w:rsid w:val="005354D3"/>
    <w:rsid w:val="0053587C"/>
    <w:rsid w:val="00535AB2"/>
    <w:rsid w:val="00535D17"/>
    <w:rsid w:val="00536AB1"/>
    <w:rsid w:val="00537E98"/>
    <w:rsid w:val="005406FB"/>
    <w:rsid w:val="0054136D"/>
    <w:rsid w:val="00541F4E"/>
    <w:rsid w:val="00541F70"/>
    <w:rsid w:val="005429C8"/>
    <w:rsid w:val="00542BB2"/>
    <w:rsid w:val="00542F98"/>
    <w:rsid w:val="005431A5"/>
    <w:rsid w:val="005432A8"/>
    <w:rsid w:val="00543860"/>
    <w:rsid w:val="005442E5"/>
    <w:rsid w:val="0054483A"/>
    <w:rsid w:val="00544AC4"/>
    <w:rsid w:val="00544BE5"/>
    <w:rsid w:val="00545188"/>
    <w:rsid w:val="005456AA"/>
    <w:rsid w:val="00545B08"/>
    <w:rsid w:val="00545E59"/>
    <w:rsid w:val="0054672A"/>
    <w:rsid w:val="005469B5"/>
    <w:rsid w:val="005505B7"/>
    <w:rsid w:val="00550D0C"/>
    <w:rsid w:val="00550DCC"/>
    <w:rsid w:val="00551366"/>
    <w:rsid w:val="0055219C"/>
    <w:rsid w:val="00552B8B"/>
    <w:rsid w:val="0055347C"/>
    <w:rsid w:val="00553659"/>
    <w:rsid w:val="0055413C"/>
    <w:rsid w:val="005542AE"/>
    <w:rsid w:val="0055582A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15F"/>
    <w:rsid w:val="005636D8"/>
    <w:rsid w:val="00563BB0"/>
    <w:rsid w:val="00563D1A"/>
    <w:rsid w:val="0056410F"/>
    <w:rsid w:val="00564A11"/>
    <w:rsid w:val="00564FB6"/>
    <w:rsid w:val="0056630B"/>
    <w:rsid w:val="005665AD"/>
    <w:rsid w:val="00566A51"/>
    <w:rsid w:val="00566C17"/>
    <w:rsid w:val="00566C73"/>
    <w:rsid w:val="0056735A"/>
    <w:rsid w:val="00567FDB"/>
    <w:rsid w:val="00570007"/>
    <w:rsid w:val="00570449"/>
    <w:rsid w:val="005713D2"/>
    <w:rsid w:val="00571CB5"/>
    <w:rsid w:val="00572BED"/>
    <w:rsid w:val="00572C00"/>
    <w:rsid w:val="00572E1B"/>
    <w:rsid w:val="00573375"/>
    <w:rsid w:val="00574505"/>
    <w:rsid w:val="00574DD8"/>
    <w:rsid w:val="0057503C"/>
    <w:rsid w:val="00575443"/>
    <w:rsid w:val="00576C85"/>
    <w:rsid w:val="0057766C"/>
    <w:rsid w:val="00577BF8"/>
    <w:rsid w:val="00580E62"/>
    <w:rsid w:val="00581E04"/>
    <w:rsid w:val="0058236B"/>
    <w:rsid w:val="005824CC"/>
    <w:rsid w:val="00582ABE"/>
    <w:rsid w:val="00582FC4"/>
    <w:rsid w:val="00583223"/>
    <w:rsid w:val="005849AC"/>
    <w:rsid w:val="00584C40"/>
    <w:rsid w:val="00585C19"/>
    <w:rsid w:val="00585F1B"/>
    <w:rsid w:val="00586961"/>
    <w:rsid w:val="0058743F"/>
    <w:rsid w:val="00587C7B"/>
    <w:rsid w:val="0059012A"/>
    <w:rsid w:val="00590A74"/>
    <w:rsid w:val="00590CD0"/>
    <w:rsid w:val="00592207"/>
    <w:rsid w:val="00592242"/>
    <w:rsid w:val="005922B5"/>
    <w:rsid w:val="00592966"/>
    <w:rsid w:val="005935BA"/>
    <w:rsid w:val="0059443B"/>
    <w:rsid w:val="0059459F"/>
    <w:rsid w:val="00595BB1"/>
    <w:rsid w:val="00596319"/>
    <w:rsid w:val="00596DC0"/>
    <w:rsid w:val="005975F7"/>
    <w:rsid w:val="0059792C"/>
    <w:rsid w:val="005A0174"/>
    <w:rsid w:val="005A099C"/>
    <w:rsid w:val="005A13E8"/>
    <w:rsid w:val="005A1567"/>
    <w:rsid w:val="005A17A8"/>
    <w:rsid w:val="005A2995"/>
    <w:rsid w:val="005A2AB4"/>
    <w:rsid w:val="005A2E5F"/>
    <w:rsid w:val="005A3256"/>
    <w:rsid w:val="005A3285"/>
    <w:rsid w:val="005A4104"/>
    <w:rsid w:val="005A49AB"/>
    <w:rsid w:val="005A4AB3"/>
    <w:rsid w:val="005A5319"/>
    <w:rsid w:val="005A572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2341"/>
    <w:rsid w:val="005B343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B6C59"/>
    <w:rsid w:val="005C0021"/>
    <w:rsid w:val="005C06CB"/>
    <w:rsid w:val="005C0853"/>
    <w:rsid w:val="005C08BA"/>
    <w:rsid w:val="005C0A75"/>
    <w:rsid w:val="005C0D6F"/>
    <w:rsid w:val="005C1171"/>
    <w:rsid w:val="005C1CD6"/>
    <w:rsid w:val="005C1DE4"/>
    <w:rsid w:val="005C225D"/>
    <w:rsid w:val="005C2444"/>
    <w:rsid w:val="005C29CB"/>
    <w:rsid w:val="005C34CC"/>
    <w:rsid w:val="005C3807"/>
    <w:rsid w:val="005C3ECC"/>
    <w:rsid w:val="005C4921"/>
    <w:rsid w:val="005C59E1"/>
    <w:rsid w:val="005C5D73"/>
    <w:rsid w:val="005C6DAC"/>
    <w:rsid w:val="005C6FFA"/>
    <w:rsid w:val="005D0482"/>
    <w:rsid w:val="005D0A74"/>
    <w:rsid w:val="005D15AC"/>
    <w:rsid w:val="005D1644"/>
    <w:rsid w:val="005D1862"/>
    <w:rsid w:val="005D220A"/>
    <w:rsid w:val="005D23F1"/>
    <w:rsid w:val="005D25E4"/>
    <w:rsid w:val="005D284C"/>
    <w:rsid w:val="005D31DD"/>
    <w:rsid w:val="005D434B"/>
    <w:rsid w:val="005D4BD5"/>
    <w:rsid w:val="005D4D31"/>
    <w:rsid w:val="005D52CC"/>
    <w:rsid w:val="005D6D5A"/>
    <w:rsid w:val="005D725A"/>
    <w:rsid w:val="005D73C7"/>
    <w:rsid w:val="005E0EAE"/>
    <w:rsid w:val="005E21E5"/>
    <w:rsid w:val="005E2F90"/>
    <w:rsid w:val="005E3A87"/>
    <w:rsid w:val="005E40E1"/>
    <w:rsid w:val="005E4E19"/>
    <w:rsid w:val="005E6199"/>
    <w:rsid w:val="005E6614"/>
    <w:rsid w:val="005E6775"/>
    <w:rsid w:val="005E722D"/>
    <w:rsid w:val="005E763E"/>
    <w:rsid w:val="005F076F"/>
    <w:rsid w:val="005F0ADA"/>
    <w:rsid w:val="005F0C1A"/>
    <w:rsid w:val="005F1653"/>
    <w:rsid w:val="005F1B48"/>
    <w:rsid w:val="005F1CB2"/>
    <w:rsid w:val="005F1CDB"/>
    <w:rsid w:val="005F2272"/>
    <w:rsid w:val="005F281B"/>
    <w:rsid w:val="005F3665"/>
    <w:rsid w:val="005F474C"/>
    <w:rsid w:val="005F47A4"/>
    <w:rsid w:val="005F49D0"/>
    <w:rsid w:val="005F4A2E"/>
    <w:rsid w:val="005F5620"/>
    <w:rsid w:val="005F5C81"/>
    <w:rsid w:val="005F5C9A"/>
    <w:rsid w:val="005F5F52"/>
    <w:rsid w:val="005F6693"/>
    <w:rsid w:val="005F6F47"/>
    <w:rsid w:val="005F7322"/>
    <w:rsid w:val="0060357F"/>
    <w:rsid w:val="00604060"/>
    <w:rsid w:val="00604CBF"/>
    <w:rsid w:val="00604CC6"/>
    <w:rsid w:val="00604DC2"/>
    <w:rsid w:val="00606A59"/>
    <w:rsid w:val="00606D34"/>
    <w:rsid w:val="0060716C"/>
    <w:rsid w:val="00607ACD"/>
    <w:rsid w:val="00607B25"/>
    <w:rsid w:val="00610699"/>
    <w:rsid w:val="00610DCE"/>
    <w:rsid w:val="006119E6"/>
    <w:rsid w:val="00611CEE"/>
    <w:rsid w:val="00611EAF"/>
    <w:rsid w:val="00612138"/>
    <w:rsid w:val="00613015"/>
    <w:rsid w:val="00613843"/>
    <w:rsid w:val="006145C0"/>
    <w:rsid w:val="006145DD"/>
    <w:rsid w:val="006161C5"/>
    <w:rsid w:val="0061780D"/>
    <w:rsid w:val="00621B7A"/>
    <w:rsid w:val="0062266F"/>
    <w:rsid w:val="00623E15"/>
    <w:rsid w:val="006243D8"/>
    <w:rsid w:val="0062460A"/>
    <w:rsid w:val="00624BEF"/>
    <w:rsid w:val="00625E72"/>
    <w:rsid w:val="00626776"/>
    <w:rsid w:val="00626B79"/>
    <w:rsid w:val="006301BA"/>
    <w:rsid w:val="006304B0"/>
    <w:rsid w:val="006316CE"/>
    <w:rsid w:val="00631B7F"/>
    <w:rsid w:val="00632520"/>
    <w:rsid w:val="00632BFF"/>
    <w:rsid w:val="006335CB"/>
    <w:rsid w:val="00633B36"/>
    <w:rsid w:val="00634438"/>
    <w:rsid w:val="006344B4"/>
    <w:rsid w:val="00635063"/>
    <w:rsid w:val="00635B40"/>
    <w:rsid w:val="00636D78"/>
    <w:rsid w:val="00636E42"/>
    <w:rsid w:val="00637478"/>
    <w:rsid w:val="006376E2"/>
    <w:rsid w:val="00637A28"/>
    <w:rsid w:val="006409D9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451C"/>
    <w:rsid w:val="006451B8"/>
    <w:rsid w:val="00646453"/>
    <w:rsid w:val="00646A33"/>
    <w:rsid w:val="00646CC0"/>
    <w:rsid w:val="00646EE9"/>
    <w:rsid w:val="00647299"/>
    <w:rsid w:val="00647580"/>
    <w:rsid w:val="00647A0E"/>
    <w:rsid w:val="00647C55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B51"/>
    <w:rsid w:val="00653FC7"/>
    <w:rsid w:val="006542AB"/>
    <w:rsid w:val="006546FD"/>
    <w:rsid w:val="00654C1B"/>
    <w:rsid w:val="00655710"/>
    <w:rsid w:val="0065594E"/>
    <w:rsid w:val="00655FC9"/>
    <w:rsid w:val="006569C1"/>
    <w:rsid w:val="00661E34"/>
    <w:rsid w:val="0066204E"/>
    <w:rsid w:val="00662715"/>
    <w:rsid w:val="00663215"/>
    <w:rsid w:val="00663275"/>
    <w:rsid w:val="006636A4"/>
    <w:rsid w:val="006640B5"/>
    <w:rsid w:val="00664EC0"/>
    <w:rsid w:val="00666330"/>
    <w:rsid w:val="0066732C"/>
    <w:rsid w:val="00667515"/>
    <w:rsid w:val="006679C4"/>
    <w:rsid w:val="00667D53"/>
    <w:rsid w:val="00670139"/>
    <w:rsid w:val="00670A49"/>
    <w:rsid w:val="00670AD9"/>
    <w:rsid w:val="00670CE9"/>
    <w:rsid w:val="00670FA0"/>
    <w:rsid w:val="00671102"/>
    <w:rsid w:val="0067155A"/>
    <w:rsid w:val="0067158A"/>
    <w:rsid w:val="0067191D"/>
    <w:rsid w:val="00671BD9"/>
    <w:rsid w:val="00671D08"/>
    <w:rsid w:val="00672829"/>
    <w:rsid w:val="00672E7B"/>
    <w:rsid w:val="006733FA"/>
    <w:rsid w:val="0067357F"/>
    <w:rsid w:val="006747F8"/>
    <w:rsid w:val="006753C1"/>
    <w:rsid w:val="006753DD"/>
    <w:rsid w:val="006754C6"/>
    <w:rsid w:val="00675EEF"/>
    <w:rsid w:val="00676D48"/>
    <w:rsid w:val="006771F9"/>
    <w:rsid w:val="00677531"/>
    <w:rsid w:val="00677815"/>
    <w:rsid w:val="006813C7"/>
    <w:rsid w:val="00681D09"/>
    <w:rsid w:val="00682343"/>
    <w:rsid w:val="00682770"/>
    <w:rsid w:val="00682878"/>
    <w:rsid w:val="0068299F"/>
    <w:rsid w:val="00682D9B"/>
    <w:rsid w:val="00684317"/>
    <w:rsid w:val="00684BBA"/>
    <w:rsid w:val="006850A0"/>
    <w:rsid w:val="00686657"/>
    <w:rsid w:val="0068677A"/>
    <w:rsid w:val="00686EB0"/>
    <w:rsid w:val="006871B9"/>
    <w:rsid w:val="00687365"/>
    <w:rsid w:val="006874D5"/>
    <w:rsid w:val="00687A72"/>
    <w:rsid w:val="0069008D"/>
    <w:rsid w:val="00690126"/>
    <w:rsid w:val="00690476"/>
    <w:rsid w:val="00690516"/>
    <w:rsid w:val="006909B3"/>
    <w:rsid w:val="00690E51"/>
    <w:rsid w:val="0069158E"/>
    <w:rsid w:val="006920DF"/>
    <w:rsid w:val="006925D4"/>
    <w:rsid w:val="0069306F"/>
    <w:rsid w:val="00693873"/>
    <w:rsid w:val="00693DC0"/>
    <w:rsid w:val="006941DA"/>
    <w:rsid w:val="00694288"/>
    <w:rsid w:val="006948D7"/>
    <w:rsid w:val="00694C81"/>
    <w:rsid w:val="0069548F"/>
    <w:rsid w:val="00695B27"/>
    <w:rsid w:val="00695C9F"/>
    <w:rsid w:val="00695D8C"/>
    <w:rsid w:val="00696737"/>
    <w:rsid w:val="00696AE5"/>
    <w:rsid w:val="00696DC3"/>
    <w:rsid w:val="00697340"/>
    <w:rsid w:val="0069793A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43EE"/>
    <w:rsid w:val="006A5188"/>
    <w:rsid w:val="006A52EA"/>
    <w:rsid w:val="006A6A25"/>
    <w:rsid w:val="006A6C6B"/>
    <w:rsid w:val="006A707E"/>
    <w:rsid w:val="006A77B3"/>
    <w:rsid w:val="006B0293"/>
    <w:rsid w:val="006B0B2C"/>
    <w:rsid w:val="006B1194"/>
    <w:rsid w:val="006B1D76"/>
    <w:rsid w:val="006B23D6"/>
    <w:rsid w:val="006B2493"/>
    <w:rsid w:val="006B2F6E"/>
    <w:rsid w:val="006B30DC"/>
    <w:rsid w:val="006B3281"/>
    <w:rsid w:val="006B3BEC"/>
    <w:rsid w:val="006B43E3"/>
    <w:rsid w:val="006B46EE"/>
    <w:rsid w:val="006B4CE8"/>
    <w:rsid w:val="006B5BB9"/>
    <w:rsid w:val="006B63A3"/>
    <w:rsid w:val="006B6552"/>
    <w:rsid w:val="006B6907"/>
    <w:rsid w:val="006B696B"/>
    <w:rsid w:val="006B6B0A"/>
    <w:rsid w:val="006B6B30"/>
    <w:rsid w:val="006B73BB"/>
    <w:rsid w:val="006C072F"/>
    <w:rsid w:val="006C147C"/>
    <w:rsid w:val="006C2BD6"/>
    <w:rsid w:val="006C2C2E"/>
    <w:rsid w:val="006C3155"/>
    <w:rsid w:val="006C3FFB"/>
    <w:rsid w:val="006C43E8"/>
    <w:rsid w:val="006C47DB"/>
    <w:rsid w:val="006C4B58"/>
    <w:rsid w:val="006C4CC8"/>
    <w:rsid w:val="006C4DBA"/>
    <w:rsid w:val="006C4F7A"/>
    <w:rsid w:val="006C540B"/>
    <w:rsid w:val="006C6074"/>
    <w:rsid w:val="006C61BD"/>
    <w:rsid w:val="006C678A"/>
    <w:rsid w:val="006C6A3D"/>
    <w:rsid w:val="006C6C2D"/>
    <w:rsid w:val="006C6DEA"/>
    <w:rsid w:val="006C71DD"/>
    <w:rsid w:val="006C7484"/>
    <w:rsid w:val="006C760F"/>
    <w:rsid w:val="006D057D"/>
    <w:rsid w:val="006D06D1"/>
    <w:rsid w:val="006D101D"/>
    <w:rsid w:val="006D1D34"/>
    <w:rsid w:val="006D39A5"/>
    <w:rsid w:val="006D413E"/>
    <w:rsid w:val="006D415F"/>
    <w:rsid w:val="006D65D9"/>
    <w:rsid w:val="006D6E5B"/>
    <w:rsid w:val="006D6F99"/>
    <w:rsid w:val="006D7143"/>
    <w:rsid w:val="006D7557"/>
    <w:rsid w:val="006D798E"/>
    <w:rsid w:val="006E0181"/>
    <w:rsid w:val="006E038F"/>
    <w:rsid w:val="006E03F6"/>
    <w:rsid w:val="006E0BC3"/>
    <w:rsid w:val="006E1481"/>
    <w:rsid w:val="006E1DAB"/>
    <w:rsid w:val="006E2243"/>
    <w:rsid w:val="006E2258"/>
    <w:rsid w:val="006E29B0"/>
    <w:rsid w:val="006E30A3"/>
    <w:rsid w:val="006E316F"/>
    <w:rsid w:val="006E433A"/>
    <w:rsid w:val="006E4771"/>
    <w:rsid w:val="006E4927"/>
    <w:rsid w:val="006E4D71"/>
    <w:rsid w:val="006E50F2"/>
    <w:rsid w:val="006E703C"/>
    <w:rsid w:val="006E7729"/>
    <w:rsid w:val="006E7D52"/>
    <w:rsid w:val="006F03D0"/>
    <w:rsid w:val="006F14CA"/>
    <w:rsid w:val="006F25E8"/>
    <w:rsid w:val="006F32DA"/>
    <w:rsid w:val="006F470F"/>
    <w:rsid w:val="006F4DDE"/>
    <w:rsid w:val="006F5A86"/>
    <w:rsid w:val="006F5AFE"/>
    <w:rsid w:val="006F6108"/>
    <w:rsid w:val="006F6799"/>
    <w:rsid w:val="006F6A49"/>
    <w:rsid w:val="006F6A7A"/>
    <w:rsid w:val="006F6F8B"/>
    <w:rsid w:val="006F74B1"/>
    <w:rsid w:val="006F7EE2"/>
    <w:rsid w:val="0070095C"/>
    <w:rsid w:val="00701CEF"/>
    <w:rsid w:val="00701E72"/>
    <w:rsid w:val="0070215C"/>
    <w:rsid w:val="007029A1"/>
    <w:rsid w:val="007036BB"/>
    <w:rsid w:val="00704013"/>
    <w:rsid w:val="00704482"/>
    <w:rsid w:val="007048C9"/>
    <w:rsid w:val="00704DE1"/>
    <w:rsid w:val="0070524C"/>
    <w:rsid w:val="00705D42"/>
    <w:rsid w:val="007067DE"/>
    <w:rsid w:val="00706907"/>
    <w:rsid w:val="00706E19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53AB"/>
    <w:rsid w:val="00715469"/>
    <w:rsid w:val="0071546C"/>
    <w:rsid w:val="0071599A"/>
    <w:rsid w:val="00715B37"/>
    <w:rsid w:val="00717A90"/>
    <w:rsid w:val="00717AAA"/>
    <w:rsid w:val="00717B45"/>
    <w:rsid w:val="00717FBD"/>
    <w:rsid w:val="0072001F"/>
    <w:rsid w:val="007200F4"/>
    <w:rsid w:val="00720818"/>
    <w:rsid w:val="00720FA7"/>
    <w:rsid w:val="00721167"/>
    <w:rsid w:val="0072140F"/>
    <w:rsid w:val="00721996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5432"/>
    <w:rsid w:val="00726935"/>
    <w:rsid w:val="00727157"/>
    <w:rsid w:val="00730C70"/>
    <w:rsid w:val="00731577"/>
    <w:rsid w:val="00731A01"/>
    <w:rsid w:val="00731B17"/>
    <w:rsid w:val="00731D99"/>
    <w:rsid w:val="0073245B"/>
    <w:rsid w:val="0073282C"/>
    <w:rsid w:val="00732923"/>
    <w:rsid w:val="00734CBA"/>
    <w:rsid w:val="00735A9F"/>
    <w:rsid w:val="00735B65"/>
    <w:rsid w:val="00735D7D"/>
    <w:rsid w:val="00735DCE"/>
    <w:rsid w:val="00736182"/>
    <w:rsid w:val="0073628F"/>
    <w:rsid w:val="00736612"/>
    <w:rsid w:val="00736BB6"/>
    <w:rsid w:val="007375BD"/>
    <w:rsid w:val="00737798"/>
    <w:rsid w:val="00737828"/>
    <w:rsid w:val="0074023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C63"/>
    <w:rsid w:val="00744791"/>
    <w:rsid w:val="00744C1E"/>
    <w:rsid w:val="00744D94"/>
    <w:rsid w:val="00745512"/>
    <w:rsid w:val="00746099"/>
    <w:rsid w:val="00746203"/>
    <w:rsid w:val="007463C3"/>
    <w:rsid w:val="00747B5D"/>
    <w:rsid w:val="0075014C"/>
    <w:rsid w:val="00750773"/>
    <w:rsid w:val="00751385"/>
    <w:rsid w:val="007513CD"/>
    <w:rsid w:val="00752216"/>
    <w:rsid w:val="007525DC"/>
    <w:rsid w:val="00752F54"/>
    <w:rsid w:val="007537BC"/>
    <w:rsid w:val="00753AD7"/>
    <w:rsid w:val="00754B2F"/>
    <w:rsid w:val="0075570B"/>
    <w:rsid w:val="00755ECF"/>
    <w:rsid w:val="007567D9"/>
    <w:rsid w:val="00757200"/>
    <w:rsid w:val="0075735D"/>
    <w:rsid w:val="007575D0"/>
    <w:rsid w:val="0075775A"/>
    <w:rsid w:val="00757E7C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62F"/>
    <w:rsid w:val="00765F25"/>
    <w:rsid w:val="0076616E"/>
    <w:rsid w:val="007666CF"/>
    <w:rsid w:val="0076730A"/>
    <w:rsid w:val="007676BB"/>
    <w:rsid w:val="00770C2F"/>
    <w:rsid w:val="007712F8"/>
    <w:rsid w:val="0077142B"/>
    <w:rsid w:val="0077169C"/>
    <w:rsid w:val="00771BBA"/>
    <w:rsid w:val="00772A84"/>
    <w:rsid w:val="00772E6E"/>
    <w:rsid w:val="00773055"/>
    <w:rsid w:val="00773A94"/>
    <w:rsid w:val="00773B56"/>
    <w:rsid w:val="00775681"/>
    <w:rsid w:val="0077580C"/>
    <w:rsid w:val="0077609E"/>
    <w:rsid w:val="00776599"/>
    <w:rsid w:val="00776839"/>
    <w:rsid w:val="007775D6"/>
    <w:rsid w:val="007800D5"/>
    <w:rsid w:val="00780150"/>
    <w:rsid w:val="007804CE"/>
    <w:rsid w:val="0078088A"/>
    <w:rsid w:val="00781038"/>
    <w:rsid w:val="00782719"/>
    <w:rsid w:val="00784B9A"/>
    <w:rsid w:val="007864F7"/>
    <w:rsid w:val="00786FD6"/>
    <w:rsid w:val="007876CB"/>
    <w:rsid w:val="00790258"/>
    <w:rsid w:val="00790EE6"/>
    <w:rsid w:val="0079180C"/>
    <w:rsid w:val="00791A54"/>
    <w:rsid w:val="00791E8A"/>
    <w:rsid w:val="00793057"/>
    <w:rsid w:val="007951DE"/>
    <w:rsid w:val="00795C34"/>
    <w:rsid w:val="007962C9"/>
    <w:rsid w:val="007963F9"/>
    <w:rsid w:val="00796430"/>
    <w:rsid w:val="00796951"/>
    <w:rsid w:val="0079716E"/>
    <w:rsid w:val="0079733C"/>
    <w:rsid w:val="0079741C"/>
    <w:rsid w:val="007974F5"/>
    <w:rsid w:val="007976AF"/>
    <w:rsid w:val="007A04F7"/>
    <w:rsid w:val="007A0884"/>
    <w:rsid w:val="007A0DAC"/>
    <w:rsid w:val="007A0ED1"/>
    <w:rsid w:val="007A140D"/>
    <w:rsid w:val="007A2698"/>
    <w:rsid w:val="007A28E7"/>
    <w:rsid w:val="007A308A"/>
    <w:rsid w:val="007A3122"/>
    <w:rsid w:val="007A3A49"/>
    <w:rsid w:val="007A51B9"/>
    <w:rsid w:val="007A52B5"/>
    <w:rsid w:val="007A553E"/>
    <w:rsid w:val="007A5762"/>
    <w:rsid w:val="007A5996"/>
    <w:rsid w:val="007A71AF"/>
    <w:rsid w:val="007A7CA4"/>
    <w:rsid w:val="007B013B"/>
    <w:rsid w:val="007B1BD2"/>
    <w:rsid w:val="007B2AED"/>
    <w:rsid w:val="007B2D59"/>
    <w:rsid w:val="007B3422"/>
    <w:rsid w:val="007B3477"/>
    <w:rsid w:val="007B43A6"/>
    <w:rsid w:val="007B4437"/>
    <w:rsid w:val="007B4450"/>
    <w:rsid w:val="007B4AE5"/>
    <w:rsid w:val="007B4E1D"/>
    <w:rsid w:val="007B6A77"/>
    <w:rsid w:val="007B6CF2"/>
    <w:rsid w:val="007B7215"/>
    <w:rsid w:val="007B74A5"/>
    <w:rsid w:val="007B7E95"/>
    <w:rsid w:val="007C04A4"/>
    <w:rsid w:val="007C04E7"/>
    <w:rsid w:val="007C083B"/>
    <w:rsid w:val="007C0963"/>
    <w:rsid w:val="007C0BE0"/>
    <w:rsid w:val="007C1AD2"/>
    <w:rsid w:val="007C1D8B"/>
    <w:rsid w:val="007C35E9"/>
    <w:rsid w:val="007C3A2E"/>
    <w:rsid w:val="007C4378"/>
    <w:rsid w:val="007C49AD"/>
    <w:rsid w:val="007C57C2"/>
    <w:rsid w:val="007C6263"/>
    <w:rsid w:val="007C7312"/>
    <w:rsid w:val="007D0237"/>
    <w:rsid w:val="007D0367"/>
    <w:rsid w:val="007D1221"/>
    <w:rsid w:val="007D169A"/>
    <w:rsid w:val="007D1DEA"/>
    <w:rsid w:val="007D2090"/>
    <w:rsid w:val="007D38EC"/>
    <w:rsid w:val="007D3F9D"/>
    <w:rsid w:val="007D4177"/>
    <w:rsid w:val="007D43DA"/>
    <w:rsid w:val="007D4599"/>
    <w:rsid w:val="007D4835"/>
    <w:rsid w:val="007D506D"/>
    <w:rsid w:val="007D54D3"/>
    <w:rsid w:val="007D557B"/>
    <w:rsid w:val="007D56E7"/>
    <w:rsid w:val="007D5D0F"/>
    <w:rsid w:val="007D5F05"/>
    <w:rsid w:val="007D68FC"/>
    <w:rsid w:val="007D71FA"/>
    <w:rsid w:val="007D744E"/>
    <w:rsid w:val="007D7612"/>
    <w:rsid w:val="007D7C43"/>
    <w:rsid w:val="007E138F"/>
    <w:rsid w:val="007E17DD"/>
    <w:rsid w:val="007E18D8"/>
    <w:rsid w:val="007E18FB"/>
    <w:rsid w:val="007E1CB2"/>
    <w:rsid w:val="007E211A"/>
    <w:rsid w:val="007E279A"/>
    <w:rsid w:val="007E2BED"/>
    <w:rsid w:val="007E38F3"/>
    <w:rsid w:val="007E3C6A"/>
    <w:rsid w:val="007E45AC"/>
    <w:rsid w:val="007E4B5B"/>
    <w:rsid w:val="007E52FE"/>
    <w:rsid w:val="007E5564"/>
    <w:rsid w:val="007E56B0"/>
    <w:rsid w:val="007E5DBF"/>
    <w:rsid w:val="007E5DDB"/>
    <w:rsid w:val="007E7318"/>
    <w:rsid w:val="007E7F6C"/>
    <w:rsid w:val="007F0A04"/>
    <w:rsid w:val="007F237D"/>
    <w:rsid w:val="007F2399"/>
    <w:rsid w:val="007F28BD"/>
    <w:rsid w:val="007F30DA"/>
    <w:rsid w:val="007F3C83"/>
    <w:rsid w:val="007F479D"/>
    <w:rsid w:val="007F4B67"/>
    <w:rsid w:val="007F4B9D"/>
    <w:rsid w:val="007F6C0D"/>
    <w:rsid w:val="00801C04"/>
    <w:rsid w:val="0080219A"/>
    <w:rsid w:val="00802828"/>
    <w:rsid w:val="00803991"/>
    <w:rsid w:val="008045DB"/>
    <w:rsid w:val="008046F6"/>
    <w:rsid w:val="00805134"/>
    <w:rsid w:val="00805214"/>
    <w:rsid w:val="008057C6"/>
    <w:rsid w:val="00806C37"/>
    <w:rsid w:val="0081061B"/>
    <w:rsid w:val="00810DB0"/>
    <w:rsid w:val="00811518"/>
    <w:rsid w:val="00811548"/>
    <w:rsid w:val="00811ABA"/>
    <w:rsid w:val="00812A5D"/>
    <w:rsid w:val="00812EBF"/>
    <w:rsid w:val="0081409D"/>
    <w:rsid w:val="00814E6B"/>
    <w:rsid w:val="0081576D"/>
    <w:rsid w:val="008162AA"/>
    <w:rsid w:val="00816A7C"/>
    <w:rsid w:val="008209F9"/>
    <w:rsid w:val="00820CA4"/>
    <w:rsid w:val="00820DAA"/>
    <w:rsid w:val="008212F3"/>
    <w:rsid w:val="00822093"/>
    <w:rsid w:val="0082284F"/>
    <w:rsid w:val="008235CA"/>
    <w:rsid w:val="00824530"/>
    <w:rsid w:val="008250B0"/>
    <w:rsid w:val="00825105"/>
    <w:rsid w:val="0082544A"/>
    <w:rsid w:val="0082566F"/>
    <w:rsid w:val="00825F67"/>
    <w:rsid w:val="00825F8F"/>
    <w:rsid w:val="00826191"/>
    <w:rsid w:val="0082673A"/>
    <w:rsid w:val="00827225"/>
    <w:rsid w:val="0082748C"/>
    <w:rsid w:val="00830AC8"/>
    <w:rsid w:val="00830BC1"/>
    <w:rsid w:val="008315CA"/>
    <w:rsid w:val="00831ADA"/>
    <w:rsid w:val="00833CF2"/>
    <w:rsid w:val="00834DD2"/>
    <w:rsid w:val="0083567A"/>
    <w:rsid w:val="00836518"/>
    <w:rsid w:val="008366F6"/>
    <w:rsid w:val="00837214"/>
    <w:rsid w:val="00837C30"/>
    <w:rsid w:val="00840629"/>
    <w:rsid w:val="0084085B"/>
    <w:rsid w:val="008412EC"/>
    <w:rsid w:val="00842264"/>
    <w:rsid w:val="008422D2"/>
    <w:rsid w:val="00842899"/>
    <w:rsid w:val="00842C94"/>
    <w:rsid w:val="008430F8"/>
    <w:rsid w:val="00843485"/>
    <w:rsid w:val="00843BDF"/>
    <w:rsid w:val="008445B9"/>
    <w:rsid w:val="008449F0"/>
    <w:rsid w:val="00845521"/>
    <w:rsid w:val="00845792"/>
    <w:rsid w:val="008458D4"/>
    <w:rsid w:val="008458EC"/>
    <w:rsid w:val="00845B16"/>
    <w:rsid w:val="00845FED"/>
    <w:rsid w:val="00846465"/>
    <w:rsid w:val="008472B3"/>
    <w:rsid w:val="00847F91"/>
    <w:rsid w:val="008504E8"/>
    <w:rsid w:val="0085163F"/>
    <w:rsid w:val="00851704"/>
    <w:rsid w:val="00851BAB"/>
    <w:rsid w:val="00851E7A"/>
    <w:rsid w:val="00852844"/>
    <w:rsid w:val="008537F0"/>
    <w:rsid w:val="008540A3"/>
    <w:rsid w:val="00854D69"/>
    <w:rsid w:val="00855900"/>
    <w:rsid w:val="008565A9"/>
    <w:rsid w:val="00856E25"/>
    <w:rsid w:val="00857164"/>
    <w:rsid w:val="00857314"/>
    <w:rsid w:val="008574AB"/>
    <w:rsid w:val="008612C2"/>
    <w:rsid w:val="008616FC"/>
    <w:rsid w:val="00861F49"/>
    <w:rsid w:val="00862577"/>
    <w:rsid w:val="008626AF"/>
    <w:rsid w:val="008626E6"/>
    <w:rsid w:val="00862915"/>
    <w:rsid w:val="00862F37"/>
    <w:rsid w:val="00865508"/>
    <w:rsid w:val="00866066"/>
    <w:rsid w:val="00866FEF"/>
    <w:rsid w:val="008677AA"/>
    <w:rsid w:val="008700B9"/>
    <w:rsid w:val="0087043A"/>
    <w:rsid w:val="00870522"/>
    <w:rsid w:val="00870555"/>
    <w:rsid w:val="008705B3"/>
    <w:rsid w:val="0087062E"/>
    <w:rsid w:val="008714A9"/>
    <w:rsid w:val="00872268"/>
    <w:rsid w:val="008722AD"/>
    <w:rsid w:val="00872390"/>
    <w:rsid w:val="00872CD7"/>
    <w:rsid w:val="00874AE8"/>
    <w:rsid w:val="008750B2"/>
    <w:rsid w:val="00875505"/>
    <w:rsid w:val="00875633"/>
    <w:rsid w:val="00875B75"/>
    <w:rsid w:val="0087648F"/>
    <w:rsid w:val="008765A4"/>
    <w:rsid w:val="00876CA9"/>
    <w:rsid w:val="00880796"/>
    <w:rsid w:val="008807E6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D90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86B89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5D77"/>
    <w:rsid w:val="0089611F"/>
    <w:rsid w:val="00896190"/>
    <w:rsid w:val="00896A54"/>
    <w:rsid w:val="00896B1E"/>
    <w:rsid w:val="008971E3"/>
    <w:rsid w:val="00897B7B"/>
    <w:rsid w:val="008A01CE"/>
    <w:rsid w:val="008A05EC"/>
    <w:rsid w:val="008A0658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77D8"/>
    <w:rsid w:val="008A78B9"/>
    <w:rsid w:val="008A793E"/>
    <w:rsid w:val="008A79D2"/>
    <w:rsid w:val="008B0389"/>
    <w:rsid w:val="008B053C"/>
    <w:rsid w:val="008B0A2C"/>
    <w:rsid w:val="008B0B06"/>
    <w:rsid w:val="008B0D2A"/>
    <w:rsid w:val="008B1931"/>
    <w:rsid w:val="008B19E7"/>
    <w:rsid w:val="008B2319"/>
    <w:rsid w:val="008B254A"/>
    <w:rsid w:val="008B2C19"/>
    <w:rsid w:val="008B38EE"/>
    <w:rsid w:val="008B3C54"/>
    <w:rsid w:val="008B3CF9"/>
    <w:rsid w:val="008B3F89"/>
    <w:rsid w:val="008B4199"/>
    <w:rsid w:val="008B42BA"/>
    <w:rsid w:val="008B6053"/>
    <w:rsid w:val="008B60D8"/>
    <w:rsid w:val="008C031A"/>
    <w:rsid w:val="008C073C"/>
    <w:rsid w:val="008C10B9"/>
    <w:rsid w:val="008C15F2"/>
    <w:rsid w:val="008C1712"/>
    <w:rsid w:val="008C1B3D"/>
    <w:rsid w:val="008C24A2"/>
    <w:rsid w:val="008C2688"/>
    <w:rsid w:val="008C28B9"/>
    <w:rsid w:val="008C2DB8"/>
    <w:rsid w:val="008C3BD1"/>
    <w:rsid w:val="008C4217"/>
    <w:rsid w:val="008C470E"/>
    <w:rsid w:val="008C4FFE"/>
    <w:rsid w:val="008C527D"/>
    <w:rsid w:val="008C5C45"/>
    <w:rsid w:val="008C6CEC"/>
    <w:rsid w:val="008C7FD4"/>
    <w:rsid w:val="008D0123"/>
    <w:rsid w:val="008D0C41"/>
    <w:rsid w:val="008D0D8F"/>
    <w:rsid w:val="008D0EFD"/>
    <w:rsid w:val="008D11FD"/>
    <w:rsid w:val="008D1510"/>
    <w:rsid w:val="008D2108"/>
    <w:rsid w:val="008D23B6"/>
    <w:rsid w:val="008D29EC"/>
    <w:rsid w:val="008D2E68"/>
    <w:rsid w:val="008D2F77"/>
    <w:rsid w:val="008D3058"/>
    <w:rsid w:val="008D337A"/>
    <w:rsid w:val="008D34EC"/>
    <w:rsid w:val="008D3B70"/>
    <w:rsid w:val="008D4049"/>
    <w:rsid w:val="008D40C7"/>
    <w:rsid w:val="008D449E"/>
    <w:rsid w:val="008D469A"/>
    <w:rsid w:val="008D56A3"/>
    <w:rsid w:val="008D596B"/>
    <w:rsid w:val="008D6848"/>
    <w:rsid w:val="008D7097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61F8"/>
    <w:rsid w:val="008E6AC9"/>
    <w:rsid w:val="008E70F9"/>
    <w:rsid w:val="008E763E"/>
    <w:rsid w:val="008E7FB7"/>
    <w:rsid w:val="008F0296"/>
    <w:rsid w:val="008F039F"/>
    <w:rsid w:val="008F1D5F"/>
    <w:rsid w:val="008F38DB"/>
    <w:rsid w:val="008F3F2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8F7508"/>
    <w:rsid w:val="008F774A"/>
    <w:rsid w:val="008F7F10"/>
    <w:rsid w:val="0090071A"/>
    <w:rsid w:val="00900824"/>
    <w:rsid w:val="00900889"/>
    <w:rsid w:val="00900FEE"/>
    <w:rsid w:val="00901111"/>
    <w:rsid w:val="0090161B"/>
    <w:rsid w:val="00903552"/>
    <w:rsid w:val="00904148"/>
    <w:rsid w:val="00904704"/>
    <w:rsid w:val="00904F46"/>
    <w:rsid w:val="00905632"/>
    <w:rsid w:val="0090583B"/>
    <w:rsid w:val="0090612C"/>
    <w:rsid w:val="00906578"/>
    <w:rsid w:val="00906E23"/>
    <w:rsid w:val="00906EF9"/>
    <w:rsid w:val="0090717F"/>
    <w:rsid w:val="00907873"/>
    <w:rsid w:val="00912941"/>
    <w:rsid w:val="009129DC"/>
    <w:rsid w:val="00913B5A"/>
    <w:rsid w:val="00914174"/>
    <w:rsid w:val="009144FF"/>
    <w:rsid w:val="0091599F"/>
    <w:rsid w:val="00915B32"/>
    <w:rsid w:val="00916B14"/>
    <w:rsid w:val="00916E05"/>
    <w:rsid w:val="009179B9"/>
    <w:rsid w:val="0092145D"/>
    <w:rsid w:val="0092178C"/>
    <w:rsid w:val="009224CB"/>
    <w:rsid w:val="00923CD2"/>
    <w:rsid w:val="00925F50"/>
    <w:rsid w:val="00926470"/>
    <w:rsid w:val="009269F5"/>
    <w:rsid w:val="00927126"/>
    <w:rsid w:val="00927D2D"/>
    <w:rsid w:val="00932463"/>
    <w:rsid w:val="009324CC"/>
    <w:rsid w:val="00932682"/>
    <w:rsid w:val="00934C33"/>
    <w:rsid w:val="00934D92"/>
    <w:rsid w:val="00934FDD"/>
    <w:rsid w:val="009350CC"/>
    <w:rsid w:val="00935362"/>
    <w:rsid w:val="00935772"/>
    <w:rsid w:val="00935DE1"/>
    <w:rsid w:val="009369BC"/>
    <w:rsid w:val="00937101"/>
    <w:rsid w:val="009379A7"/>
    <w:rsid w:val="00937AFE"/>
    <w:rsid w:val="009407AF"/>
    <w:rsid w:val="00940ED7"/>
    <w:rsid w:val="00940ED8"/>
    <w:rsid w:val="00941835"/>
    <w:rsid w:val="00941ABF"/>
    <w:rsid w:val="0094208B"/>
    <w:rsid w:val="009421A4"/>
    <w:rsid w:val="0094226F"/>
    <w:rsid w:val="0094246C"/>
    <w:rsid w:val="0094271E"/>
    <w:rsid w:val="0094292C"/>
    <w:rsid w:val="00942E39"/>
    <w:rsid w:val="00943198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FBB"/>
    <w:rsid w:val="00950FE2"/>
    <w:rsid w:val="00951F17"/>
    <w:rsid w:val="00952032"/>
    <w:rsid w:val="009522DE"/>
    <w:rsid w:val="0095262D"/>
    <w:rsid w:val="00952B02"/>
    <w:rsid w:val="00952E2D"/>
    <w:rsid w:val="009539A9"/>
    <w:rsid w:val="00953D66"/>
    <w:rsid w:val="00954C2F"/>
    <w:rsid w:val="00954E3D"/>
    <w:rsid w:val="00955A2C"/>
    <w:rsid w:val="00955BAB"/>
    <w:rsid w:val="00955DA8"/>
    <w:rsid w:val="00955E63"/>
    <w:rsid w:val="00956154"/>
    <w:rsid w:val="00956172"/>
    <w:rsid w:val="009567CF"/>
    <w:rsid w:val="009578AD"/>
    <w:rsid w:val="00960723"/>
    <w:rsid w:val="00961243"/>
    <w:rsid w:val="009615A1"/>
    <w:rsid w:val="00961869"/>
    <w:rsid w:val="00962931"/>
    <w:rsid w:val="009633C2"/>
    <w:rsid w:val="0096488B"/>
    <w:rsid w:val="00964B97"/>
    <w:rsid w:val="0096503E"/>
    <w:rsid w:val="00965A91"/>
    <w:rsid w:val="00965C7E"/>
    <w:rsid w:val="009669CF"/>
    <w:rsid w:val="00966E9B"/>
    <w:rsid w:val="00966F65"/>
    <w:rsid w:val="00967657"/>
    <w:rsid w:val="0096794E"/>
    <w:rsid w:val="00967DBB"/>
    <w:rsid w:val="00967DCE"/>
    <w:rsid w:val="00967EFA"/>
    <w:rsid w:val="00970051"/>
    <w:rsid w:val="00970FF7"/>
    <w:rsid w:val="00971058"/>
    <w:rsid w:val="009714A1"/>
    <w:rsid w:val="0097155A"/>
    <w:rsid w:val="00971AF8"/>
    <w:rsid w:val="00972F59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3D2"/>
    <w:rsid w:val="0098149E"/>
    <w:rsid w:val="00981932"/>
    <w:rsid w:val="009827CD"/>
    <w:rsid w:val="00982C2C"/>
    <w:rsid w:val="0098369D"/>
    <w:rsid w:val="009845D9"/>
    <w:rsid w:val="00984BD4"/>
    <w:rsid w:val="00984E94"/>
    <w:rsid w:val="00985E00"/>
    <w:rsid w:val="009863FA"/>
    <w:rsid w:val="009869F2"/>
    <w:rsid w:val="00986BE6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559"/>
    <w:rsid w:val="009966A4"/>
    <w:rsid w:val="00997843"/>
    <w:rsid w:val="009A0394"/>
    <w:rsid w:val="009A0A4D"/>
    <w:rsid w:val="009A1292"/>
    <w:rsid w:val="009A1A4A"/>
    <w:rsid w:val="009A2C65"/>
    <w:rsid w:val="009A2E19"/>
    <w:rsid w:val="009A3A5E"/>
    <w:rsid w:val="009A3DD3"/>
    <w:rsid w:val="009A3E6E"/>
    <w:rsid w:val="009A49A0"/>
    <w:rsid w:val="009A5358"/>
    <w:rsid w:val="009A5E4B"/>
    <w:rsid w:val="009A6102"/>
    <w:rsid w:val="009B02AC"/>
    <w:rsid w:val="009B126B"/>
    <w:rsid w:val="009B1C12"/>
    <w:rsid w:val="009B256B"/>
    <w:rsid w:val="009B2E13"/>
    <w:rsid w:val="009B2F41"/>
    <w:rsid w:val="009B5707"/>
    <w:rsid w:val="009B7766"/>
    <w:rsid w:val="009C024B"/>
    <w:rsid w:val="009C189D"/>
    <w:rsid w:val="009C19EE"/>
    <w:rsid w:val="009C1DCE"/>
    <w:rsid w:val="009C1F2E"/>
    <w:rsid w:val="009C2F98"/>
    <w:rsid w:val="009C3058"/>
    <w:rsid w:val="009C45BB"/>
    <w:rsid w:val="009C4634"/>
    <w:rsid w:val="009C618C"/>
    <w:rsid w:val="009C647D"/>
    <w:rsid w:val="009C6E02"/>
    <w:rsid w:val="009C6F5C"/>
    <w:rsid w:val="009C7353"/>
    <w:rsid w:val="009C7E99"/>
    <w:rsid w:val="009D00F5"/>
    <w:rsid w:val="009D0550"/>
    <w:rsid w:val="009D06DB"/>
    <w:rsid w:val="009D077C"/>
    <w:rsid w:val="009D14B7"/>
    <w:rsid w:val="009D173B"/>
    <w:rsid w:val="009D1BBE"/>
    <w:rsid w:val="009D29FD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75FE"/>
    <w:rsid w:val="009D76AF"/>
    <w:rsid w:val="009D7ED4"/>
    <w:rsid w:val="009E0963"/>
    <w:rsid w:val="009E1348"/>
    <w:rsid w:val="009E1ADF"/>
    <w:rsid w:val="009E24FF"/>
    <w:rsid w:val="009E27F5"/>
    <w:rsid w:val="009E2ECB"/>
    <w:rsid w:val="009E3674"/>
    <w:rsid w:val="009E3F0D"/>
    <w:rsid w:val="009E445A"/>
    <w:rsid w:val="009E5DDF"/>
    <w:rsid w:val="009E5EA3"/>
    <w:rsid w:val="009E60ED"/>
    <w:rsid w:val="009E618B"/>
    <w:rsid w:val="009E699E"/>
    <w:rsid w:val="009E6CF2"/>
    <w:rsid w:val="009E7B1E"/>
    <w:rsid w:val="009F0DF1"/>
    <w:rsid w:val="009F1212"/>
    <w:rsid w:val="009F191D"/>
    <w:rsid w:val="009F242A"/>
    <w:rsid w:val="009F2448"/>
    <w:rsid w:val="009F2B5D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9F6189"/>
    <w:rsid w:val="00A00782"/>
    <w:rsid w:val="00A00B8A"/>
    <w:rsid w:val="00A00FB0"/>
    <w:rsid w:val="00A01E8C"/>
    <w:rsid w:val="00A02785"/>
    <w:rsid w:val="00A027AE"/>
    <w:rsid w:val="00A02B10"/>
    <w:rsid w:val="00A02B79"/>
    <w:rsid w:val="00A02CFB"/>
    <w:rsid w:val="00A02DDD"/>
    <w:rsid w:val="00A03156"/>
    <w:rsid w:val="00A03831"/>
    <w:rsid w:val="00A03D90"/>
    <w:rsid w:val="00A03F69"/>
    <w:rsid w:val="00A05403"/>
    <w:rsid w:val="00A056C1"/>
    <w:rsid w:val="00A058D2"/>
    <w:rsid w:val="00A05967"/>
    <w:rsid w:val="00A05A42"/>
    <w:rsid w:val="00A05A7F"/>
    <w:rsid w:val="00A06096"/>
    <w:rsid w:val="00A0631C"/>
    <w:rsid w:val="00A066CC"/>
    <w:rsid w:val="00A06F2F"/>
    <w:rsid w:val="00A073D7"/>
    <w:rsid w:val="00A10A91"/>
    <w:rsid w:val="00A115D9"/>
    <w:rsid w:val="00A11BBC"/>
    <w:rsid w:val="00A12C76"/>
    <w:rsid w:val="00A135B9"/>
    <w:rsid w:val="00A136B9"/>
    <w:rsid w:val="00A13A30"/>
    <w:rsid w:val="00A13A6F"/>
    <w:rsid w:val="00A14295"/>
    <w:rsid w:val="00A14BF6"/>
    <w:rsid w:val="00A1501B"/>
    <w:rsid w:val="00A1670A"/>
    <w:rsid w:val="00A16A85"/>
    <w:rsid w:val="00A1713D"/>
    <w:rsid w:val="00A17637"/>
    <w:rsid w:val="00A20407"/>
    <w:rsid w:val="00A205A8"/>
    <w:rsid w:val="00A2086F"/>
    <w:rsid w:val="00A20EF7"/>
    <w:rsid w:val="00A21201"/>
    <w:rsid w:val="00A217F6"/>
    <w:rsid w:val="00A21821"/>
    <w:rsid w:val="00A21B23"/>
    <w:rsid w:val="00A234F5"/>
    <w:rsid w:val="00A23645"/>
    <w:rsid w:val="00A23B16"/>
    <w:rsid w:val="00A24142"/>
    <w:rsid w:val="00A24276"/>
    <w:rsid w:val="00A243FF"/>
    <w:rsid w:val="00A249BB"/>
    <w:rsid w:val="00A25504"/>
    <w:rsid w:val="00A257A1"/>
    <w:rsid w:val="00A25D7E"/>
    <w:rsid w:val="00A2652C"/>
    <w:rsid w:val="00A27E2A"/>
    <w:rsid w:val="00A30642"/>
    <w:rsid w:val="00A307ED"/>
    <w:rsid w:val="00A31B48"/>
    <w:rsid w:val="00A32102"/>
    <w:rsid w:val="00A32AD9"/>
    <w:rsid w:val="00A32EA4"/>
    <w:rsid w:val="00A33379"/>
    <w:rsid w:val="00A33DB5"/>
    <w:rsid w:val="00A33F0B"/>
    <w:rsid w:val="00A34683"/>
    <w:rsid w:val="00A349F1"/>
    <w:rsid w:val="00A34FCE"/>
    <w:rsid w:val="00A3542C"/>
    <w:rsid w:val="00A354FB"/>
    <w:rsid w:val="00A3563E"/>
    <w:rsid w:val="00A35989"/>
    <w:rsid w:val="00A35B69"/>
    <w:rsid w:val="00A36A80"/>
    <w:rsid w:val="00A37E43"/>
    <w:rsid w:val="00A40431"/>
    <w:rsid w:val="00A40674"/>
    <w:rsid w:val="00A40B7C"/>
    <w:rsid w:val="00A413BD"/>
    <w:rsid w:val="00A419F6"/>
    <w:rsid w:val="00A424D9"/>
    <w:rsid w:val="00A43384"/>
    <w:rsid w:val="00A43926"/>
    <w:rsid w:val="00A44520"/>
    <w:rsid w:val="00A45432"/>
    <w:rsid w:val="00A47804"/>
    <w:rsid w:val="00A508FC"/>
    <w:rsid w:val="00A50ED3"/>
    <w:rsid w:val="00A510CB"/>
    <w:rsid w:val="00A5264A"/>
    <w:rsid w:val="00A5274C"/>
    <w:rsid w:val="00A52882"/>
    <w:rsid w:val="00A52C49"/>
    <w:rsid w:val="00A52CAE"/>
    <w:rsid w:val="00A52D84"/>
    <w:rsid w:val="00A53EBE"/>
    <w:rsid w:val="00A5425C"/>
    <w:rsid w:val="00A54C58"/>
    <w:rsid w:val="00A54E1D"/>
    <w:rsid w:val="00A550BB"/>
    <w:rsid w:val="00A552F0"/>
    <w:rsid w:val="00A55B31"/>
    <w:rsid w:val="00A55E38"/>
    <w:rsid w:val="00A56E0E"/>
    <w:rsid w:val="00A56F22"/>
    <w:rsid w:val="00A571D9"/>
    <w:rsid w:val="00A60C01"/>
    <w:rsid w:val="00A61B7F"/>
    <w:rsid w:val="00A61E6D"/>
    <w:rsid w:val="00A6244F"/>
    <w:rsid w:val="00A6272E"/>
    <w:rsid w:val="00A628C5"/>
    <w:rsid w:val="00A62C38"/>
    <w:rsid w:val="00A63074"/>
    <w:rsid w:val="00A6315F"/>
    <w:rsid w:val="00A631F8"/>
    <w:rsid w:val="00A634C5"/>
    <w:rsid w:val="00A63DD0"/>
    <w:rsid w:val="00A64684"/>
    <w:rsid w:val="00A647D4"/>
    <w:rsid w:val="00A6498A"/>
    <w:rsid w:val="00A64C0E"/>
    <w:rsid w:val="00A64E33"/>
    <w:rsid w:val="00A64E42"/>
    <w:rsid w:val="00A65620"/>
    <w:rsid w:val="00A659A9"/>
    <w:rsid w:val="00A6696E"/>
    <w:rsid w:val="00A67392"/>
    <w:rsid w:val="00A673CC"/>
    <w:rsid w:val="00A6740F"/>
    <w:rsid w:val="00A676F1"/>
    <w:rsid w:val="00A679E4"/>
    <w:rsid w:val="00A67F8E"/>
    <w:rsid w:val="00A70B07"/>
    <w:rsid w:val="00A71ABF"/>
    <w:rsid w:val="00A724D3"/>
    <w:rsid w:val="00A72636"/>
    <w:rsid w:val="00A72D53"/>
    <w:rsid w:val="00A73169"/>
    <w:rsid w:val="00A73428"/>
    <w:rsid w:val="00A7359E"/>
    <w:rsid w:val="00A73767"/>
    <w:rsid w:val="00A7478E"/>
    <w:rsid w:val="00A754E6"/>
    <w:rsid w:val="00A7644E"/>
    <w:rsid w:val="00A76BF3"/>
    <w:rsid w:val="00A76ED8"/>
    <w:rsid w:val="00A7702A"/>
    <w:rsid w:val="00A7740C"/>
    <w:rsid w:val="00A779A8"/>
    <w:rsid w:val="00A77AF0"/>
    <w:rsid w:val="00A8033F"/>
    <w:rsid w:val="00A8090F"/>
    <w:rsid w:val="00A821F4"/>
    <w:rsid w:val="00A82797"/>
    <w:rsid w:val="00A82E92"/>
    <w:rsid w:val="00A832A0"/>
    <w:rsid w:val="00A843B1"/>
    <w:rsid w:val="00A8443B"/>
    <w:rsid w:val="00A84A4E"/>
    <w:rsid w:val="00A856F8"/>
    <w:rsid w:val="00A86754"/>
    <w:rsid w:val="00A86C9D"/>
    <w:rsid w:val="00A86FE2"/>
    <w:rsid w:val="00A902C4"/>
    <w:rsid w:val="00A91141"/>
    <w:rsid w:val="00A91525"/>
    <w:rsid w:val="00A91EEF"/>
    <w:rsid w:val="00A91EF4"/>
    <w:rsid w:val="00A9228A"/>
    <w:rsid w:val="00A93FF8"/>
    <w:rsid w:val="00A9422F"/>
    <w:rsid w:val="00A94723"/>
    <w:rsid w:val="00A94D02"/>
    <w:rsid w:val="00A95D1E"/>
    <w:rsid w:val="00A95EAC"/>
    <w:rsid w:val="00A9727E"/>
    <w:rsid w:val="00AA001F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4D17"/>
    <w:rsid w:val="00AA60F5"/>
    <w:rsid w:val="00AA60F9"/>
    <w:rsid w:val="00AA630B"/>
    <w:rsid w:val="00AB01B4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58F3"/>
    <w:rsid w:val="00AB6A67"/>
    <w:rsid w:val="00AB75EC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5C6"/>
    <w:rsid w:val="00AC48FF"/>
    <w:rsid w:val="00AC5CCE"/>
    <w:rsid w:val="00AC71DA"/>
    <w:rsid w:val="00AC752F"/>
    <w:rsid w:val="00AC78A8"/>
    <w:rsid w:val="00AC79FD"/>
    <w:rsid w:val="00AD0363"/>
    <w:rsid w:val="00AD067D"/>
    <w:rsid w:val="00AD100B"/>
    <w:rsid w:val="00AD103A"/>
    <w:rsid w:val="00AD1304"/>
    <w:rsid w:val="00AD1A9C"/>
    <w:rsid w:val="00AD1CE9"/>
    <w:rsid w:val="00AD252C"/>
    <w:rsid w:val="00AD3846"/>
    <w:rsid w:val="00AD4696"/>
    <w:rsid w:val="00AD5C76"/>
    <w:rsid w:val="00AD60AF"/>
    <w:rsid w:val="00AD76BA"/>
    <w:rsid w:val="00AD7972"/>
    <w:rsid w:val="00AD7B8F"/>
    <w:rsid w:val="00AE0D4E"/>
    <w:rsid w:val="00AE124A"/>
    <w:rsid w:val="00AE14ED"/>
    <w:rsid w:val="00AE1F3C"/>
    <w:rsid w:val="00AE256D"/>
    <w:rsid w:val="00AE4CB1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517"/>
    <w:rsid w:val="00AF4563"/>
    <w:rsid w:val="00AF4B7A"/>
    <w:rsid w:val="00AF4C76"/>
    <w:rsid w:val="00AF52E4"/>
    <w:rsid w:val="00AF576E"/>
    <w:rsid w:val="00AF6BE2"/>
    <w:rsid w:val="00AF6E13"/>
    <w:rsid w:val="00AF7304"/>
    <w:rsid w:val="00AF74E2"/>
    <w:rsid w:val="00AF79B5"/>
    <w:rsid w:val="00AF7A35"/>
    <w:rsid w:val="00B006CD"/>
    <w:rsid w:val="00B00ABE"/>
    <w:rsid w:val="00B00AC3"/>
    <w:rsid w:val="00B00C25"/>
    <w:rsid w:val="00B00F08"/>
    <w:rsid w:val="00B00F6F"/>
    <w:rsid w:val="00B012C2"/>
    <w:rsid w:val="00B015DF"/>
    <w:rsid w:val="00B02F49"/>
    <w:rsid w:val="00B03766"/>
    <w:rsid w:val="00B0497C"/>
    <w:rsid w:val="00B0498F"/>
    <w:rsid w:val="00B05150"/>
    <w:rsid w:val="00B05665"/>
    <w:rsid w:val="00B05675"/>
    <w:rsid w:val="00B056A0"/>
    <w:rsid w:val="00B05DE8"/>
    <w:rsid w:val="00B0609B"/>
    <w:rsid w:val="00B06104"/>
    <w:rsid w:val="00B06A93"/>
    <w:rsid w:val="00B06F02"/>
    <w:rsid w:val="00B0702B"/>
    <w:rsid w:val="00B071E6"/>
    <w:rsid w:val="00B07D87"/>
    <w:rsid w:val="00B10621"/>
    <w:rsid w:val="00B10C7F"/>
    <w:rsid w:val="00B134D4"/>
    <w:rsid w:val="00B13964"/>
    <w:rsid w:val="00B13B29"/>
    <w:rsid w:val="00B1429E"/>
    <w:rsid w:val="00B14E1C"/>
    <w:rsid w:val="00B14F37"/>
    <w:rsid w:val="00B15EEB"/>
    <w:rsid w:val="00B15F7A"/>
    <w:rsid w:val="00B176B7"/>
    <w:rsid w:val="00B208DB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7D90"/>
    <w:rsid w:val="00B30799"/>
    <w:rsid w:val="00B30FFD"/>
    <w:rsid w:val="00B31150"/>
    <w:rsid w:val="00B311C4"/>
    <w:rsid w:val="00B315DE"/>
    <w:rsid w:val="00B31B9E"/>
    <w:rsid w:val="00B31F6E"/>
    <w:rsid w:val="00B32869"/>
    <w:rsid w:val="00B32F5C"/>
    <w:rsid w:val="00B33046"/>
    <w:rsid w:val="00B33957"/>
    <w:rsid w:val="00B33AB4"/>
    <w:rsid w:val="00B33EBE"/>
    <w:rsid w:val="00B344F3"/>
    <w:rsid w:val="00B34A27"/>
    <w:rsid w:val="00B34D89"/>
    <w:rsid w:val="00B35DE2"/>
    <w:rsid w:val="00B37397"/>
    <w:rsid w:val="00B37CA8"/>
    <w:rsid w:val="00B40EAE"/>
    <w:rsid w:val="00B40FC6"/>
    <w:rsid w:val="00B42BC3"/>
    <w:rsid w:val="00B4335B"/>
    <w:rsid w:val="00B435F7"/>
    <w:rsid w:val="00B444A9"/>
    <w:rsid w:val="00B447A6"/>
    <w:rsid w:val="00B44B0C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E4E"/>
    <w:rsid w:val="00B514EF"/>
    <w:rsid w:val="00B51AB4"/>
    <w:rsid w:val="00B52572"/>
    <w:rsid w:val="00B528F2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B5A"/>
    <w:rsid w:val="00B57ED4"/>
    <w:rsid w:val="00B60141"/>
    <w:rsid w:val="00B613EC"/>
    <w:rsid w:val="00B61734"/>
    <w:rsid w:val="00B61A27"/>
    <w:rsid w:val="00B62022"/>
    <w:rsid w:val="00B62F9D"/>
    <w:rsid w:val="00B631FD"/>
    <w:rsid w:val="00B6397A"/>
    <w:rsid w:val="00B63AEC"/>
    <w:rsid w:val="00B63C7E"/>
    <w:rsid w:val="00B64013"/>
    <w:rsid w:val="00B6425D"/>
    <w:rsid w:val="00B64493"/>
    <w:rsid w:val="00B644B1"/>
    <w:rsid w:val="00B64981"/>
    <w:rsid w:val="00B65226"/>
    <w:rsid w:val="00B6523E"/>
    <w:rsid w:val="00B65BC5"/>
    <w:rsid w:val="00B66ECB"/>
    <w:rsid w:val="00B67A90"/>
    <w:rsid w:val="00B67C27"/>
    <w:rsid w:val="00B70115"/>
    <w:rsid w:val="00B7045C"/>
    <w:rsid w:val="00B70FB1"/>
    <w:rsid w:val="00B73035"/>
    <w:rsid w:val="00B73E26"/>
    <w:rsid w:val="00B747F2"/>
    <w:rsid w:val="00B7551E"/>
    <w:rsid w:val="00B756E0"/>
    <w:rsid w:val="00B76D52"/>
    <w:rsid w:val="00B77967"/>
    <w:rsid w:val="00B804F7"/>
    <w:rsid w:val="00B80829"/>
    <w:rsid w:val="00B80EE3"/>
    <w:rsid w:val="00B81551"/>
    <w:rsid w:val="00B8222F"/>
    <w:rsid w:val="00B82247"/>
    <w:rsid w:val="00B82B11"/>
    <w:rsid w:val="00B83CFC"/>
    <w:rsid w:val="00B83DB6"/>
    <w:rsid w:val="00B841F0"/>
    <w:rsid w:val="00B84C96"/>
    <w:rsid w:val="00B854C3"/>
    <w:rsid w:val="00B855EE"/>
    <w:rsid w:val="00B85D87"/>
    <w:rsid w:val="00B86A6E"/>
    <w:rsid w:val="00B86B9F"/>
    <w:rsid w:val="00B87022"/>
    <w:rsid w:val="00B8793D"/>
    <w:rsid w:val="00B87CA9"/>
    <w:rsid w:val="00B87FF1"/>
    <w:rsid w:val="00B92AF3"/>
    <w:rsid w:val="00B92EB9"/>
    <w:rsid w:val="00B93E8C"/>
    <w:rsid w:val="00B93EA0"/>
    <w:rsid w:val="00B95338"/>
    <w:rsid w:val="00B956C5"/>
    <w:rsid w:val="00B959D5"/>
    <w:rsid w:val="00B96119"/>
    <w:rsid w:val="00B968D3"/>
    <w:rsid w:val="00B96971"/>
    <w:rsid w:val="00B96BAE"/>
    <w:rsid w:val="00B96BE7"/>
    <w:rsid w:val="00B97790"/>
    <w:rsid w:val="00B97BB0"/>
    <w:rsid w:val="00B97E3E"/>
    <w:rsid w:val="00BA0229"/>
    <w:rsid w:val="00BA05F1"/>
    <w:rsid w:val="00BA1669"/>
    <w:rsid w:val="00BA1B10"/>
    <w:rsid w:val="00BA1C98"/>
    <w:rsid w:val="00BA24AA"/>
    <w:rsid w:val="00BA2E3B"/>
    <w:rsid w:val="00BA2FEB"/>
    <w:rsid w:val="00BA3455"/>
    <w:rsid w:val="00BA3D2B"/>
    <w:rsid w:val="00BA4550"/>
    <w:rsid w:val="00BA4771"/>
    <w:rsid w:val="00BA4B62"/>
    <w:rsid w:val="00BA5B45"/>
    <w:rsid w:val="00BA61A2"/>
    <w:rsid w:val="00BA6396"/>
    <w:rsid w:val="00BA63C7"/>
    <w:rsid w:val="00BA6FB4"/>
    <w:rsid w:val="00BB05EB"/>
    <w:rsid w:val="00BB0EBE"/>
    <w:rsid w:val="00BB1494"/>
    <w:rsid w:val="00BB2901"/>
    <w:rsid w:val="00BB29AB"/>
    <w:rsid w:val="00BB2B0B"/>
    <w:rsid w:val="00BB2BD2"/>
    <w:rsid w:val="00BB44A3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B7EB2"/>
    <w:rsid w:val="00BC0196"/>
    <w:rsid w:val="00BC020F"/>
    <w:rsid w:val="00BC07DB"/>
    <w:rsid w:val="00BC0C9E"/>
    <w:rsid w:val="00BC11DC"/>
    <w:rsid w:val="00BC16DA"/>
    <w:rsid w:val="00BC18E7"/>
    <w:rsid w:val="00BC26A0"/>
    <w:rsid w:val="00BC3D33"/>
    <w:rsid w:val="00BC3F2C"/>
    <w:rsid w:val="00BC44A7"/>
    <w:rsid w:val="00BC47AD"/>
    <w:rsid w:val="00BC4FA2"/>
    <w:rsid w:val="00BC55A5"/>
    <w:rsid w:val="00BC68A6"/>
    <w:rsid w:val="00BC6985"/>
    <w:rsid w:val="00BC6A0E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0F19"/>
    <w:rsid w:val="00BE1AFE"/>
    <w:rsid w:val="00BE1C7C"/>
    <w:rsid w:val="00BE20DC"/>
    <w:rsid w:val="00BE2DED"/>
    <w:rsid w:val="00BE3518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899"/>
    <w:rsid w:val="00BF055B"/>
    <w:rsid w:val="00BF05BD"/>
    <w:rsid w:val="00BF1595"/>
    <w:rsid w:val="00BF2067"/>
    <w:rsid w:val="00BF2360"/>
    <w:rsid w:val="00BF256E"/>
    <w:rsid w:val="00BF46BC"/>
    <w:rsid w:val="00BF47F9"/>
    <w:rsid w:val="00BF4D29"/>
    <w:rsid w:val="00BF5693"/>
    <w:rsid w:val="00BF60F0"/>
    <w:rsid w:val="00BF6CF0"/>
    <w:rsid w:val="00BF6EBF"/>
    <w:rsid w:val="00BF7C5A"/>
    <w:rsid w:val="00C00BA8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45"/>
    <w:rsid w:val="00C06FF9"/>
    <w:rsid w:val="00C0791D"/>
    <w:rsid w:val="00C10737"/>
    <w:rsid w:val="00C10D1D"/>
    <w:rsid w:val="00C11D3E"/>
    <w:rsid w:val="00C12171"/>
    <w:rsid w:val="00C13C30"/>
    <w:rsid w:val="00C13E3C"/>
    <w:rsid w:val="00C1575C"/>
    <w:rsid w:val="00C15774"/>
    <w:rsid w:val="00C159FB"/>
    <w:rsid w:val="00C1616B"/>
    <w:rsid w:val="00C16589"/>
    <w:rsid w:val="00C16982"/>
    <w:rsid w:val="00C17332"/>
    <w:rsid w:val="00C17DFC"/>
    <w:rsid w:val="00C17E53"/>
    <w:rsid w:val="00C201E7"/>
    <w:rsid w:val="00C203F2"/>
    <w:rsid w:val="00C2122C"/>
    <w:rsid w:val="00C21583"/>
    <w:rsid w:val="00C21E52"/>
    <w:rsid w:val="00C220D7"/>
    <w:rsid w:val="00C2328D"/>
    <w:rsid w:val="00C24380"/>
    <w:rsid w:val="00C248C0"/>
    <w:rsid w:val="00C24CFF"/>
    <w:rsid w:val="00C25A22"/>
    <w:rsid w:val="00C25CFD"/>
    <w:rsid w:val="00C25FB1"/>
    <w:rsid w:val="00C267B6"/>
    <w:rsid w:val="00C27291"/>
    <w:rsid w:val="00C27506"/>
    <w:rsid w:val="00C30403"/>
    <w:rsid w:val="00C30BC0"/>
    <w:rsid w:val="00C30DA2"/>
    <w:rsid w:val="00C30EB2"/>
    <w:rsid w:val="00C31A91"/>
    <w:rsid w:val="00C31D0A"/>
    <w:rsid w:val="00C32ADD"/>
    <w:rsid w:val="00C32B7C"/>
    <w:rsid w:val="00C32D3E"/>
    <w:rsid w:val="00C33071"/>
    <w:rsid w:val="00C33330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6B2D"/>
    <w:rsid w:val="00C36C5A"/>
    <w:rsid w:val="00C37FAC"/>
    <w:rsid w:val="00C4029A"/>
    <w:rsid w:val="00C40518"/>
    <w:rsid w:val="00C40627"/>
    <w:rsid w:val="00C40B9C"/>
    <w:rsid w:val="00C41BFA"/>
    <w:rsid w:val="00C4202F"/>
    <w:rsid w:val="00C42221"/>
    <w:rsid w:val="00C426C3"/>
    <w:rsid w:val="00C42B9B"/>
    <w:rsid w:val="00C42E3A"/>
    <w:rsid w:val="00C43068"/>
    <w:rsid w:val="00C43275"/>
    <w:rsid w:val="00C447FE"/>
    <w:rsid w:val="00C4526C"/>
    <w:rsid w:val="00C46236"/>
    <w:rsid w:val="00C46DAE"/>
    <w:rsid w:val="00C503BE"/>
    <w:rsid w:val="00C5061C"/>
    <w:rsid w:val="00C50E99"/>
    <w:rsid w:val="00C516D9"/>
    <w:rsid w:val="00C51785"/>
    <w:rsid w:val="00C5210F"/>
    <w:rsid w:val="00C52D1D"/>
    <w:rsid w:val="00C534BB"/>
    <w:rsid w:val="00C53E52"/>
    <w:rsid w:val="00C53F05"/>
    <w:rsid w:val="00C540D9"/>
    <w:rsid w:val="00C54DC7"/>
    <w:rsid w:val="00C55495"/>
    <w:rsid w:val="00C558C1"/>
    <w:rsid w:val="00C56AA0"/>
    <w:rsid w:val="00C56E9C"/>
    <w:rsid w:val="00C572DB"/>
    <w:rsid w:val="00C60127"/>
    <w:rsid w:val="00C60D40"/>
    <w:rsid w:val="00C62164"/>
    <w:rsid w:val="00C621AD"/>
    <w:rsid w:val="00C62217"/>
    <w:rsid w:val="00C6243D"/>
    <w:rsid w:val="00C630FE"/>
    <w:rsid w:val="00C639F9"/>
    <w:rsid w:val="00C63BF5"/>
    <w:rsid w:val="00C63F1E"/>
    <w:rsid w:val="00C651C9"/>
    <w:rsid w:val="00C65CBE"/>
    <w:rsid w:val="00C661C1"/>
    <w:rsid w:val="00C6647F"/>
    <w:rsid w:val="00C67B92"/>
    <w:rsid w:val="00C70AF5"/>
    <w:rsid w:val="00C70BE8"/>
    <w:rsid w:val="00C7194D"/>
    <w:rsid w:val="00C71FA3"/>
    <w:rsid w:val="00C72412"/>
    <w:rsid w:val="00C72659"/>
    <w:rsid w:val="00C72B2E"/>
    <w:rsid w:val="00C72D45"/>
    <w:rsid w:val="00C72DAA"/>
    <w:rsid w:val="00C72E39"/>
    <w:rsid w:val="00C72F94"/>
    <w:rsid w:val="00C73321"/>
    <w:rsid w:val="00C73927"/>
    <w:rsid w:val="00C74C35"/>
    <w:rsid w:val="00C7516D"/>
    <w:rsid w:val="00C75349"/>
    <w:rsid w:val="00C762C2"/>
    <w:rsid w:val="00C76316"/>
    <w:rsid w:val="00C76397"/>
    <w:rsid w:val="00C763C7"/>
    <w:rsid w:val="00C764E6"/>
    <w:rsid w:val="00C80096"/>
    <w:rsid w:val="00C81039"/>
    <w:rsid w:val="00C8144F"/>
    <w:rsid w:val="00C8155C"/>
    <w:rsid w:val="00C815A1"/>
    <w:rsid w:val="00C819C0"/>
    <w:rsid w:val="00C819C5"/>
    <w:rsid w:val="00C8289E"/>
    <w:rsid w:val="00C829A2"/>
    <w:rsid w:val="00C82C52"/>
    <w:rsid w:val="00C83054"/>
    <w:rsid w:val="00C8393A"/>
    <w:rsid w:val="00C84882"/>
    <w:rsid w:val="00C85576"/>
    <w:rsid w:val="00C86297"/>
    <w:rsid w:val="00C862B3"/>
    <w:rsid w:val="00C864C8"/>
    <w:rsid w:val="00C865B8"/>
    <w:rsid w:val="00C86638"/>
    <w:rsid w:val="00C86B18"/>
    <w:rsid w:val="00C86E5D"/>
    <w:rsid w:val="00C9091A"/>
    <w:rsid w:val="00C90FAB"/>
    <w:rsid w:val="00C911C3"/>
    <w:rsid w:val="00C9125A"/>
    <w:rsid w:val="00C91C2B"/>
    <w:rsid w:val="00C91DAA"/>
    <w:rsid w:val="00C923D0"/>
    <w:rsid w:val="00C92C26"/>
    <w:rsid w:val="00C93103"/>
    <w:rsid w:val="00C9320F"/>
    <w:rsid w:val="00C93250"/>
    <w:rsid w:val="00C932CB"/>
    <w:rsid w:val="00C93868"/>
    <w:rsid w:val="00C93C65"/>
    <w:rsid w:val="00C94CF1"/>
    <w:rsid w:val="00C964C2"/>
    <w:rsid w:val="00C964CA"/>
    <w:rsid w:val="00C97EDC"/>
    <w:rsid w:val="00CA2012"/>
    <w:rsid w:val="00CA37B4"/>
    <w:rsid w:val="00CA39A3"/>
    <w:rsid w:val="00CA3BD9"/>
    <w:rsid w:val="00CA3D28"/>
    <w:rsid w:val="00CA4538"/>
    <w:rsid w:val="00CA4CE1"/>
    <w:rsid w:val="00CA53E6"/>
    <w:rsid w:val="00CA55EC"/>
    <w:rsid w:val="00CA5A70"/>
    <w:rsid w:val="00CA63DF"/>
    <w:rsid w:val="00CA66D7"/>
    <w:rsid w:val="00CA6964"/>
    <w:rsid w:val="00CA6D8B"/>
    <w:rsid w:val="00CA7042"/>
    <w:rsid w:val="00CA75F4"/>
    <w:rsid w:val="00CA7859"/>
    <w:rsid w:val="00CA7F99"/>
    <w:rsid w:val="00CB07C7"/>
    <w:rsid w:val="00CB0B17"/>
    <w:rsid w:val="00CB0C8B"/>
    <w:rsid w:val="00CB1B54"/>
    <w:rsid w:val="00CB1DCD"/>
    <w:rsid w:val="00CB1F03"/>
    <w:rsid w:val="00CB2332"/>
    <w:rsid w:val="00CB2333"/>
    <w:rsid w:val="00CB2B37"/>
    <w:rsid w:val="00CB2D15"/>
    <w:rsid w:val="00CB301E"/>
    <w:rsid w:val="00CB3AC8"/>
    <w:rsid w:val="00CB3B3C"/>
    <w:rsid w:val="00CB3D0D"/>
    <w:rsid w:val="00CB3EE4"/>
    <w:rsid w:val="00CB4CEA"/>
    <w:rsid w:val="00CB50AC"/>
    <w:rsid w:val="00CB592F"/>
    <w:rsid w:val="00CB5B3F"/>
    <w:rsid w:val="00CB626B"/>
    <w:rsid w:val="00CB6CAE"/>
    <w:rsid w:val="00CB7563"/>
    <w:rsid w:val="00CB7860"/>
    <w:rsid w:val="00CB7D9C"/>
    <w:rsid w:val="00CC15A8"/>
    <w:rsid w:val="00CC1797"/>
    <w:rsid w:val="00CC19BE"/>
    <w:rsid w:val="00CC1F90"/>
    <w:rsid w:val="00CC30FE"/>
    <w:rsid w:val="00CC339B"/>
    <w:rsid w:val="00CC3727"/>
    <w:rsid w:val="00CC3B1D"/>
    <w:rsid w:val="00CC425E"/>
    <w:rsid w:val="00CC4A43"/>
    <w:rsid w:val="00CC4D27"/>
    <w:rsid w:val="00CC5142"/>
    <w:rsid w:val="00CC51C4"/>
    <w:rsid w:val="00CC56A2"/>
    <w:rsid w:val="00CC59BB"/>
    <w:rsid w:val="00CC6D1B"/>
    <w:rsid w:val="00CC7CDD"/>
    <w:rsid w:val="00CD02BD"/>
    <w:rsid w:val="00CD17C9"/>
    <w:rsid w:val="00CD2145"/>
    <w:rsid w:val="00CD21AF"/>
    <w:rsid w:val="00CD21D7"/>
    <w:rsid w:val="00CD24BA"/>
    <w:rsid w:val="00CD26D4"/>
    <w:rsid w:val="00CD27A4"/>
    <w:rsid w:val="00CD369C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6DAA"/>
    <w:rsid w:val="00CD72DB"/>
    <w:rsid w:val="00CD7FA6"/>
    <w:rsid w:val="00CE158E"/>
    <w:rsid w:val="00CE1978"/>
    <w:rsid w:val="00CE3083"/>
    <w:rsid w:val="00CE3239"/>
    <w:rsid w:val="00CE3B3F"/>
    <w:rsid w:val="00CE425C"/>
    <w:rsid w:val="00CE477A"/>
    <w:rsid w:val="00CE4DF2"/>
    <w:rsid w:val="00CE4F96"/>
    <w:rsid w:val="00CE586A"/>
    <w:rsid w:val="00CE6CFE"/>
    <w:rsid w:val="00CE7BD8"/>
    <w:rsid w:val="00CE7FCB"/>
    <w:rsid w:val="00CF0169"/>
    <w:rsid w:val="00CF0B32"/>
    <w:rsid w:val="00CF1984"/>
    <w:rsid w:val="00CF2F34"/>
    <w:rsid w:val="00CF34EF"/>
    <w:rsid w:val="00CF3822"/>
    <w:rsid w:val="00CF458D"/>
    <w:rsid w:val="00CF5193"/>
    <w:rsid w:val="00CF52BA"/>
    <w:rsid w:val="00CF621C"/>
    <w:rsid w:val="00CF6D1A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3FF9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07CBD"/>
    <w:rsid w:val="00D102D5"/>
    <w:rsid w:val="00D10D80"/>
    <w:rsid w:val="00D11C5E"/>
    <w:rsid w:val="00D13861"/>
    <w:rsid w:val="00D14944"/>
    <w:rsid w:val="00D158E0"/>
    <w:rsid w:val="00D161EE"/>
    <w:rsid w:val="00D16AC2"/>
    <w:rsid w:val="00D178A2"/>
    <w:rsid w:val="00D178B1"/>
    <w:rsid w:val="00D17DC9"/>
    <w:rsid w:val="00D17E60"/>
    <w:rsid w:val="00D21086"/>
    <w:rsid w:val="00D211D2"/>
    <w:rsid w:val="00D223E8"/>
    <w:rsid w:val="00D23452"/>
    <w:rsid w:val="00D236D6"/>
    <w:rsid w:val="00D245D8"/>
    <w:rsid w:val="00D25C3E"/>
    <w:rsid w:val="00D265F7"/>
    <w:rsid w:val="00D277C6"/>
    <w:rsid w:val="00D27968"/>
    <w:rsid w:val="00D3011C"/>
    <w:rsid w:val="00D302FC"/>
    <w:rsid w:val="00D306CA"/>
    <w:rsid w:val="00D30959"/>
    <w:rsid w:val="00D32D05"/>
    <w:rsid w:val="00D32D73"/>
    <w:rsid w:val="00D33356"/>
    <w:rsid w:val="00D35581"/>
    <w:rsid w:val="00D355B1"/>
    <w:rsid w:val="00D35BD7"/>
    <w:rsid w:val="00D361BD"/>
    <w:rsid w:val="00D37707"/>
    <w:rsid w:val="00D37988"/>
    <w:rsid w:val="00D37DB9"/>
    <w:rsid w:val="00D40102"/>
    <w:rsid w:val="00D40374"/>
    <w:rsid w:val="00D4152E"/>
    <w:rsid w:val="00D41BDB"/>
    <w:rsid w:val="00D4229F"/>
    <w:rsid w:val="00D43917"/>
    <w:rsid w:val="00D43FC4"/>
    <w:rsid w:val="00D4479C"/>
    <w:rsid w:val="00D44809"/>
    <w:rsid w:val="00D44C58"/>
    <w:rsid w:val="00D45108"/>
    <w:rsid w:val="00D46361"/>
    <w:rsid w:val="00D46B72"/>
    <w:rsid w:val="00D46FDE"/>
    <w:rsid w:val="00D47690"/>
    <w:rsid w:val="00D47DB6"/>
    <w:rsid w:val="00D5038B"/>
    <w:rsid w:val="00D5107E"/>
    <w:rsid w:val="00D510E9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6B1F"/>
    <w:rsid w:val="00D57D92"/>
    <w:rsid w:val="00D60387"/>
    <w:rsid w:val="00D60574"/>
    <w:rsid w:val="00D609FE"/>
    <w:rsid w:val="00D60ACC"/>
    <w:rsid w:val="00D61295"/>
    <w:rsid w:val="00D612FA"/>
    <w:rsid w:val="00D614B2"/>
    <w:rsid w:val="00D61831"/>
    <w:rsid w:val="00D62331"/>
    <w:rsid w:val="00D632F4"/>
    <w:rsid w:val="00D6360F"/>
    <w:rsid w:val="00D637E2"/>
    <w:rsid w:val="00D63936"/>
    <w:rsid w:val="00D63D22"/>
    <w:rsid w:val="00D64246"/>
    <w:rsid w:val="00D6470D"/>
    <w:rsid w:val="00D657CB"/>
    <w:rsid w:val="00D65885"/>
    <w:rsid w:val="00D665B5"/>
    <w:rsid w:val="00D66959"/>
    <w:rsid w:val="00D66D08"/>
    <w:rsid w:val="00D66E8A"/>
    <w:rsid w:val="00D6708A"/>
    <w:rsid w:val="00D672D2"/>
    <w:rsid w:val="00D700F8"/>
    <w:rsid w:val="00D705D7"/>
    <w:rsid w:val="00D70CF6"/>
    <w:rsid w:val="00D7190E"/>
    <w:rsid w:val="00D7246D"/>
    <w:rsid w:val="00D72C2D"/>
    <w:rsid w:val="00D73032"/>
    <w:rsid w:val="00D7388B"/>
    <w:rsid w:val="00D73B24"/>
    <w:rsid w:val="00D755C1"/>
    <w:rsid w:val="00D757C5"/>
    <w:rsid w:val="00D75CFF"/>
    <w:rsid w:val="00D75F23"/>
    <w:rsid w:val="00D76641"/>
    <w:rsid w:val="00D76C2B"/>
    <w:rsid w:val="00D76FC2"/>
    <w:rsid w:val="00D77D0C"/>
    <w:rsid w:val="00D800F3"/>
    <w:rsid w:val="00D80419"/>
    <w:rsid w:val="00D80EC6"/>
    <w:rsid w:val="00D813B1"/>
    <w:rsid w:val="00D815C2"/>
    <w:rsid w:val="00D81697"/>
    <w:rsid w:val="00D825FB"/>
    <w:rsid w:val="00D82743"/>
    <w:rsid w:val="00D828DB"/>
    <w:rsid w:val="00D82D9E"/>
    <w:rsid w:val="00D82DA0"/>
    <w:rsid w:val="00D8391A"/>
    <w:rsid w:val="00D8404C"/>
    <w:rsid w:val="00D843E5"/>
    <w:rsid w:val="00D848F7"/>
    <w:rsid w:val="00D84C86"/>
    <w:rsid w:val="00D850A7"/>
    <w:rsid w:val="00D85147"/>
    <w:rsid w:val="00D853EB"/>
    <w:rsid w:val="00D85541"/>
    <w:rsid w:val="00D86973"/>
    <w:rsid w:val="00D86D4B"/>
    <w:rsid w:val="00D87631"/>
    <w:rsid w:val="00D90611"/>
    <w:rsid w:val="00D90A89"/>
    <w:rsid w:val="00D90B15"/>
    <w:rsid w:val="00D91475"/>
    <w:rsid w:val="00D91633"/>
    <w:rsid w:val="00D9181C"/>
    <w:rsid w:val="00D91AC0"/>
    <w:rsid w:val="00D91FCA"/>
    <w:rsid w:val="00D92737"/>
    <w:rsid w:val="00D92CC9"/>
    <w:rsid w:val="00D92D92"/>
    <w:rsid w:val="00D93A37"/>
    <w:rsid w:val="00D957E1"/>
    <w:rsid w:val="00D95A38"/>
    <w:rsid w:val="00D962D8"/>
    <w:rsid w:val="00D96FB3"/>
    <w:rsid w:val="00D97A7A"/>
    <w:rsid w:val="00D97A7C"/>
    <w:rsid w:val="00DA115A"/>
    <w:rsid w:val="00DA1707"/>
    <w:rsid w:val="00DA1979"/>
    <w:rsid w:val="00DA2CEF"/>
    <w:rsid w:val="00DA3553"/>
    <w:rsid w:val="00DA39C9"/>
    <w:rsid w:val="00DA5633"/>
    <w:rsid w:val="00DA609A"/>
    <w:rsid w:val="00DA69FD"/>
    <w:rsid w:val="00DA6C17"/>
    <w:rsid w:val="00DA777A"/>
    <w:rsid w:val="00DA7CE6"/>
    <w:rsid w:val="00DA7FE8"/>
    <w:rsid w:val="00DB019D"/>
    <w:rsid w:val="00DB0677"/>
    <w:rsid w:val="00DB080E"/>
    <w:rsid w:val="00DB119D"/>
    <w:rsid w:val="00DB1555"/>
    <w:rsid w:val="00DB1877"/>
    <w:rsid w:val="00DB2673"/>
    <w:rsid w:val="00DB2D73"/>
    <w:rsid w:val="00DB2D89"/>
    <w:rsid w:val="00DB3836"/>
    <w:rsid w:val="00DB38A2"/>
    <w:rsid w:val="00DB3C05"/>
    <w:rsid w:val="00DB3CE7"/>
    <w:rsid w:val="00DB464B"/>
    <w:rsid w:val="00DB4C5C"/>
    <w:rsid w:val="00DB579D"/>
    <w:rsid w:val="00DB5C2C"/>
    <w:rsid w:val="00DB686E"/>
    <w:rsid w:val="00DB690E"/>
    <w:rsid w:val="00DB74C8"/>
    <w:rsid w:val="00DB7612"/>
    <w:rsid w:val="00DB78CD"/>
    <w:rsid w:val="00DB7C00"/>
    <w:rsid w:val="00DC0B09"/>
    <w:rsid w:val="00DC1548"/>
    <w:rsid w:val="00DC20A7"/>
    <w:rsid w:val="00DC2D3A"/>
    <w:rsid w:val="00DC2FBD"/>
    <w:rsid w:val="00DC32C3"/>
    <w:rsid w:val="00DC3EC4"/>
    <w:rsid w:val="00DC4141"/>
    <w:rsid w:val="00DC4A27"/>
    <w:rsid w:val="00DC54CA"/>
    <w:rsid w:val="00DC5617"/>
    <w:rsid w:val="00DC5805"/>
    <w:rsid w:val="00DC63DB"/>
    <w:rsid w:val="00DC64FD"/>
    <w:rsid w:val="00DC663A"/>
    <w:rsid w:val="00DC6745"/>
    <w:rsid w:val="00DC7178"/>
    <w:rsid w:val="00DC7F06"/>
    <w:rsid w:val="00DD019C"/>
    <w:rsid w:val="00DD066E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4F3E"/>
    <w:rsid w:val="00DD513E"/>
    <w:rsid w:val="00DD5957"/>
    <w:rsid w:val="00DD5C67"/>
    <w:rsid w:val="00DD66FB"/>
    <w:rsid w:val="00DD7C72"/>
    <w:rsid w:val="00DE012D"/>
    <w:rsid w:val="00DE01B6"/>
    <w:rsid w:val="00DE086B"/>
    <w:rsid w:val="00DE0D1F"/>
    <w:rsid w:val="00DE11D4"/>
    <w:rsid w:val="00DE1376"/>
    <w:rsid w:val="00DE1A78"/>
    <w:rsid w:val="00DE1BBA"/>
    <w:rsid w:val="00DE1E4F"/>
    <w:rsid w:val="00DE20E5"/>
    <w:rsid w:val="00DE2423"/>
    <w:rsid w:val="00DE25F9"/>
    <w:rsid w:val="00DE2B73"/>
    <w:rsid w:val="00DE304C"/>
    <w:rsid w:val="00DE36D0"/>
    <w:rsid w:val="00DE40EC"/>
    <w:rsid w:val="00DE4E9C"/>
    <w:rsid w:val="00DE630D"/>
    <w:rsid w:val="00DE6C43"/>
    <w:rsid w:val="00DE6E5D"/>
    <w:rsid w:val="00DE7249"/>
    <w:rsid w:val="00DE7840"/>
    <w:rsid w:val="00DF0910"/>
    <w:rsid w:val="00DF0F26"/>
    <w:rsid w:val="00DF1732"/>
    <w:rsid w:val="00DF1750"/>
    <w:rsid w:val="00DF1786"/>
    <w:rsid w:val="00DF1915"/>
    <w:rsid w:val="00DF223D"/>
    <w:rsid w:val="00DF2283"/>
    <w:rsid w:val="00DF2346"/>
    <w:rsid w:val="00DF2510"/>
    <w:rsid w:val="00DF2C3C"/>
    <w:rsid w:val="00DF2CA1"/>
    <w:rsid w:val="00DF5322"/>
    <w:rsid w:val="00DF62F8"/>
    <w:rsid w:val="00DF6C54"/>
    <w:rsid w:val="00DF7AAD"/>
    <w:rsid w:val="00E004E8"/>
    <w:rsid w:val="00E005B5"/>
    <w:rsid w:val="00E008E3"/>
    <w:rsid w:val="00E008ED"/>
    <w:rsid w:val="00E01003"/>
    <w:rsid w:val="00E01FCC"/>
    <w:rsid w:val="00E027A6"/>
    <w:rsid w:val="00E02E57"/>
    <w:rsid w:val="00E02FE6"/>
    <w:rsid w:val="00E032DD"/>
    <w:rsid w:val="00E03738"/>
    <w:rsid w:val="00E04BA7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80E"/>
    <w:rsid w:val="00E12AAF"/>
    <w:rsid w:val="00E1327D"/>
    <w:rsid w:val="00E133A2"/>
    <w:rsid w:val="00E13EFD"/>
    <w:rsid w:val="00E141EB"/>
    <w:rsid w:val="00E149C2"/>
    <w:rsid w:val="00E14E5D"/>
    <w:rsid w:val="00E14FCD"/>
    <w:rsid w:val="00E15497"/>
    <w:rsid w:val="00E16298"/>
    <w:rsid w:val="00E20394"/>
    <w:rsid w:val="00E20D4F"/>
    <w:rsid w:val="00E217C8"/>
    <w:rsid w:val="00E22228"/>
    <w:rsid w:val="00E22DD5"/>
    <w:rsid w:val="00E2366C"/>
    <w:rsid w:val="00E239EE"/>
    <w:rsid w:val="00E23E33"/>
    <w:rsid w:val="00E24414"/>
    <w:rsid w:val="00E26BBC"/>
    <w:rsid w:val="00E2710E"/>
    <w:rsid w:val="00E2795D"/>
    <w:rsid w:val="00E27F00"/>
    <w:rsid w:val="00E3037E"/>
    <w:rsid w:val="00E30508"/>
    <w:rsid w:val="00E31023"/>
    <w:rsid w:val="00E3123A"/>
    <w:rsid w:val="00E31F86"/>
    <w:rsid w:val="00E326D4"/>
    <w:rsid w:val="00E32878"/>
    <w:rsid w:val="00E32B64"/>
    <w:rsid w:val="00E33528"/>
    <w:rsid w:val="00E3495E"/>
    <w:rsid w:val="00E35023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438E"/>
    <w:rsid w:val="00E443C6"/>
    <w:rsid w:val="00E44D45"/>
    <w:rsid w:val="00E457A7"/>
    <w:rsid w:val="00E4638F"/>
    <w:rsid w:val="00E46742"/>
    <w:rsid w:val="00E4720F"/>
    <w:rsid w:val="00E47297"/>
    <w:rsid w:val="00E51A42"/>
    <w:rsid w:val="00E52109"/>
    <w:rsid w:val="00E524B2"/>
    <w:rsid w:val="00E5253E"/>
    <w:rsid w:val="00E52896"/>
    <w:rsid w:val="00E52E05"/>
    <w:rsid w:val="00E52F16"/>
    <w:rsid w:val="00E53644"/>
    <w:rsid w:val="00E53AB1"/>
    <w:rsid w:val="00E54762"/>
    <w:rsid w:val="00E54F8D"/>
    <w:rsid w:val="00E5546A"/>
    <w:rsid w:val="00E55D7F"/>
    <w:rsid w:val="00E56C04"/>
    <w:rsid w:val="00E56D48"/>
    <w:rsid w:val="00E577A2"/>
    <w:rsid w:val="00E577A9"/>
    <w:rsid w:val="00E60526"/>
    <w:rsid w:val="00E6064F"/>
    <w:rsid w:val="00E60FCB"/>
    <w:rsid w:val="00E61360"/>
    <w:rsid w:val="00E61993"/>
    <w:rsid w:val="00E6212F"/>
    <w:rsid w:val="00E62136"/>
    <w:rsid w:val="00E62BCC"/>
    <w:rsid w:val="00E62D17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80F8A"/>
    <w:rsid w:val="00E811EE"/>
    <w:rsid w:val="00E81825"/>
    <w:rsid w:val="00E82578"/>
    <w:rsid w:val="00E83215"/>
    <w:rsid w:val="00E833EC"/>
    <w:rsid w:val="00E83F4F"/>
    <w:rsid w:val="00E83FB3"/>
    <w:rsid w:val="00E847EE"/>
    <w:rsid w:val="00E84B9C"/>
    <w:rsid w:val="00E850D6"/>
    <w:rsid w:val="00E857EF"/>
    <w:rsid w:val="00E85B72"/>
    <w:rsid w:val="00E85B75"/>
    <w:rsid w:val="00E86E4C"/>
    <w:rsid w:val="00E87F90"/>
    <w:rsid w:val="00E9019A"/>
    <w:rsid w:val="00E90720"/>
    <w:rsid w:val="00E90DC5"/>
    <w:rsid w:val="00E91E80"/>
    <w:rsid w:val="00E925DB"/>
    <w:rsid w:val="00E9283F"/>
    <w:rsid w:val="00E9335C"/>
    <w:rsid w:val="00E93DDE"/>
    <w:rsid w:val="00E9416A"/>
    <w:rsid w:val="00E9444E"/>
    <w:rsid w:val="00E947E1"/>
    <w:rsid w:val="00E95105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3DFB"/>
    <w:rsid w:val="00EA48F4"/>
    <w:rsid w:val="00EA4BAA"/>
    <w:rsid w:val="00EA517F"/>
    <w:rsid w:val="00EA5681"/>
    <w:rsid w:val="00EA6215"/>
    <w:rsid w:val="00EA69EF"/>
    <w:rsid w:val="00EA74C1"/>
    <w:rsid w:val="00EA7D01"/>
    <w:rsid w:val="00EB02B1"/>
    <w:rsid w:val="00EB060E"/>
    <w:rsid w:val="00EB0CD0"/>
    <w:rsid w:val="00EB17E0"/>
    <w:rsid w:val="00EB2C4C"/>
    <w:rsid w:val="00EB2F5A"/>
    <w:rsid w:val="00EB3384"/>
    <w:rsid w:val="00EB3C43"/>
    <w:rsid w:val="00EB436A"/>
    <w:rsid w:val="00EB480D"/>
    <w:rsid w:val="00EB5A15"/>
    <w:rsid w:val="00EB6432"/>
    <w:rsid w:val="00EB6478"/>
    <w:rsid w:val="00EB7AA5"/>
    <w:rsid w:val="00EB7B22"/>
    <w:rsid w:val="00EB7C18"/>
    <w:rsid w:val="00EC1616"/>
    <w:rsid w:val="00EC175B"/>
    <w:rsid w:val="00EC234F"/>
    <w:rsid w:val="00EC2A78"/>
    <w:rsid w:val="00EC32F2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9BA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FFB"/>
    <w:rsid w:val="00EE5430"/>
    <w:rsid w:val="00EE5793"/>
    <w:rsid w:val="00EE619E"/>
    <w:rsid w:val="00EE7B44"/>
    <w:rsid w:val="00EE7D7B"/>
    <w:rsid w:val="00EF1201"/>
    <w:rsid w:val="00EF1478"/>
    <w:rsid w:val="00EF21B5"/>
    <w:rsid w:val="00EF3234"/>
    <w:rsid w:val="00EF3466"/>
    <w:rsid w:val="00EF3CD3"/>
    <w:rsid w:val="00EF4DF6"/>
    <w:rsid w:val="00EF5355"/>
    <w:rsid w:val="00EF590A"/>
    <w:rsid w:val="00EF5ADA"/>
    <w:rsid w:val="00EF656A"/>
    <w:rsid w:val="00EF6C39"/>
    <w:rsid w:val="00EF6CCB"/>
    <w:rsid w:val="00EF7682"/>
    <w:rsid w:val="00EF7AE8"/>
    <w:rsid w:val="00EF7C59"/>
    <w:rsid w:val="00F006C2"/>
    <w:rsid w:val="00F00F79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077F7"/>
    <w:rsid w:val="00F10F97"/>
    <w:rsid w:val="00F113E4"/>
    <w:rsid w:val="00F11EBB"/>
    <w:rsid w:val="00F1236E"/>
    <w:rsid w:val="00F131AC"/>
    <w:rsid w:val="00F13921"/>
    <w:rsid w:val="00F140FC"/>
    <w:rsid w:val="00F14CD1"/>
    <w:rsid w:val="00F14FC2"/>
    <w:rsid w:val="00F157D0"/>
    <w:rsid w:val="00F15F75"/>
    <w:rsid w:val="00F165A4"/>
    <w:rsid w:val="00F169CD"/>
    <w:rsid w:val="00F16A22"/>
    <w:rsid w:val="00F17A05"/>
    <w:rsid w:val="00F17C79"/>
    <w:rsid w:val="00F2011D"/>
    <w:rsid w:val="00F207C5"/>
    <w:rsid w:val="00F20D71"/>
    <w:rsid w:val="00F21D96"/>
    <w:rsid w:val="00F21F60"/>
    <w:rsid w:val="00F22605"/>
    <w:rsid w:val="00F22EFF"/>
    <w:rsid w:val="00F23425"/>
    <w:rsid w:val="00F234FF"/>
    <w:rsid w:val="00F23FF4"/>
    <w:rsid w:val="00F241C2"/>
    <w:rsid w:val="00F24526"/>
    <w:rsid w:val="00F2597D"/>
    <w:rsid w:val="00F25A0F"/>
    <w:rsid w:val="00F25C1F"/>
    <w:rsid w:val="00F25CDE"/>
    <w:rsid w:val="00F26E27"/>
    <w:rsid w:val="00F27808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0F8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0FF7"/>
    <w:rsid w:val="00F412E3"/>
    <w:rsid w:val="00F41A2B"/>
    <w:rsid w:val="00F41A2D"/>
    <w:rsid w:val="00F423CB"/>
    <w:rsid w:val="00F4243F"/>
    <w:rsid w:val="00F427DF"/>
    <w:rsid w:val="00F430A7"/>
    <w:rsid w:val="00F431D4"/>
    <w:rsid w:val="00F446F6"/>
    <w:rsid w:val="00F44DF3"/>
    <w:rsid w:val="00F459AE"/>
    <w:rsid w:val="00F45DB4"/>
    <w:rsid w:val="00F45E6A"/>
    <w:rsid w:val="00F46079"/>
    <w:rsid w:val="00F462AC"/>
    <w:rsid w:val="00F462BF"/>
    <w:rsid w:val="00F4671B"/>
    <w:rsid w:val="00F46F44"/>
    <w:rsid w:val="00F47447"/>
    <w:rsid w:val="00F504EC"/>
    <w:rsid w:val="00F50A24"/>
    <w:rsid w:val="00F513B2"/>
    <w:rsid w:val="00F516E7"/>
    <w:rsid w:val="00F5171F"/>
    <w:rsid w:val="00F51969"/>
    <w:rsid w:val="00F51BC3"/>
    <w:rsid w:val="00F52F6F"/>
    <w:rsid w:val="00F53E6A"/>
    <w:rsid w:val="00F53EBB"/>
    <w:rsid w:val="00F54329"/>
    <w:rsid w:val="00F546B0"/>
    <w:rsid w:val="00F5493B"/>
    <w:rsid w:val="00F551E0"/>
    <w:rsid w:val="00F56730"/>
    <w:rsid w:val="00F56AE2"/>
    <w:rsid w:val="00F578FC"/>
    <w:rsid w:val="00F57CF1"/>
    <w:rsid w:val="00F6167B"/>
    <w:rsid w:val="00F63811"/>
    <w:rsid w:val="00F639DC"/>
    <w:rsid w:val="00F63E9E"/>
    <w:rsid w:val="00F64540"/>
    <w:rsid w:val="00F64A6D"/>
    <w:rsid w:val="00F65006"/>
    <w:rsid w:val="00F6531E"/>
    <w:rsid w:val="00F6541F"/>
    <w:rsid w:val="00F65785"/>
    <w:rsid w:val="00F65C7A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2AC2"/>
    <w:rsid w:val="00F7358B"/>
    <w:rsid w:val="00F737FA"/>
    <w:rsid w:val="00F74C39"/>
    <w:rsid w:val="00F762A8"/>
    <w:rsid w:val="00F76C86"/>
    <w:rsid w:val="00F76E45"/>
    <w:rsid w:val="00F773B1"/>
    <w:rsid w:val="00F773F1"/>
    <w:rsid w:val="00F80498"/>
    <w:rsid w:val="00F805DD"/>
    <w:rsid w:val="00F80E02"/>
    <w:rsid w:val="00F80F1E"/>
    <w:rsid w:val="00F81831"/>
    <w:rsid w:val="00F8318B"/>
    <w:rsid w:val="00F8341B"/>
    <w:rsid w:val="00F83E8B"/>
    <w:rsid w:val="00F83F9E"/>
    <w:rsid w:val="00F843AA"/>
    <w:rsid w:val="00F857B3"/>
    <w:rsid w:val="00F85B0F"/>
    <w:rsid w:val="00F8656D"/>
    <w:rsid w:val="00F86C24"/>
    <w:rsid w:val="00F8721A"/>
    <w:rsid w:val="00F878AF"/>
    <w:rsid w:val="00F87F4A"/>
    <w:rsid w:val="00F9001C"/>
    <w:rsid w:val="00F90DAB"/>
    <w:rsid w:val="00F91059"/>
    <w:rsid w:val="00F9141A"/>
    <w:rsid w:val="00F915F7"/>
    <w:rsid w:val="00F91B68"/>
    <w:rsid w:val="00F933EC"/>
    <w:rsid w:val="00F93AF7"/>
    <w:rsid w:val="00F955E2"/>
    <w:rsid w:val="00F97F09"/>
    <w:rsid w:val="00F97FAA"/>
    <w:rsid w:val="00FA0144"/>
    <w:rsid w:val="00FA07DC"/>
    <w:rsid w:val="00FA0977"/>
    <w:rsid w:val="00FA0991"/>
    <w:rsid w:val="00FA0A3B"/>
    <w:rsid w:val="00FA0C48"/>
    <w:rsid w:val="00FA0E35"/>
    <w:rsid w:val="00FA13B3"/>
    <w:rsid w:val="00FA1593"/>
    <w:rsid w:val="00FA1601"/>
    <w:rsid w:val="00FA18E0"/>
    <w:rsid w:val="00FA1FDC"/>
    <w:rsid w:val="00FA26D1"/>
    <w:rsid w:val="00FA2975"/>
    <w:rsid w:val="00FA365E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68"/>
    <w:rsid w:val="00FA71A7"/>
    <w:rsid w:val="00FA76AE"/>
    <w:rsid w:val="00FA7E4B"/>
    <w:rsid w:val="00FA7EEC"/>
    <w:rsid w:val="00FB04D7"/>
    <w:rsid w:val="00FB081D"/>
    <w:rsid w:val="00FB0873"/>
    <w:rsid w:val="00FB216A"/>
    <w:rsid w:val="00FB22A8"/>
    <w:rsid w:val="00FB248C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7571"/>
    <w:rsid w:val="00FB7814"/>
    <w:rsid w:val="00FB7BC2"/>
    <w:rsid w:val="00FC0183"/>
    <w:rsid w:val="00FC0421"/>
    <w:rsid w:val="00FC067B"/>
    <w:rsid w:val="00FC08D9"/>
    <w:rsid w:val="00FC1415"/>
    <w:rsid w:val="00FC173D"/>
    <w:rsid w:val="00FC1810"/>
    <w:rsid w:val="00FC24DC"/>
    <w:rsid w:val="00FC3252"/>
    <w:rsid w:val="00FC4578"/>
    <w:rsid w:val="00FC587B"/>
    <w:rsid w:val="00FC5AA8"/>
    <w:rsid w:val="00FC5ECE"/>
    <w:rsid w:val="00FC6A2C"/>
    <w:rsid w:val="00FC76AF"/>
    <w:rsid w:val="00FD006A"/>
    <w:rsid w:val="00FD04AE"/>
    <w:rsid w:val="00FD0686"/>
    <w:rsid w:val="00FD13E7"/>
    <w:rsid w:val="00FD176E"/>
    <w:rsid w:val="00FD2221"/>
    <w:rsid w:val="00FD241B"/>
    <w:rsid w:val="00FD267C"/>
    <w:rsid w:val="00FD369E"/>
    <w:rsid w:val="00FD4015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52C"/>
    <w:rsid w:val="00FE0AA9"/>
    <w:rsid w:val="00FE0C49"/>
    <w:rsid w:val="00FE10FB"/>
    <w:rsid w:val="00FE24B6"/>
    <w:rsid w:val="00FE2A84"/>
    <w:rsid w:val="00FE328B"/>
    <w:rsid w:val="00FE3614"/>
    <w:rsid w:val="00FE39A2"/>
    <w:rsid w:val="00FE3DA3"/>
    <w:rsid w:val="00FE516B"/>
    <w:rsid w:val="00FE5308"/>
    <w:rsid w:val="00FE573C"/>
    <w:rsid w:val="00FE7C53"/>
    <w:rsid w:val="00FF047C"/>
    <w:rsid w:val="00FF0674"/>
    <w:rsid w:val="00FF0D76"/>
    <w:rsid w:val="00FF1302"/>
    <w:rsid w:val="00FF163D"/>
    <w:rsid w:val="00FF1696"/>
    <w:rsid w:val="00FF175B"/>
    <w:rsid w:val="00FF1831"/>
    <w:rsid w:val="00FF1BE3"/>
    <w:rsid w:val="00FF22DB"/>
    <w:rsid w:val="00FF2BBC"/>
    <w:rsid w:val="00FF2FD4"/>
    <w:rsid w:val="00FF35D2"/>
    <w:rsid w:val="00FF4792"/>
    <w:rsid w:val="00FF4B45"/>
    <w:rsid w:val="00FF4FCD"/>
    <w:rsid w:val="00FF55FA"/>
    <w:rsid w:val="00FF567E"/>
    <w:rsid w:val="00FF658A"/>
    <w:rsid w:val="00FF65D5"/>
    <w:rsid w:val="00FF6CB5"/>
    <w:rsid w:val="00FF7ABE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3B57F"/>
  <w15:docId w15:val="{CCFC6B32-E62D-422C-BFAB-F204614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462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,ClassHeading"/>
    <w:basedOn w:val="Heading1"/>
    <w:next w:val="Normal"/>
    <w:link w:val="Heading2Char1"/>
    <w:qFormat/>
    <w:rsid w:val="00FF2FD4"/>
    <w:pPr>
      <w:numPr>
        <w:ilvl w:val="1"/>
      </w:numPr>
      <w:spacing w:before="160" w:after="240"/>
      <w:outlineLvl w:val="1"/>
    </w:pPr>
    <w:rPr>
      <w:color w:val="002060"/>
      <w:sz w:val="32"/>
    </w:rPr>
  </w:style>
  <w:style w:type="paragraph" w:styleId="Heading3">
    <w:name w:val="heading 3"/>
    <w:aliases w:val="h3"/>
    <w:basedOn w:val="Heading1"/>
    <w:next w:val="Normal"/>
    <w:qFormat/>
    <w:rsid w:val="00062C06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206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3"/>
      </w:numPr>
      <w:suppressLineNumbers/>
      <w:tabs>
        <w:tab w:val="clear" w:pos="900"/>
      </w:tabs>
      <w:spacing w:before="120" w:after="120" w:line="240" w:lineRule="auto"/>
      <w:ind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numPr>
        <w:ilvl w:val="4"/>
        <w:numId w:val="1"/>
      </w:numPr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numPr>
        <w:ilvl w:val="5"/>
        <w:numId w:val="1"/>
      </w:numPr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vAnchor="text" w:hAnchor="text" w:y="1"/>
      <w:numPr>
        <w:ilvl w:val="6"/>
        <w:numId w:val="1"/>
      </w:num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customStyle="1" w:styleId="Heading2Char1">
    <w:name w:val="Heading 2 Char1"/>
    <w:aliases w:val="h2 Char,Sub-Section Char,ClassHeading Char"/>
    <w:basedOn w:val="Heading1Char1"/>
    <w:link w:val="Heading2"/>
    <w:rsid w:val="00FF2FD4"/>
    <w:rPr>
      <w:rFonts w:ascii="Arial" w:hAnsi="Arial"/>
      <w:b/>
      <w:color w:val="00206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3A01F9"/>
    <w:pPr>
      <w:ind w:left="1080"/>
    </w:pPr>
  </w:style>
  <w:style w:type="paragraph" w:customStyle="1" w:styleId="BodyNum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customStyle="1" w:styleId="BodyBull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customStyle="1" w:styleId="BodyBull2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customStyle="1" w:styleId="coverart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customStyle="1" w:styleId="List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customStyle="1" w:styleId="Style3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customStyle="1" w:styleId="tabletext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3A01F9"/>
    <w:pPr>
      <w:spacing w:after="26"/>
    </w:pPr>
    <w:rPr>
      <w:iCs/>
    </w:rPr>
  </w:style>
  <w:style w:type="paragraph" w:customStyle="1" w:styleId="tablehead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customStyle="1" w:styleId="TOChead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customStyle="1" w:styleId="H5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customStyle="1" w:styleId="IMTableHeading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customStyle="1" w:styleId="IMTableText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customStyle="1" w:styleId="Preformatted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styleleft1">
    <w:name w:val="styleleft1"/>
    <w:basedOn w:val="Normal"/>
    <w:rsid w:val="0013285F"/>
    <w:pPr>
      <w:widowControl/>
      <w:ind w:left="1440"/>
    </w:pPr>
    <w:rPr>
      <w:rFonts w:cs="Arial"/>
    </w:rPr>
  </w:style>
  <w:style w:type="paragraph" w:customStyle="1" w:styleId="Char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customStyle="1" w:styleId="EmailStyle112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uiPriority w:val="22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customStyle="1" w:styleId="Heading2Char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customStyle="1" w:styleId="LIBHeadingStyle2Char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customStyle="1" w:styleId="LIBHeadingStyle2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customStyle="1" w:styleId="Heading10">
    <w:name w:val="Heading1"/>
    <w:basedOn w:val="LIBHeadingStyle2"/>
    <w:link w:val="Heading1Char0"/>
    <w:qFormat/>
    <w:rsid w:val="00022575"/>
  </w:style>
  <w:style w:type="character" w:customStyle="1" w:styleId="Heading1Char0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customStyle="1" w:styleId="block">
    <w:name w:val="block"/>
    <w:basedOn w:val="DefaultParagraphFont"/>
    <w:rsid w:val="001216C6"/>
  </w:style>
  <w:style w:type="character" w:customStyle="1" w:styleId="BodytextChar">
    <w:name w:val="Bodytext Char"/>
    <w:link w:val="Bodytext0"/>
    <w:rsid w:val="00E61360"/>
    <w:rPr>
      <w:rFonts w:ascii="Arial" w:hAnsi="Arial"/>
    </w:rPr>
  </w:style>
  <w:style w:type="table" w:customStyle="1" w:styleId="GridTable1Light-Accent2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customStyle="1" w:styleId="TempNormal2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customStyle="1" w:styleId="prasadstyle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customStyle="1" w:styleId="Default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8261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0B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E7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yperlink" Target="mailto:pavan@gmail.com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mailto:farook@gmail.com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mailto:rajesh@gmail.com" TargetMode="External"/><Relationship Id="rId20" Type="http://schemas.openxmlformats.org/officeDocument/2006/relationships/image" Target="media/image5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mailto:yyyyyy@gmail.co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xxxxxx@gmail.com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DFA2919BF6041AF8FC670A6B4201F" ma:contentTypeVersion="8" ma:contentTypeDescription="Create a new document." ma:contentTypeScope="" ma:versionID="450c8815cc9e937089b657fac52c534f">
  <xsd:schema xmlns:xsd="http://www.w3.org/2001/XMLSchema" xmlns:xs="http://www.w3.org/2001/XMLSchema" xmlns:p="http://schemas.microsoft.com/office/2006/metadata/properties" xmlns:ns2="c7822786-7468-4e57-9dd2-f55abee72058" xmlns:ns3="9f876da3-4276-433f-86dd-ca859bcd57f1" targetNamespace="http://schemas.microsoft.com/office/2006/metadata/properties" ma:root="true" ma:fieldsID="fa03fcc114076c2dd92f6513dca36e3f" ns2:_="" ns3:_="">
    <xsd:import namespace="c7822786-7468-4e57-9dd2-f55abee72058"/>
    <xsd:import namespace="9f876da3-4276-433f-86dd-ca859bcd5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22786-7468-4e57-9dd2-f55abee72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6da3-4276-433f-86dd-ca859bcd5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4F586-4540-49E5-88C7-FBA2FE6D9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22786-7468-4e57-9dd2-f55abee72058"/>
    <ds:schemaRef ds:uri="9f876da3-4276-433f-86dd-ca859bcd5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FAA4F5-6B46-4F00-8A8F-CBD014D3C3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CTS_Template</Template>
  <TotalTime>1453</TotalTime>
  <Pages>23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RDP 3.0 BRD</vt:lpstr>
    </vt:vector>
  </TitlesOfParts>
  <Company>Cognizant Technology Solutions (I) Ltd.,</Company>
  <LinksUpToDate>false</LinksUpToDate>
  <CharactersWithSpaces>18294</CharactersWithSpaces>
  <SharedDoc>false</SharedDoc>
  <HLinks>
    <vt:vector size="48" baseType="variant"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_Toc112340436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_Toc112340435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_Toc112340434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_Toc112340433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_Toc112340432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_Toc112340431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_Toc112340430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_Toc112340429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 3.0 BRD</dc:title>
  <dc:subject/>
  <dc:creator>Velusamy, Senthilkumar (Cognizant)</dc:creator>
  <cp:keywords>RDP 3.0 BRD</cp:keywords>
  <cp:lastModifiedBy>Matsagar, Rushikesh (Cognizant)</cp:lastModifiedBy>
  <cp:revision>55</cp:revision>
  <cp:lastPrinted>2007-05-17T00:58:00Z</cp:lastPrinted>
  <dcterms:created xsi:type="dcterms:W3CDTF">2022-08-29T09:15:00Z</dcterms:created>
  <dcterms:modified xsi:type="dcterms:W3CDTF">2022-09-29T09:39:00Z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0x01010059ADFA2919BF6041AF8FC670A6B4201F</vt:lpwstr>
  </property>
</Properties>
</file>